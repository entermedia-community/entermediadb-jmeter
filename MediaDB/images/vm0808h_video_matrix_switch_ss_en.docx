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1"/>
        <w:ind w:left="0" w:right="563" w:firstLine="0"/>
        <w:jc w:val="righ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47.2216pt;margin-top:-23.246pt;width:95.861651pt;height:36.443579pt;mso-position-horizontal-relative:page;mso-position-vertical-relative:paragraph;z-index:-2653" type="#_x0000_t75">
            <v:imagedata r:id="rId5" o:title=""/>
          </v:shape>
        </w:pict>
      </w:r>
      <w:r>
        <w:rPr>
          <w:rFonts w:ascii="Arial" w:hAnsi="Arial" w:cs="Arial" w:eastAsia="Arial"/>
          <w:color w:val="707F88"/>
          <w:sz w:val="22"/>
          <w:szCs w:val="22"/>
        </w:rPr>
        <w:t>Professional</w:t>
      </w:r>
      <w:r>
        <w:rPr>
          <w:rFonts w:ascii="Arial" w:hAnsi="Arial" w:cs="Arial" w:eastAsia="Arial"/>
          <w:color w:val="707F88"/>
          <w:spacing w:val="-12"/>
          <w:sz w:val="22"/>
          <w:szCs w:val="22"/>
        </w:rPr>
        <w:t> </w:t>
      </w:r>
      <w:r>
        <w:rPr>
          <w:rFonts w:ascii="Arial" w:hAnsi="Arial" w:cs="Arial" w:eastAsia="Arial"/>
          <w:color w:val="707F88"/>
          <w:sz w:val="22"/>
          <w:szCs w:val="22"/>
        </w:rPr>
        <w:t>A/V</w:t>
      </w:r>
      <w:r>
        <w:rPr>
          <w:rFonts w:ascii="Arial" w:hAnsi="Arial" w:cs="Arial" w:eastAsia="Arial"/>
          <w:color w:val="707F88"/>
          <w:spacing w:val="-12"/>
          <w:sz w:val="22"/>
          <w:szCs w:val="22"/>
        </w:rPr>
        <w:t> </w:t>
      </w:r>
      <w:r>
        <w:rPr>
          <w:rFonts w:ascii="Arial" w:hAnsi="Arial" w:cs="Arial" w:eastAsia="Arial"/>
          <w:color w:val="707F88"/>
          <w:sz w:val="22"/>
          <w:szCs w:val="22"/>
        </w:rPr>
        <w:t>Solutions</w:t>
      </w:r>
      <w:r>
        <w:rPr>
          <w:rFonts w:ascii="Arial" w:hAnsi="Arial" w:cs="Arial" w:eastAsia="Arial"/>
          <w:color w:val="000000"/>
          <w:sz w:val="22"/>
          <w:szCs w:val="22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7"/>
        <w:ind w:left="11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 w:hAnsi="Arial" w:cs="Arial" w:eastAsia="Arial"/>
          <w:b/>
          <w:bCs/>
          <w:color w:val="849DAA"/>
          <w:sz w:val="44"/>
          <w:szCs w:val="44"/>
        </w:rPr>
        <w:t>VM0808H</w:t>
      </w:r>
      <w:r>
        <w:rPr>
          <w:rFonts w:ascii="Arial" w:hAnsi="Arial" w:cs="Arial" w:eastAsia="Arial"/>
          <w:color w:val="000000"/>
          <w:sz w:val="44"/>
          <w:szCs w:val="44"/>
        </w:rPr>
      </w:r>
    </w:p>
    <w:p>
      <w:pPr>
        <w:spacing w:before="26"/>
        <w:ind w:left="110" w:right="0" w:firstLine="0"/>
        <w:jc w:val="left"/>
        <w:rPr>
          <w:rFonts w:ascii="Arial" w:hAnsi="Arial" w:cs="Arial" w:eastAsia="Arial"/>
          <w:sz w:val="30"/>
          <w:szCs w:val="30"/>
        </w:rPr>
      </w:pPr>
      <w:r>
        <w:rPr/>
        <w:pict>
          <v:group style="position:absolute;margin-left:35.110001pt;margin-top:34.169525pt;width:266.467595pt;height:596.762723pt;mso-position-horizontal-relative:page;mso-position-vertical-relative:paragraph;z-index:-2670" coordorigin="702,683" coordsize="5329,11935">
            <v:shape style="position:absolute;left:2013;top:4596;width:1451;height:1507" type="#_x0000_t75">
              <v:imagedata r:id="rId6" o:title=""/>
            </v:shape>
            <v:group style="position:absolute;left:2019;top:6184;width:3736;height:449" coordorigin="2019,6184" coordsize="3736,449">
              <v:shape style="position:absolute;left:2019;top:6184;width:3736;height:449" coordorigin="2019,6184" coordsize="3736,449" path="m2019,6184l2086,6194,2145,6222,2193,6266,2226,6323,2242,6388,2241,6413,2226,6483,2195,6542,2151,6588,2096,6619,2033,6632,5754,6632e" filled="f" stroked="t" strokeweight=".4pt" strokecolor="#808285">
                <v:path arrowok="t"/>
              </v:shape>
            </v:group>
            <v:group style="position:absolute;left:2015;top:6171;width:224;height:449" coordorigin="2015,6171" coordsize="224,449">
              <v:shape style="position:absolute;left:2015;top:6171;width:224;height:449" coordorigin="2015,6171" coordsize="224,449" path="m2015,6171l2082,6181,2141,6209,2189,6253,2222,6310,2238,6375,2237,6400,2222,6470,2191,6529,2147,6575,2092,6606,2051,6617,2029,6619e" filled="f" stroked="t" strokeweight="1.306pt" strokecolor="#00AEEF">
                <v:path arrowok="t"/>
              </v:shape>
            </v:group>
            <v:group style="position:absolute;left:1987;top:6142;width:63;height:61" coordorigin="1987,6142" coordsize="63,61">
              <v:shape style="position:absolute;left:1987;top:6142;width:63;height:61" coordorigin="1987,6142" coordsize="63,61" path="m2004,6142l1991,6156,1987,6182,2000,6197,2024,6202,2042,6191,2050,6171,2045,6155,2030,6144,2004,6142xe" filled="t" fillcolor="#00AEEF" stroked="f">
                <v:path arrowok="t"/>
                <v:fill type="solid"/>
              </v:shape>
            </v:group>
            <v:group style="position:absolute;left:5899;top:688;width:128;height:132" coordorigin="5899,688" coordsize="128,132">
              <v:shape style="position:absolute;left:5899;top:688;width:128;height:132" coordorigin="5899,688" coordsize="128,132" path="m5968,688l5944,692,5924,701,5909,716,5899,735,5900,763,5934,814,5962,820,5984,817,6003,806,6018,790,6027,770,6024,743,6016,721,6004,704,5988,693,5968,688xe" filled="t" fillcolor="#BCBEC0" stroked="f">
                <v:path arrowok="t"/>
                <v:fill type="solid"/>
              </v:shape>
            </v:group>
            <v:group style="position:absolute;left:5963;top:804;width:2;height:11804" coordorigin="5963,804" coordsize="2,11804">
              <v:shape style="position:absolute;left:5963;top:804;width:2;height:11804" coordorigin="5963,804" coordsize="0,11804" path="m5963,12609l5963,804e" filled="f" stroked="t" strokeweight=".992pt" strokecolor="#BCBEC0">
                <v:path arrowok="t"/>
              </v:shape>
              <v:shape style="position:absolute;left:702;top:3613;width:5159;height:1190" type="#_x0000_t75">
                <v:imagedata r:id="rId7" o:title=""/>
              </v:shape>
              <v:shape style="position:absolute;left:845;top:3153;width:1402;height:349" type="#_x0000_t75">
                <v:imagedata r:id="rId8" o:title=""/>
              </v:shape>
            </v:group>
            <w10:wrap type="none"/>
          </v:group>
        </w:pict>
      </w:r>
      <w:r>
        <w:rPr/>
        <w:pict>
          <v:shape style="position:absolute;margin-left:406.813995pt;margin-top:77.500648pt;width:83.667200pt;height:16.6787pt;mso-position-horizontal-relative:page;mso-position-vertical-relative:paragraph;z-index:-2662" type="#_x0000_t75">
            <v:imagedata r:id="rId9" o:title=""/>
          </v:shape>
        </w:pict>
      </w:r>
      <w:r>
        <w:rPr>
          <w:rFonts w:ascii="Arial" w:hAnsi="Arial" w:cs="Arial" w:eastAsia="Arial"/>
          <w:color w:val="58595B"/>
          <w:sz w:val="30"/>
          <w:szCs w:val="30"/>
        </w:rPr>
        <w:t>8x8</w:t>
      </w:r>
      <w:r>
        <w:rPr>
          <w:rFonts w:ascii="Arial" w:hAnsi="Arial" w:cs="Arial" w:eastAsia="Arial"/>
          <w:color w:val="58595B"/>
          <w:spacing w:val="15"/>
          <w:sz w:val="30"/>
          <w:szCs w:val="30"/>
        </w:rPr>
        <w:t> </w:t>
      </w:r>
      <w:r>
        <w:rPr>
          <w:rFonts w:ascii="Arial" w:hAnsi="Arial" w:cs="Arial" w:eastAsia="Arial"/>
          <w:color w:val="58595B"/>
          <w:sz w:val="30"/>
          <w:szCs w:val="30"/>
        </w:rPr>
        <w:t>HDMI</w:t>
      </w:r>
      <w:r>
        <w:rPr>
          <w:rFonts w:ascii="Arial" w:hAnsi="Arial" w:cs="Arial" w:eastAsia="Arial"/>
          <w:color w:val="58595B"/>
          <w:spacing w:val="16"/>
          <w:sz w:val="30"/>
          <w:szCs w:val="30"/>
        </w:rPr>
        <w:t> </w:t>
      </w:r>
      <w:r>
        <w:rPr>
          <w:rFonts w:ascii="Arial" w:hAnsi="Arial" w:cs="Arial" w:eastAsia="Arial"/>
          <w:color w:val="58595B"/>
          <w:sz w:val="30"/>
          <w:szCs w:val="30"/>
        </w:rPr>
        <w:t>Matrix</w:t>
      </w:r>
      <w:r>
        <w:rPr>
          <w:rFonts w:ascii="Arial" w:hAnsi="Arial" w:cs="Arial" w:eastAsia="Arial"/>
          <w:color w:val="58595B"/>
          <w:spacing w:val="16"/>
          <w:sz w:val="30"/>
          <w:szCs w:val="30"/>
        </w:rPr>
        <w:t> </w:t>
      </w:r>
      <w:r>
        <w:rPr>
          <w:rFonts w:ascii="Arial" w:hAnsi="Arial" w:cs="Arial" w:eastAsia="Arial"/>
          <w:color w:val="58595B"/>
          <w:sz w:val="30"/>
          <w:szCs w:val="30"/>
        </w:rPr>
        <w:t>Switch</w:t>
      </w:r>
      <w:r>
        <w:rPr>
          <w:rFonts w:ascii="Arial" w:hAnsi="Arial" w:cs="Arial" w:eastAsia="Arial"/>
          <w:color w:val="000000"/>
          <w:sz w:val="30"/>
          <w:szCs w:val="3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1906" w:h="16840"/>
          <w:pgMar w:top="360" w:bottom="280" w:left="740" w:right="740"/>
        </w:sectPr>
      </w:pPr>
    </w:p>
    <w:p>
      <w:pPr>
        <w:pStyle w:val="BodyText"/>
        <w:spacing w:line="278" w:lineRule="auto" w:before="76"/>
        <w:ind w:left="110" w:right="4" w:firstLine="0"/>
        <w:jc w:val="both"/>
        <w:rPr>
          <w:rFonts w:ascii="Arial" w:hAnsi="Arial" w:cs="Arial" w:eastAsia="Arial"/>
        </w:rPr>
      </w:pPr>
      <w:r>
        <w:rPr/>
        <w:pict>
          <v:group style="position:absolute;margin-left:30.607962pt;margin-top:5.458778pt;width:8.229147pt;height:8.333642pt;mso-position-horizontal-relative:page;mso-position-vertical-relative:paragraph;z-index:-2665" coordorigin="612,109" coordsize="165,167">
            <v:shape style="position:absolute;left:612;top:109;width:165;height:167" coordorigin="612,109" coordsize="165,167" path="m712,109l643,128,612,179,614,205,648,260,695,276,718,273,738,264,755,251,768,234,777,213,775,185,746,126,712,109xe" filled="t" fillcolor="#00AEEF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color w:val="58595B"/>
          <w:spacing w:val="2"/>
          <w:w w:val="95"/>
        </w:rPr>
        <w:t>The</w:t>
      </w:r>
      <w:r>
        <w:rPr>
          <w:rFonts w:ascii="Arial" w:hAnsi="Arial" w:cs="Arial" w:eastAsia="Arial"/>
          <w:color w:val="58595B"/>
          <w:spacing w:val="25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ATEN</w:t>
      </w:r>
      <w:r>
        <w:rPr>
          <w:rFonts w:ascii="Arial" w:hAnsi="Arial" w:cs="Arial" w:eastAsia="Arial"/>
          <w:color w:val="58595B"/>
          <w:spacing w:val="26"/>
          <w:w w:val="95"/>
        </w:rPr>
        <w:t> </w:t>
      </w:r>
      <w:r>
        <w:rPr>
          <w:rFonts w:ascii="Arial" w:hAnsi="Arial" w:cs="Arial" w:eastAsia="Arial"/>
          <w:color w:val="58595B"/>
          <w:spacing w:val="2"/>
          <w:w w:val="95"/>
        </w:rPr>
        <w:t>VanCryst</w:t>
      </w:r>
      <w:r>
        <w:rPr>
          <w:rFonts w:ascii="Arial" w:hAnsi="Arial" w:cs="Arial" w:eastAsia="Arial"/>
          <w:color w:val="58595B"/>
          <w:spacing w:val="26"/>
          <w:w w:val="95"/>
        </w:rPr>
        <w:t> </w:t>
      </w:r>
      <w:r>
        <w:rPr>
          <w:rFonts w:ascii="Arial" w:hAnsi="Arial" w:cs="Arial" w:eastAsia="Arial"/>
          <w:color w:val="58595B"/>
          <w:spacing w:val="2"/>
          <w:w w:val="95"/>
        </w:rPr>
        <w:t>VM0808H</w:t>
      </w:r>
      <w:r>
        <w:rPr>
          <w:rFonts w:ascii="Arial" w:hAnsi="Arial" w:cs="Arial" w:eastAsia="Arial"/>
          <w:color w:val="58595B"/>
          <w:spacing w:val="26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8x8</w:t>
      </w:r>
      <w:r>
        <w:rPr>
          <w:rFonts w:ascii="Arial" w:hAnsi="Arial" w:cs="Arial" w:eastAsia="Arial"/>
          <w:color w:val="58595B"/>
          <w:spacing w:val="26"/>
          <w:w w:val="95"/>
        </w:rPr>
        <w:t> </w:t>
      </w:r>
      <w:r>
        <w:rPr>
          <w:rFonts w:ascii="Arial" w:hAnsi="Arial" w:cs="Arial" w:eastAsia="Arial"/>
          <w:color w:val="58595B"/>
          <w:spacing w:val="3"/>
          <w:w w:val="95"/>
        </w:rPr>
        <w:t>HDMI</w:t>
      </w:r>
      <w:r>
        <w:rPr>
          <w:rFonts w:ascii="Arial" w:hAnsi="Arial" w:cs="Arial" w:eastAsia="Arial"/>
          <w:color w:val="58595B"/>
          <w:spacing w:val="26"/>
          <w:w w:val="95"/>
        </w:rPr>
        <w:t> </w:t>
      </w:r>
      <w:r>
        <w:rPr>
          <w:rFonts w:ascii="Arial" w:hAnsi="Arial" w:cs="Arial" w:eastAsia="Arial"/>
          <w:color w:val="58595B"/>
          <w:spacing w:val="2"/>
          <w:w w:val="95"/>
        </w:rPr>
        <w:t>Matrix</w:t>
      </w:r>
      <w:r>
        <w:rPr>
          <w:rFonts w:ascii="Arial" w:hAnsi="Arial" w:cs="Arial" w:eastAsia="Arial"/>
          <w:color w:val="58595B"/>
          <w:spacing w:val="25"/>
          <w:w w:val="95"/>
        </w:rPr>
        <w:t> </w:t>
      </w:r>
      <w:r>
        <w:rPr>
          <w:rFonts w:ascii="Arial" w:hAnsi="Arial" w:cs="Arial" w:eastAsia="Arial"/>
          <w:color w:val="58595B"/>
          <w:spacing w:val="2"/>
          <w:w w:val="95"/>
        </w:rPr>
        <w:t>Switch</w:t>
      </w:r>
      <w:r>
        <w:rPr>
          <w:rFonts w:ascii="Arial" w:hAnsi="Arial" w:cs="Arial" w:eastAsia="Arial"/>
          <w:color w:val="58595B"/>
          <w:spacing w:val="26"/>
          <w:w w:val="95"/>
        </w:rPr>
        <w:t> </w:t>
      </w:r>
      <w:r>
        <w:rPr>
          <w:rFonts w:ascii="Arial" w:hAnsi="Arial" w:cs="Arial" w:eastAsia="Arial"/>
          <w:color w:val="58595B"/>
          <w:spacing w:val="2"/>
          <w:w w:val="95"/>
        </w:rPr>
        <w:t>is</w:t>
      </w:r>
      <w:r>
        <w:rPr>
          <w:rFonts w:ascii="Arial" w:hAnsi="Arial" w:cs="Arial" w:eastAsia="Arial"/>
          <w:color w:val="58595B"/>
          <w:spacing w:val="2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</w:t>
      </w:r>
      <w:r>
        <w:rPr>
          <w:rFonts w:ascii="Arial" w:hAnsi="Arial" w:cs="Arial" w:eastAsia="Arial"/>
          <w:color w:val="58595B"/>
          <w:spacing w:val="26"/>
          <w:w w:val="89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distinct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HDMI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solution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that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2"/>
          <w:w w:val="95"/>
        </w:rPr>
        <w:t>of</w:t>
      </w:r>
      <w:r>
        <w:rPr>
          <w:rFonts w:ascii="Arial" w:hAnsi="Arial" w:cs="Arial" w:eastAsia="Arial"/>
          <w:color w:val="58595B"/>
          <w:spacing w:val="-3"/>
          <w:w w:val="95"/>
        </w:rPr>
        <w:t>fers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an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2"/>
          <w:w w:val="95"/>
        </w:rPr>
        <w:t>easy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and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2"/>
          <w:w w:val="95"/>
        </w:rPr>
        <w:t>affordable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way</w:t>
      </w:r>
      <w:r>
        <w:rPr>
          <w:rFonts w:ascii="Arial" w:hAnsi="Arial" w:cs="Arial" w:eastAsia="Arial"/>
          <w:color w:val="58595B"/>
          <w:spacing w:val="9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to</w:t>
      </w:r>
      <w:r>
        <w:rPr>
          <w:rFonts w:ascii="Arial" w:hAnsi="Arial" w:cs="Arial" w:eastAsia="Arial"/>
          <w:color w:val="58595B"/>
          <w:spacing w:val="34"/>
          <w:w w:val="106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route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any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of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8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HDMI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video</w:t>
      </w:r>
      <w:r>
        <w:rPr>
          <w:rFonts w:ascii="Arial" w:hAnsi="Arial" w:cs="Arial" w:eastAsia="Arial"/>
          <w:color w:val="58595B"/>
          <w:spacing w:val="18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sour</w:t>
      </w:r>
      <w:r>
        <w:rPr>
          <w:rFonts w:ascii="Arial" w:hAnsi="Arial" w:cs="Arial" w:eastAsia="Arial"/>
          <w:color w:val="58595B"/>
          <w:spacing w:val="-2"/>
          <w:w w:val="95"/>
        </w:rPr>
        <w:t>ces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to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any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of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8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HDMI</w:t>
      </w:r>
      <w:r>
        <w:rPr>
          <w:rFonts w:ascii="Arial" w:hAnsi="Arial" w:cs="Arial" w:eastAsia="Arial"/>
          <w:color w:val="58595B"/>
          <w:spacing w:val="18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displays,</w:t>
      </w:r>
      <w:r>
        <w:rPr>
          <w:rFonts w:ascii="Arial" w:hAnsi="Arial" w:cs="Arial" w:eastAsia="Arial"/>
          <w:color w:val="58595B"/>
          <w:spacing w:val="25"/>
          <w:w w:val="91"/>
        </w:rPr>
        <w:t> </w:t>
      </w:r>
      <w:r>
        <w:rPr>
          <w:rFonts w:ascii="Arial" w:hAnsi="Arial" w:cs="Arial" w:eastAsia="Arial"/>
          <w:color w:val="58595B"/>
          <w:w w:val="95"/>
        </w:rPr>
        <w:t>and</w:t>
      </w:r>
      <w:r>
        <w:rPr>
          <w:rFonts w:ascii="Arial" w:hAnsi="Arial" w:cs="Arial" w:eastAsia="Arial"/>
          <w:color w:val="58595B"/>
          <w:spacing w:val="12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view</w:t>
      </w:r>
      <w:r>
        <w:rPr>
          <w:rFonts w:ascii="Arial" w:hAnsi="Arial" w:cs="Arial" w:eastAsia="Arial"/>
          <w:color w:val="58595B"/>
          <w:spacing w:val="12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them</w:t>
      </w:r>
      <w:r>
        <w:rPr>
          <w:rFonts w:ascii="Arial" w:hAnsi="Arial" w:cs="Arial" w:eastAsia="Arial"/>
          <w:color w:val="58595B"/>
          <w:spacing w:val="12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in</w:t>
      </w:r>
      <w:r>
        <w:rPr>
          <w:rFonts w:ascii="Arial" w:hAnsi="Arial" w:cs="Arial" w:eastAsia="Arial"/>
          <w:color w:val="58595B"/>
          <w:spacing w:val="13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any</w:t>
      </w:r>
      <w:r>
        <w:rPr>
          <w:rFonts w:ascii="Arial" w:hAnsi="Arial" w:cs="Arial" w:eastAsia="Arial"/>
          <w:color w:val="58595B"/>
          <w:spacing w:val="12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arrangement.</w:t>
      </w:r>
      <w:r>
        <w:rPr>
          <w:rFonts w:ascii="Arial" w:hAnsi="Arial" w:cs="Arial" w:eastAsia="Arial"/>
          <w:color w:val="0000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8" w:lineRule="auto" w:before="0"/>
        <w:ind w:left="110" w:right="0" w:firstLine="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color w:val="58595B"/>
          <w:spacing w:val="1"/>
          <w:w w:val="95"/>
        </w:rPr>
        <w:t>As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matrix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switch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the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VM0808H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allows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eight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2"/>
          <w:w w:val="95"/>
        </w:rPr>
        <w:t>HDMI</w:t>
      </w:r>
      <w:r>
        <w:rPr>
          <w:rFonts w:ascii="Arial" w:hAnsi="Arial" w:cs="Arial" w:eastAsia="Arial"/>
          <w:color w:val="58595B"/>
          <w:spacing w:val="34"/>
          <w:w w:val="95"/>
        </w:rPr>
        <w:t> </w:t>
      </w:r>
      <w:r>
        <w:rPr>
          <w:rFonts w:ascii="Arial" w:hAnsi="Arial" w:cs="Arial" w:eastAsia="Arial"/>
          <w:color w:val="58595B"/>
          <w:spacing w:val="2"/>
          <w:w w:val="95"/>
        </w:rPr>
        <w:t>source</w:t>
      </w:r>
      <w:r>
        <w:rPr>
          <w:rFonts w:ascii="Arial" w:hAnsi="Arial" w:cs="Arial" w:eastAsia="Arial"/>
          <w:color w:val="58595B"/>
          <w:spacing w:val="43"/>
          <w:w w:val="89"/>
        </w:rPr>
        <w:t> </w:t>
      </w:r>
      <w:r>
        <w:rPr>
          <w:rFonts w:ascii="Arial" w:hAnsi="Arial" w:cs="Arial" w:eastAsia="Arial"/>
          <w:color w:val="58595B"/>
          <w:w w:val="95"/>
        </w:rPr>
        <w:t>d</w:t>
      </w:r>
      <w:r>
        <w:rPr>
          <w:rFonts w:ascii="Arial" w:hAnsi="Arial" w:cs="Arial" w:eastAsia="Arial"/>
          <w:color w:val="58595B"/>
          <w:spacing w:val="1"/>
          <w:w w:val="95"/>
        </w:rPr>
        <w:t>ev</w:t>
      </w:r>
      <w:r>
        <w:rPr>
          <w:rFonts w:ascii="Arial" w:hAnsi="Arial" w:cs="Arial" w:eastAsia="Arial"/>
          <w:color w:val="58595B"/>
          <w:w w:val="95"/>
        </w:rPr>
        <w:t>i</w:t>
      </w:r>
      <w:r>
        <w:rPr>
          <w:rFonts w:ascii="Arial" w:hAnsi="Arial" w:cs="Arial" w:eastAsia="Arial"/>
          <w:color w:val="58595B"/>
          <w:spacing w:val="1"/>
          <w:w w:val="95"/>
        </w:rPr>
        <w:t>ces</w:t>
      </w:r>
      <w:r>
        <w:rPr>
          <w:rFonts w:ascii="Arial" w:hAnsi="Arial" w:cs="Arial" w:eastAsia="Arial"/>
          <w:color w:val="58595B"/>
          <w:spacing w:val="23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to</w:t>
      </w:r>
      <w:r>
        <w:rPr>
          <w:rFonts w:ascii="Arial" w:hAnsi="Arial" w:cs="Arial" w:eastAsia="Arial"/>
          <w:color w:val="58595B"/>
          <w:spacing w:val="23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c</w:t>
      </w:r>
      <w:r>
        <w:rPr>
          <w:rFonts w:ascii="Arial" w:hAnsi="Arial" w:cs="Arial" w:eastAsia="Arial"/>
          <w:color w:val="58595B"/>
          <w:w w:val="95"/>
        </w:rPr>
        <w:t>ro</w:t>
      </w:r>
      <w:r>
        <w:rPr>
          <w:rFonts w:ascii="Arial" w:hAnsi="Arial" w:cs="Arial" w:eastAsia="Arial"/>
          <w:color w:val="58595B"/>
          <w:spacing w:val="1"/>
          <w:w w:val="95"/>
        </w:rPr>
        <w:t>ss</w:t>
      </w:r>
      <w:r>
        <w:rPr>
          <w:rFonts w:ascii="Arial" w:hAnsi="Arial" w:cs="Arial" w:eastAsia="Arial"/>
          <w:color w:val="58595B"/>
          <w:spacing w:val="2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c</w:t>
      </w:r>
      <w:r>
        <w:rPr>
          <w:rFonts w:ascii="Arial" w:hAnsi="Arial" w:cs="Arial" w:eastAsia="Arial"/>
          <w:color w:val="58595B"/>
          <w:w w:val="95"/>
        </w:rPr>
        <w:t>onn</w:t>
      </w:r>
      <w:r>
        <w:rPr>
          <w:rFonts w:ascii="Arial" w:hAnsi="Arial" w:cs="Arial" w:eastAsia="Arial"/>
          <w:color w:val="58595B"/>
          <w:spacing w:val="1"/>
          <w:w w:val="95"/>
        </w:rPr>
        <w:t>ec</w:t>
      </w:r>
      <w:r>
        <w:rPr>
          <w:rFonts w:ascii="Arial" w:hAnsi="Arial" w:cs="Arial" w:eastAsia="Arial"/>
          <w:color w:val="58595B"/>
          <w:w w:val="95"/>
        </w:rPr>
        <w:t>t</w:t>
      </w:r>
      <w:r>
        <w:rPr>
          <w:rFonts w:ascii="Arial" w:hAnsi="Arial" w:cs="Arial" w:eastAsia="Arial"/>
          <w:color w:val="58595B"/>
          <w:spacing w:val="23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to</w:t>
      </w:r>
      <w:r>
        <w:rPr>
          <w:rFonts w:ascii="Arial" w:hAnsi="Arial" w:cs="Arial" w:eastAsia="Arial"/>
          <w:color w:val="58595B"/>
          <w:spacing w:val="23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e</w:t>
      </w:r>
      <w:r>
        <w:rPr>
          <w:rFonts w:ascii="Arial" w:hAnsi="Arial" w:cs="Arial" w:eastAsia="Arial"/>
          <w:color w:val="58595B"/>
          <w:w w:val="95"/>
        </w:rPr>
        <w:t>ight</w:t>
      </w:r>
      <w:r>
        <w:rPr>
          <w:rFonts w:ascii="Arial" w:hAnsi="Arial" w:cs="Arial" w:eastAsia="Arial"/>
          <w:color w:val="58595B"/>
          <w:spacing w:val="24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HD</w:t>
      </w:r>
      <w:r>
        <w:rPr>
          <w:rFonts w:ascii="Arial" w:hAnsi="Arial" w:cs="Arial" w:eastAsia="Arial"/>
          <w:color w:val="58595B"/>
          <w:w w:val="95"/>
        </w:rPr>
        <w:t>M</w:t>
      </w:r>
      <w:r>
        <w:rPr>
          <w:rFonts w:ascii="Arial" w:hAnsi="Arial" w:cs="Arial" w:eastAsia="Arial"/>
          <w:color w:val="58595B"/>
          <w:spacing w:val="1"/>
          <w:w w:val="95"/>
        </w:rPr>
        <w:t>I</w:t>
      </w:r>
      <w:r>
        <w:rPr>
          <w:rFonts w:ascii="Arial" w:hAnsi="Arial" w:cs="Arial" w:eastAsia="Arial"/>
          <w:color w:val="58595B"/>
          <w:spacing w:val="23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di</w:t>
      </w:r>
      <w:r>
        <w:rPr>
          <w:rFonts w:ascii="Arial" w:hAnsi="Arial" w:cs="Arial" w:eastAsia="Arial"/>
          <w:color w:val="58595B"/>
          <w:spacing w:val="1"/>
          <w:w w:val="95"/>
        </w:rPr>
        <w:t>s</w:t>
      </w:r>
      <w:r>
        <w:rPr>
          <w:rFonts w:ascii="Arial" w:hAnsi="Arial" w:cs="Arial" w:eastAsia="Arial"/>
          <w:color w:val="58595B"/>
          <w:w w:val="95"/>
        </w:rPr>
        <w:t>pl</w:t>
      </w:r>
      <w:r>
        <w:rPr>
          <w:rFonts w:ascii="Arial" w:hAnsi="Arial" w:cs="Arial" w:eastAsia="Arial"/>
          <w:color w:val="58595B"/>
          <w:spacing w:val="1"/>
          <w:w w:val="95"/>
        </w:rPr>
        <w:t>ays</w:t>
      </w:r>
      <w:r>
        <w:rPr>
          <w:rFonts w:ascii="Arial" w:hAnsi="Arial" w:cs="Arial" w:eastAsia="Arial"/>
          <w:color w:val="58595B"/>
          <w:spacing w:val="23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a</w:t>
      </w:r>
      <w:r>
        <w:rPr>
          <w:rFonts w:ascii="Arial" w:hAnsi="Arial" w:cs="Arial" w:eastAsia="Arial"/>
          <w:color w:val="58595B"/>
          <w:w w:val="95"/>
        </w:rPr>
        <w:t>t</w:t>
      </w:r>
      <w:r>
        <w:rPr>
          <w:rFonts w:ascii="Arial" w:hAnsi="Arial" w:cs="Arial" w:eastAsia="Arial"/>
          <w:color w:val="58595B"/>
          <w:spacing w:val="24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th</w:t>
      </w:r>
      <w:r>
        <w:rPr>
          <w:rFonts w:ascii="Arial" w:hAnsi="Arial" w:cs="Arial" w:eastAsia="Arial"/>
          <w:color w:val="58595B"/>
          <w:spacing w:val="1"/>
          <w:w w:val="95"/>
        </w:rPr>
        <w:t>e</w:t>
      </w:r>
      <w:r>
        <w:rPr>
          <w:rFonts w:ascii="Arial" w:hAnsi="Arial" w:cs="Arial" w:eastAsia="Arial"/>
          <w:color w:val="58595B"/>
          <w:spacing w:val="23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sa</w:t>
      </w:r>
      <w:r>
        <w:rPr>
          <w:rFonts w:ascii="Arial" w:hAnsi="Arial" w:cs="Arial" w:eastAsia="Arial"/>
          <w:color w:val="58595B"/>
          <w:w w:val="95"/>
        </w:rPr>
        <w:t>m</w:t>
      </w:r>
      <w:r>
        <w:rPr>
          <w:rFonts w:ascii="Arial" w:hAnsi="Arial" w:cs="Arial" w:eastAsia="Arial"/>
          <w:color w:val="58595B"/>
          <w:spacing w:val="1"/>
          <w:w w:val="95"/>
        </w:rPr>
        <w:t>e</w:t>
      </w:r>
      <w:r>
        <w:rPr>
          <w:rFonts w:ascii="Arial" w:hAnsi="Arial" w:cs="Arial" w:eastAsia="Arial"/>
          <w:color w:val="58595B"/>
          <w:spacing w:val="48"/>
          <w:w w:val="89"/>
        </w:rPr>
        <w:t> </w:t>
      </w:r>
      <w:r>
        <w:rPr>
          <w:rFonts w:ascii="Arial" w:hAnsi="Arial" w:cs="Arial" w:eastAsia="Arial"/>
          <w:color w:val="58595B"/>
          <w:w w:val="95"/>
        </w:rPr>
        <w:t>time,</w:t>
      </w:r>
      <w:r>
        <w:rPr>
          <w:rFonts w:ascii="Arial" w:hAnsi="Arial" w:cs="Arial" w:eastAsia="Arial"/>
          <w:color w:val="58595B"/>
          <w:spacing w:val="3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while</w:t>
      </w:r>
      <w:r>
        <w:rPr>
          <w:rFonts w:ascii="Arial" w:hAnsi="Arial" w:cs="Arial" w:eastAsia="Arial"/>
          <w:color w:val="58595B"/>
          <w:spacing w:val="3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independently</w:t>
      </w:r>
      <w:r>
        <w:rPr>
          <w:rFonts w:ascii="Arial" w:hAnsi="Arial" w:cs="Arial" w:eastAsia="Arial"/>
          <w:color w:val="58595B"/>
          <w:spacing w:val="3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controlling</w:t>
      </w:r>
      <w:r>
        <w:rPr>
          <w:rFonts w:ascii="Arial" w:hAnsi="Arial" w:cs="Arial" w:eastAsia="Arial"/>
          <w:color w:val="58595B"/>
          <w:spacing w:val="3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the</w:t>
      </w:r>
      <w:r>
        <w:rPr>
          <w:rFonts w:ascii="Arial" w:hAnsi="Arial" w:cs="Arial" w:eastAsia="Arial"/>
          <w:color w:val="58595B"/>
          <w:spacing w:val="3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output</w:t>
      </w:r>
      <w:r>
        <w:rPr>
          <w:rFonts w:ascii="Arial" w:hAnsi="Arial" w:cs="Arial" w:eastAsia="Arial"/>
          <w:color w:val="58595B"/>
          <w:spacing w:val="3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in</w:t>
      </w:r>
      <w:r>
        <w:rPr>
          <w:rFonts w:ascii="Arial" w:hAnsi="Arial" w:cs="Arial" w:eastAsia="Arial"/>
          <w:color w:val="58595B"/>
          <w:spacing w:val="3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any</w:t>
      </w:r>
      <w:r>
        <w:rPr>
          <w:rFonts w:ascii="Arial" w:hAnsi="Arial" w:cs="Arial" w:eastAsia="Arial"/>
          <w:color w:val="58595B"/>
          <w:spacing w:val="37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array</w:t>
      </w:r>
      <w:r>
        <w:rPr>
          <w:rFonts w:ascii="Arial" w:hAnsi="Arial" w:cs="Arial" w:eastAsia="Arial"/>
          <w:color w:val="58595B"/>
          <w:spacing w:val="75"/>
          <w:w w:val="92"/>
        </w:rPr>
        <w:t> </w:t>
      </w:r>
      <w:r>
        <w:rPr>
          <w:rFonts w:ascii="Arial" w:hAnsi="Arial" w:cs="Arial" w:eastAsia="Arial"/>
          <w:color w:val="58595B"/>
          <w:w w:val="95"/>
        </w:rPr>
        <w:t>possible,</w:t>
      </w:r>
      <w:r>
        <w:rPr>
          <w:rFonts w:ascii="Arial" w:hAnsi="Arial" w:cs="Arial" w:eastAsia="Arial"/>
          <w:color w:val="58595B"/>
          <w:spacing w:val="29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giving</w:t>
      </w:r>
      <w:r>
        <w:rPr>
          <w:rFonts w:ascii="Arial" w:hAnsi="Arial" w:cs="Arial" w:eastAsia="Arial"/>
          <w:color w:val="58595B"/>
          <w:spacing w:val="29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you</w:t>
      </w:r>
      <w:r>
        <w:rPr>
          <w:rFonts w:ascii="Arial" w:hAnsi="Arial" w:cs="Arial" w:eastAsia="Arial"/>
          <w:color w:val="58595B"/>
          <w:spacing w:val="30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the</w:t>
      </w:r>
      <w:r>
        <w:rPr>
          <w:rFonts w:ascii="Arial" w:hAnsi="Arial" w:cs="Arial" w:eastAsia="Arial"/>
          <w:color w:val="58595B"/>
          <w:spacing w:val="29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ultimate</w:t>
      </w:r>
      <w:r>
        <w:rPr>
          <w:rFonts w:ascii="Arial" w:hAnsi="Arial" w:cs="Arial" w:eastAsia="Arial"/>
          <w:color w:val="58595B"/>
          <w:spacing w:val="30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flexibility</w:t>
      </w:r>
      <w:r>
        <w:rPr>
          <w:rFonts w:ascii="Arial" w:hAnsi="Arial" w:cs="Arial" w:eastAsia="Arial"/>
          <w:color w:val="58595B"/>
          <w:spacing w:val="29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and</w:t>
      </w:r>
      <w:r>
        <w:rPr>
          <w:rFonts w:ascii="Arial" w:hAnsi="Arial" w:cs="Arial" w:eastAsia="Arial"/>
          <w:color w:val="58595B"/>
          <w:spacing w:val="30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control</w:t>
      </w:r>
      <w:r>
        <w:rPr>
          <w:rFonts w:ascii="Arial" w:hAnsi="Arial" w:cs="Arial" w:eastAsia="Arial"/>
          <w:color w:val="58595B"/>
          <w:spacing w:val="29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in</w:t>
      </w:r>
      <w:r>
        <w:rPr>
          <w:rFonts w:ascii="Arial" w:hAnsi="Arial" w:cs="Arial" w:eastAsia="Arial"/>
          <w:color w:val="58595B"/>
          <w:spacing w:val="29"/>
          <w:w w:val="95"/>
        </w:rPr>
        <w:t> </w:t>
      </w:r>
      <w:r>
        <w:rPr>
          <w:rFonts w:ascii="Arial" w:hAnsi="Arial" w:cs="Arial" w:eastAsia="Arial"/>
          <w:color w:val="58595B"/>
          <w:spacing w:val="1"/>
          <w:w w:val="95"/>
        </w:rPr>
        <w:t>any</w:t>
      </w:r>
      <w:r>
        <w:rPr>
          <w:rFonts w:ascii="Arial" w:hAnsi="Arial" w:cs="Arial" w:eastAsia="Arial"/>
          <w:color w:val="58595B"/>
          <w:spacing w:val="81"/>
          <w:w w:val="93"/>
        </w:rPr>
        <w:t> </w:t>
      </w:r>
      <w:r>
        <w:rPr>
          <w:rFonts w:ascii="Arial" w:hAnsi="Arial" w:cs="Arial" w:eastAsia="Arial"/>
          <w:color w:val="58595B"/>
          <w:w w:val="95"/>
        </w:rPr>
        <w:t>multi-display</w:t>
      </w:r>
      <w:r>
        <w:rPr>
          <w:rFonts w:ascii="Arial" w:hAnsi="Arial" w:cs="Arial" w:eastAsia="Arial"/>
          <w:color w:val="58595B"/>
          <w:spacing w:val="1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HDMI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installation.</w:t>
      </w:r>
      <w:r>
        <w:rPr>
          <w:rFonts w:ascii="Arial" w:hAnsi="Arial" w:cs="Arial" w:eastAsia="Arial"/>
          <w:color w:val="000000"/>
        </w:rPr>
      </w:r>
    </w:p>
    <w:p>
      <w:pPr>
        <w:spacing w:line="140" w:lineRule="exact" w:before="7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39" w:lineRule="auto" w:before="0"/>
        <w:ind w:left="602" w:right="86" w:hanging="12"/>
        <w:jc w:val="left"/>
        <w:rPr>
          <w:rFonts w:ascii="Arial" w:hAnsi="Arial" w:cs="Arial" w:eastAsia="Arial"/>
          <w:sz w:val="8"/>
          <w:szCs w:val="8"/>
        </w:rPr>
      </w:pPr>
      <w:r>
        <w:rPr/>
        <w:pict>
          <v:shape style="position:absolute;margin-left:319.223602pt;margin-top:20.922720pt;width:39.8851pt;height:16.7879pt;mso-position-horizontal-relative:page;mso-position-vertical-relative:paragraph;z-index:-2663" type="#_x0000_t75">
            <v:imagedata r:id="rId10" o:title=""/>
          </v:shape>
        </w:pict>
      </w:r>
      <w:r>
        <w:rPr/>
        <w:pict>
          <v:group style="position:absolute;margin-left:319.119904pt;margin-top:-2.10868pt;width:39.8427pt;height:16.770700pt;mso-position-horizontal-relative:page;mso-position-vertical-relative:paragraph;z-index:-2659" coordorigin="6382,-42" coordsize="797,335">
            <v:group style="position:absolute;left:6789;top:-36;width:386;height:151" coordorigin="6789,-36" coordsize="386,151">
              <v:shape style="position:absolute;left:6789;top:-36;width:386;height:151" coordorigin="6789,-36" coordsize="386,151" path="m7077,-36l6789,-36,6790,114,7174,114,7172,38,7139,-18,7077,-36xe" filled="t" fillcolor="#808285" stroked="f">
                <v:path arrowok="t"/>
                <v:fill type="solid"/>
              </v:shape>
            </v:group>
            <v:group style="position:absolute;left:6790;top:135;width:383;height:153" coordorigin="6790,135" coordsize="383,153">
              <v:shape style="position:absolute;left:6790;top:135;width:383;height:153" coordorigin="6790,135" coordsize="383,153" path="m7173,135l6790,135,6791,288,7171,288,7173,135xe" filled="t" fillcolor="#808285" stroked="f">
                <v:path arrowok="t"/>
                <v:fill type="solid"/>
              </v:shape>
            </v:group>
            <v:group style="position:absolute;left:6387;top:-37;width:382;height:322" coordorigin="6387,-37" coordsize="382,322">
              <v:shape style="position:absolute;left:6387;top:-37;width:382;height:322" coordorigin="6387,-37" coordsize="382,322" path="m6770,-37l6387,-37,6390,211,6422,267,6485,285,6769,285,6770,-37xe" filled="t" fillcolor="#808285" stroked="f">
                <v:path arrowok="t"/>
                <v:fill type="solid"/>
              </v:shape>
            </v:group>
            <v:group style="position:absolute;left:6514;top:93;width:12;height:40" coordorigin="6514,93" coordsize="12,40">
              <v:shape style="position:absolute;left:6514;top:93;width:12;height:40" coordorigin="6514,93" coordsize="12,40" path="m6514,113l6526,113e" filled="f" stroked="t" strokeweight="2.09pt" strokecolor="#FFFFFF">
                <v:path arrowok="t"/>
              </v:shape>
            </v:group>
            <v:group style="position:absolute;left:6558;top:93;width:12;height:40" coordorigin="6558,93" coordsize="12,40">
              <v:shape style="position:absolute;left:6558;top:93;width:12;height:40" coordorigin="6558,93" coordsize="12,40" path="m6558,113l6570,113e" filled="f" stroked="t" strokeweight="2.09pt" strokecolor="#FFFFFF">
                <v:path arrowok="t"/>
              </v:shape>
            </v:group>
            <v:group style="position:absolute;left:6603;top:93;width:12;height:40" coordorigin="6603,93" coordsize="12,40">
              <v:shape style="position:absolute;left:6603;top:93;width:12;height:40" coordorigin="6603,93" coordsize="12,40" path="m6603,113l6614,113e" filled="f" stroked="t" strokeweight="2.09pt" strokecolor="#FFFFFF">
                <v:path arrowok="t"/>
              </v:shape>
            </v:group>
            <v:group style="position:absolute;left:6647;top:93;width:12;height:40" coordorigin="6647,93" coordsize="12,40">
              <v:shape style="position:absolute;left:6647;top:93;width:12;height:40" coordorigin="6647,93" coordsize="12,40" path="m6647,113l6659,113e" filled="f" stroked="t" strokeweight="2.09pt" strokecolor="#FFFFFF">
                <v:path arrowok="t"/>
              </v:shape>
            </v:group>
            <v:group style="position:absolute;left:6497;top:153;width:179;height:2" coordorigin="6497,153" coordsize="179,2">
              <v:shape style="position:absolute;left:6497;top:153;width:179;height:2" coordorigin="6497,153" coordsize="179,0" path="m6497,153l6676,153e" filled="f" stroked="t" strokeweight="1.106pt" strokecolor="#FFFFFF">
                <v:path arrowok="t"/>
              </v:shape>
            </v:group>
            <v:group style="position:absolute;left:6458;top:89;width:257;height:112" coordorigin="6458,89" coordsize="257,112">
              <v:shape style="position:absolute;left:6458;top:89;width:257;height:112" coordorigin="6458,89" coordsize="257,112" path="m6700,89l6465,89,6458,98,6458,163,6464,171,6475,175,6492,189,6508,201,6510,201,6663,201,6669,198,6677,192,6510,192,6506,190,6487,174,6475,164,6473,163,6468,163,6465,159,6465,103,6468,98,6700,98,6700,89xe" filled="t" fillcolor="#FFFFFF" stroked="f">
                <v:path arrowok="t"/>
                <v:fill type="solid"/>
              </v:shape>
              <v:shape style="position:absolute;left:6458;top:89;width:257;height:112" coordorigin="6458,89" coordsize="257,112" path="m6708,89l6700,89,6700,98,6704,98,6708,103,6708,159,6704,163,6700,163,6698,164,6510,192,6677,192,6687,184,6701,172,6709,171,6715,163,6715,98,6708,89xe" filled="t" fillcolor="#FFFFFF" stroked="f">
                <v:path arrowok="t"/>
                <v:fill type="solid"/>
              </v:shape>
            </v:group>
            <v:group style="position:absolute;left:6482;top:50;width:209;height:44" coordorigin="6482,50" coordsize="209,44">
              <v:shape style="position:absolute;left:6482;top:50;width:209;height:44" coordorigin="6482,50" coordsize="209,44" path="m6690,94l6690,66,6692,53,6679,52,6496,52,6486,50,6483,64,6482,91e" filled="f" stroked="t" strokeweight=".314pt" strokecolor="#FFFFFF">
                <v:path arrowok="t"/>
              </v:shape>
            </v:group>
            <v:group style="position:absolute;left:6489;top:51;width:195;height:31" coordorigin="6489,51" coordsize="195,31">
              <v:shape style="position:absolute;left:6489;top:51;width:195;height:31" coordorigin="6489,51" coordsize="195,31" path="m6489,54l6496,51,6499,60,6502,68,6501,81,6673,81,6672,69,6673,62,6676,52,6684,53e" filled="f" stroked="t" strokeweight=".314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8.535309pt;margin-top:-39.366081pt;width:31.158pt;height:30.711pt;mso-position-horizontal-relative:page;mso-position-vertical-relative:paragraph;z-index:-2657" coordorigin="7971,-787" coordsize="623,614">
            <v:shape style="position:absolute;left:7979;top:-779;width:607;height:598" type="#_x0000_t75">
              <v:imagedata r:id="rId11" o:title=""/>
            </v:shape>
            <v:group style="position:absolute;left:7976;top:-782;width:613;height:604" coordorigin="7976,-782" coordsize="613,604">
              <v:shape style="position:absolute;left:7976;top:-782;width:613;height:604" coordorigin="7976,-782" coordsize="613,604" path="m8564,-782l8006,-782,7994,-778,7979,-761,7976,-749,7976,-178,8589,-178,8589,-181,7979,-181,7979,-749,7982,-760,7996,-775,8007,-779,8569,-779,8564,-782xe" filled="t" fillcolor="#8A6600" stroked="f">
                <v:path arrowok="t"/>
                <v:fill type="solid"/>
              </v:shape>
              <v:shape style="position:absolute;left:7976;top:-782;width:613;height:604" coordorigin="7976,-782" coordsize="613,604" path="m8569,-779l8007,-779,8563,-779,8573,-773,8584,-756,8586,-746,8586,-181,8589,-181,8589,-746,8587,-757,8575,-775,8569,-779xe" filled="t" fillcolor="#8A6600" stroked="f">
                <v:path arrowok="t"/>
                <v:fill type="solid"/>
              </v:shape>
              <v:shape style="position:absolute;left:7992;top:-550;width:582;height:359" type="#_x0000_t75">
                <v:imagedata r:id="rId12" o:title=""/>
              </v:shape>
            </v:group>
            <v:group style="position:absolute;left:8000;top:-543;width:569;height:346" coordorigin="8000,-543" coordsize="569,346">
              <v:shape style="position:absolute;left:8000;top:-543;width:569;height:346" coordorigin="8000,-543" coordsize="569,346" path="m8568,-197l8000,-197,8000,-543,8568,-543,8568,-197xe" filled="t" fillcolor="#000000" stroked="f">
                <v:path arrowok="t"/>
                <v:fill type="solid"/>
              </v:shape>
            </v:group>
            <v:group style="position:absolute;left:8312;top:-476;width:200;height:221" coordorigin="8312,-476" coordsize="200,221">
              <v:shape style="position:absolute;left:8312;top:-476;width:200;height:221" coordorigin="8312,-476" coordsize="200,221" path="m8495,-476l8312,-476,8312,-254,8361,-254,8361,-255,8495,-255,8512,-277,8512,-299,8361,-299,8361,-432,8512,-432,8512,-454,8495,-476xe" filled="t" fillcolor="#603700" stroked="f">
                <v:path arrowok="t"/>
                <v:fill type="solid"/>
              </v:shape>
              <v:shape style="position:absolute;left:8312;top:-476;width:200;height:221" coordorigin="8312,-476" coordsize="200,221" path="m8512,-432l8444,-432,8462,-410,8462,-320,8440,-299,8512,-299,8512,-432xe" filled="t" fillcolor="#603700" stroked="f">
                <v:path arrowok="t"/>
                <v:fill type="solid"/>
              </v:shape>
            </v:group>
            <v:group style="position:absolute;left:8304;top:-483;width:214;height:236" coordorigin="8304,-483" coordsize="214,236">
              <v:shape style="position:absolute;left:8304;top:-483;width:214;height:236" coordorigin="8304,-483" coordsize="214,236" path="m8497,-483l8310,-483,8308,-482,8305,-480,8304,-478,8304,-252,8305,-251,8308,-248,8310,-247,8363,-247,8364,-248,8361,-248,8361,-254,8354,-254,8354,-257,8354,-259,8357,-261,8357,-261,8319,-261,8319,-469,8509,-469,8499,-482,8497,-483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91,-261l8361,-261,8361,-248,8364,-248,8365,-248,8367,-251,8368,-252,8368,-255,8495,-255,8489,-259,8491,-261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95,-255l8368,-255,8368,-252,8367,-251,8365,-248,8364,-248,8495,-248,8495,-255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509,-262l8495,-262,8495,-248,8497,-248,8499,-249,8509,-262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91,-262l8359,-262,8357,-261,8354,-259,8354,-257,8354,-254,8361,-254,8361,-261,8491,-261,8491,-262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509,-469l8491,-469,8504,-451,8504,-279,8489,-259,8495,-255,8495,-262,8509,-262,8517,-273,8519,-277,8519,-454,8517,-458,8509,-469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46,-439l8359,-439,8357,-438,8354,-435,8354,-433,8354,-297,8354,-295,8357,-293,8359,-292,8442,-292,8444,-293,8459,-306,8368,-306,8368,-424,8460,-424,8448,-438,8446,-439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55,-323l8438,-306,8459,-306,8467,-314,8462,-320,8455,-320,8455,-323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70,-325l8458,-325,8467,-314,8469,-316,8470,-318,8470,-325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58,-325l8455,-323,8455,-320,8462,-320,8458,-325xe" filled="t" fillcolor="#432D00" stroked="f">
                <v:path arrowok="t"/>
                <v:fill type="solid"/>
              </v:shape>
              <v:shape style="position:absolute;left:8304;top:-483;width:214;height:236" coordorigin="8304,-483" coordsize="214,236" path="m8460,-424l8441,-424,8455,-407,8455,-323,8458,-325,8470,-325,8470,-410,8468,-415,8460,-424xe" filled="t" fillcolor="#432D00" stroked="f">
                <v:path arrowok="t"/>
                <v:fill type="solid"/>
              </v:shape>
              <v:shape style="position:absolute;left:8308;top:-481;width:197;height:159" type="#_x0000_t75">
                <v:imagedata r:id="rId13" o:title=""/>
              </v:shape>
            </v:group>
            <v:group style="position:absolute;left:8305;top:-484;width:204;height:225" coordorigin="8305,-484" coordsize="204,225">
              <v:shape style="position:absolute;left:8305;top:-484;width:204;height:225" coordorigin="8305,-484" coordsize="204,225" path="m8489,-484l8306,-484,8305,-484,8305,-482,8305,-261,8305,-260,8306,-259,8356,-259,8357,-260,8356,-260,8356,-261,8354,-261,8354,-261,8354,-263,8308,-263,8308,-481,8493,-481,8491,-483,8489,-484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88,-263l8356,-263,8356,-260,8357,-260,8358,-261,8358,-261,8489,-261,8488,-263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89,-261l8358,-261,8358,-261,8357,-260,8489,-260,8489,-261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93,-263l8489,-263,8489,-260,8491,-260,8493,-263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89,-263l8356,-263,8355,-263,8354,-261,8354,-261,8356,-261,8356,-263,8488,-263,8489,-263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93,-481l8489,-481,8505,-460,8505,-284,8488,-263,8489,-261,8489,-263,8493,-263,8508,-282,8508,-284,8508,-460,8508,-461,8493,-481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40,-440l8356,-440,8355,-439,8354,-438,8354,-306,8355,-305,8356,-304,8441,-304,8443,-305,8446,-308,8358,-308,8358,-436,8445,-436,8442,-439,8440,-440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56,-322l8441,-308,8446,-308,8459,-320,8457,-321,8456,-321,8456,-322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59,-323l8456,-323,8459,-320,8459,-321,8459,-323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56,-323l8456,-322,8456,-321,8457,-321,8456,-323xe" filled="t" fillcolor="#301D00" stroked="f">
                <v:path arrowok="t"/>
                <v:fill type="solid"/>
              </v:shape>
              <v:shape style="position:absolute;left:8305;top:-484;width:204;height:225" coordorigin="8305,-484" coordsize="204,225" path="m8445,-436l8440,-436,8456,-422,8456,-322,8456,-323,8459,-323,8459,-423,8459,-424,8445,-436xe" filled="t" fillcolor="#301D00" stroked="f">
                <v:path arrowok="t"/>
                <v:fill type="solid"/>
              </v:shape>
            </v:group>
            <v:group style="position:absolute;left:8068;top:-476;width:200;height:222" coordorigin="8068,-476" coordsize="200,222">
              <v:shape style="position:absolute;left:8068;top:-476;width:200;height:222" coordorigin="8068,-476" coordsize="200,222" path="m8250,-476l8068,-476,8068,-431,8218,-431,8218,-387,8068,-387,8068,-343,8218,-343,8218,-299,8068,-299,8068,-254,8250,-254,8268,-276,8268,-343,8250,-365,8268,-387,8268,-454,8250,-476xe" filled="t" fillcolor="#603700" stroked="f">
                <v:path arrowok="t"/>
                <v:fill type="solid"/>
              </v:shape>
            </v:group>
            <v:group style="position:absolute;left:8061;top:-483;width:214;height:236" coordorigin="8061,-483" coordsize="214,236">
              <v:shape style="position:absolute;left:8061;top:-483;width:214;height:236" coordorigin="8061,-483" coordsize="214,236" path="m8253,-483l8066,-483,8065,-482,8062,-480,8061,-478,8061,-430,8062,-428,8065,-425,8066,-424,8211,-424,8211,-394,8066,-394,8064,-394,8061,-391,8061,-389,8061,-341,8061,-339,8064,-336,8066,-336,8211,-336,8211,-306,8066,-306,8065,-305,8062,-302,8061,-301,8061,-252,8062,-251,8065,-248,8066,-247,8253,-247,8255,-248,8265,-261,8076,-261,8076,-291,8220,-291,8222,-292,8225,-295,8225,-297,8225,-345,8225,-347,8222,-349,8220,-350,8075,-350,8075,-380,8220,-380,8222,-381,8225,-383,8225,-385,8225,-433,8225,-435,8222,-438,8220,-439,8076,-439,8076,-469,8265,-469,8255,-482,8253,-483xe" filled="t" fillcolor="#432D00" stroked="f">
                <v:path arrowok="t"/>
                <v:fill type="solid"/>
              </v:shape>
              <v:shape style="position:absolute;left:8061;top:-483;width:214;height:236" coordorigin="8061,-483" coordsize="214,236" path="m8260,-451l8260,-390,8243,-367,8243,-363,8260,-340,8260,-279,8247,-261,8265,-261,8273,-272,8275,-276,8275,-343,8273,-347,8260,-365,8273,-383,8275,-387,8275,-449,8262,-449,8260,-451xe" filled="t" fillcolor="#432D00" stroked="f">
                <v:path arrowok="t"/>
                <v:fill type="solid"/>
              </v:shape>
              <v:shape style="position:absolute;left:8061;top:-483;width:214;height:236" coordorigin="8061,-483" coordsize="214,236" path="m8268,-454l8260,-454,8260,-451,8262,-449,8268,-454xe" filled="t" fillcolor="#432D00" stroked="f">
                <v:path arrowok="t"/>
                <v:fill type="solid"/>
              </v:shape>
              <v:shape style="position:absolute;left:8061;top:-483;width:214;height:236" coordorigin="8061,-483" coordsize="214,236" path="m8275,-454l8268,-454,8262,-449,8275,-449,8275,-454xe" filled="t" fillcolor="#432D00" stroked="f">
                <v:path arrowok="t"/>
                <v:fill type="solid"/>
              </v:shape>
              <v:shape style="position:absolute;left:8061;top:-483;width:214;height:236" coordorigin="8061,-483" coordsize="214,236" path="m8265,-469l8247,-469,8260,-451,8260,-454,8275,-454,8273,-458,8265,-469xe" filled="t" fillcolor="#432D00" stroked="f">
                <v:path arrowok="t"/>
                <v:fill type="solid"/>
              </v:shape>
              <v:shape style="position:absolute;left:8065;top:-481;width:196;height:218" type="#_x0000_t75">
                <v:imagedata r:id="rId14" o:title=""/>
              </v:shape>
            </v:group>
            <v:group style="position:absolute;left:8061;top:-484;width:203;height:225" coordorigin="8061,-484" coordsize="203,225">
              <v:shape style="position:absolute;left:8061;top:-484;width:203;height:225" coordorigin="8061,-484" coordsize="203,225" path="m8245,-484l8063,-484,8062,-484,8061,-482,8061,-438,8062,-437,8063,-436,8211,-436,8211,-396,8063,-396,8062,-395,8061,-394,8061,-349,8062,-348,8063,-348,8211,-348,8211,-307,8063,-307,8062,-306,8061,-305,8061,-261,8062,-260,8063,-259,8245,-259,8247,-260,8249,-263,8065,-263,8065,-303,8213,-303,8214,-304,8215,-305,8215,-349,8214,-351,8213,-351,8065,-351,8065,-392,8213,-392,8214,-393,8215,-394,8215,-438,8214,-439,8213,-440,8065,-440,8065,-481,8249,-481,8247,-483,8245,-484xe" filled="t" fillcolor="#301D00" stroked="f">
                <v:path arrowok="t"/>
                <v:fill type="solid"/>
              </v:shape>
              <v:shape style="position:absolute;left:8061;top:-484;width:203;height:225" coordorigin="8061,-484" coordsize="203,225" path="m8261,-460l8261,-394,8244,-373,8244,-370,8261,-349,8261,-284,8245,-263,8249,-263,8264,-282,8264,-283,8264,-349,8264,-351,8248,-372,8264,-393,8264,-394,8264,-459,8261,-459,8261,-460xe" filled="t" fillcolor="#301D00" stroked="f">
                <v:path arrowok="t"/>
                <v:fill type="solid"/>
              </v:shape>
              <v:shape style="position:absolute;left:8061;top:-484;width:203;height:225" coordorigin="8061,-484" coordsize="203,225" path="m8262,-460l8261,-460,8261,-460,8261,-459,8262,-460xe" filled="t" fillcolor="#301D00" stroked="f">
                <v:path arrowok="t"/>
                <v:fill type="solid"/>
              </v:shape>
              <v:shape style="position:absolute;left:8061;top:-484;width:203;height:225" coordorigin="8061,-484" coordsize="203,225" path="m8264,-460l8262,-460,8261,-459,8264,-459,8264,-460xe" filled="t" fillcolor="#301D00" stroked="f">
                <v:path arrowok="t"/>
                <v:fill type="solid"/>
              </v:shape>
              <v:shape style="position:absolute;left:8061;top:-484;width:203;height:225" coordorigin="8061,-484" coordsize="203,225" path="m8249,-481l8245,-481,8261,-460,8261,-460,8264,-460,8264,-461,8249,-481xe" filled="t" fillcolor="#301D00" stroked="f">
                <v:path arrowok="t"/>
                <v:fill type="solid"/>
              </v:shape>
              <v:shape style="position:absolute;left:8027;top:-712;width:51;height:122" type="#_x0000_t75">
                <v:imagedata r:id="rId15" o:title=""/>
              </v:shape>
              <v:shape style="position:absolute;left:8020;top:-719;width:64;height:135" type="#_x0000_t75">
                <v:imagedata r:id="rId16" o:title=""/>
              </v:shape>
              <v:shape style="position:absolute;left:8084;top:-709;width:71;height:119" type="#_x0000_t75">
                <v:imagedata r:id="rId17" o:title=""/>
              </v:shape>
            </v:group>
            <v:group style="position:absolute;left:8082;top:-711;width:74;height:122" coordorigin="8082,-711" coordsize="74,122">
              <v:shape style="position:absolute;left:8082;top:-711;width:74;height:122" coordorigin="8082,-711" coordsize="74,122" path="m8093,-697l8091,-697,8090,-696,8090,-696,8090,-695,8091,-619,8093,-608,8098,-600,8103,-593,8110,-588,8127,-588,8132,-591,8111,-591,8105,-595,8096,-609,8093,-619,8093,-694,8093,-696,8093,-697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53,-704l8142,-619,8140,-610,8132,-595,8126,-591,8132,-591,8134,-593,8143,-609,8145,-619,8145,-682,8146,-688,8146,-694,8147,-697,8148,-697,8148,-698,8147,-699,8149,-699,8152,-700,8155,-701,8154,-703,8153,-703,8153,-704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17,-708l8114,-708,8114,-704,8112,-704,8109,-702,8107,-698,8106,-696,8106,-622,8107,-614,8110,-608,8113,-603,8117,-600,8128,-600,8132,-602,8118,-603,8115,-605,8110,-614,8109,-622,8109,-696,8109,-697,8108,-698,8110,-698,8111,-700,8113,-701,8117,-702,8117,-708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56,-711l8127,-711,8127,-702,8128,-701,8129,-701,8137,-690,8137,-687,8137,-624,8136,-616,8131,-605,8127,-602,8132,-603,8133,-603,8139,-615,8140,-624,8140,-682,8140,-687,8140,-690,8138,-690,8139,-690,8139,-694,8138,-697,8138,-698,8136,-698,8137,-698,8137,-699,8136,-700,8135,-701,8132,-703,8128,-703,8128,-704,8129,-704,8129,-708,8156,-708,8156,-711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39,-690l8138,-690,8140,-690,8139,-690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090,-696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091,-697l8090,-696,8090,-696,8091,-697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17,-711l8082,-711,8082,-702,8086,-701,8088,-699,8090,-696,8091,-697,8093,-697,8093,-697,8090,-701,8087,-703,8085,-704,8085,-708,8117,-708,8117,-711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08,-698l8109,-697,8109,-697,8108,-698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09,-697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10,-698l8108,-698,8109,-697,8109,-697,8110,-698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47,-699l8148,-698,8148,-698,8147,-699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48,-698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49,-699l8147,-699,8148,-698,8149,-699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37,-698l8136,-698,8137,-698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37,-698l8136,-698,8138,-698,8137,-698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56,-704l8154,-704,8155,-701,8156,-702,8156,-704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28,-704l8128,-703,8129,-703,8129,-704,8128,-704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29,-704l8129,-703,8132,-703,8131,-703,8129,-704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54,-704l8153,-704,8153,-703,8154,-703,8154,-704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56,-708l8153,-708,8153,-704,8154,-704,8156,-704,8156,-708xe" filled="t" fillcolor="#8A6600" stroked="f">
                <v:path arrowok="t"/>
                <v:fill type="solid"/>
              </v:shape>
              <v:shape style="position:absolute;left:8082;top:-711;width:74;height:122" coordorigin="8082,-711" coordsize="74,122" path="m8129,-704l8128,-704,8129,-704,8129,-704xe" filled="t" fillcolor="#8A6600" stroked="f">
                <v:path arrowok="t"/>
                <v:fill type="solid"/>
              </v:shape>
              <v:shape style="position:absolute;left:8158;top:-709;width:57;height:116" type="#_x0000_t75">
                <v:imagedata r:id="rId18" o:title=""/>
              </v:shape>
            </v:group>
            <v:group style="position:absolute;left:8156;top:-711;width:60;height:119" coordorigin="8156,-711" coordsize="60,119">
              <v:shape style="position:absolute;left:8156;top:-711;width:60;height:119" coordorigin="8156,-711" coordsize="60,119" path="m8165,-605l8163,-602,8161,-602,8156,-601,8156,-592,8192,-592,8192,-595,8159,-595,8159,-598,8161,-599,8165,-600,8167,-604,8168,-604,8166,-604,8165,-605,8165,-605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206,-708l8159,-708,8199,-708,8204,-705,8211,-697,8212,-696,8213,-690,8213,-673,8213,-668,8191,-644,8180,-644,8181,-607,8189,-598,8189,-595,8192,-595,8192,-601,8188,-602,8186,-603,8184,-605,8182,-605,8184,-606,8183,-607,8183,-608,8183,-642,8191,-642,8195,-642,8216,-673,8216,-690,8214,-698,8206,-708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65,-605l8165,-605,8165,-605,8166,-604,8165,-605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68,-605l8165,-605,8166,-604,8168,-604,8168,-605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68,-696l8166,-696,8165,-696,8165,-606,8165,-605,8165,-605,8168,-605,8168,-696,8168,-696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84,-606l8182,-605,8184,-606,8184,-606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84,-606l8182,-605,8184,-605,8184,-606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84,-606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91,-703l8180,-703,8180,-649,8189,-649,8193,-652,8193,-652,8183,-652,8183,-700,8195,-700,8195,-701,8191,-703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95,-700l8183,-700,8190,-700,8192,-699,8194,-695,8196,-691,8197,-685,8197,-667,8183,-652,8193,-652,8198,-661,8199,-667,8199,-685,8199,-691,8195,-700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65,-696l8165,-696,8165,-696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66,-696l8165,-696,8165,-696,8166,-696xe" filled="t" fillcolor="#8A6600" stroked="f">
                <v:path arrowok="t"/>
                <v:fill type="solid"/>
              </v:shape>
              <v:shape style="position:absolute;left:8156;top:-711;width:60;height:119" coordorigin="8156,-711" coordsize="60,119" path="m8199,-711l8156,-711,8156,-702,8160,-700,8163,-699,8165,-696,8166,-696,8168,-696,8167,-697,8167,-697,8165,-701,8161,-703,8159,-704,8159,-708,8206,-708,8206,-708,8199,-711xe" filled="t" fillcolor="#8A6600" stroked="f">
                <v:path arrowok="t"/>
                <v:fill type="solid"/>
              </v:shape>
              <v:shape style="position:absolute;left:8219;top:-709;width:57;height:116" type="#_x0000_t75">
                <v:imagedata r:id="rId19" o:title=""/>
              </v:shape>
            </v:group>
            <v:group style="position:absolute;left:8218;top:-711;width:60;height:119" coordorigin="8218,-711" coordsize="60,119">
              <v:shape style="position:absolute;left:8218;top:-711;width:60;height:119" coordorigin="8218,-711" coordsize="60,119" path="m8227,-605l8225,-602,8222,-602,8218,-601,8218,-592,8254,-592,8254,-595,8221,-595,8221,-598,8223,-599,8227,-600,8229,-604,8229,-604,8228,-604,8226,-605,8227,-605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68,-708l8221,-708,8261,-708,8266,-705,8275,-673,8274,-668,8259,-646,8256,-645,8253,-644,8242,-644,8242,-607,8251,-598,8251,-595,8254,-595,8254,-601,8250,-602,8247,-603,8246,-605,8244,-605,8245,-606,8245,-607,8245,-642,8253,-642,8257,-642,8278,-673,8278,-690,8276,-698,8272,-703,8268,-708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27,-605l8226,-605,8228,-604,8227,-605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29,-605l8227,-605,8228,-604,8229,-604,8229,-605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29,-696l8228,-696,8227,-696,8227,-606,8227,-605,8229,-605,8229,-696,8229,-696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45,-606l8244,-605,8246,-606,8245,-606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45,-606l8246,-606,8244,-605,8246,-605,8245,-606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45,-606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52,-703l8242,-703,8242,-649,8251,-649,8255,-652,8255,-652,8245,-652,8245,-700,8256,-700,8256,-701,8252,-703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56,-700l8245,-700,8251,-700,8254,-699,8257,-691,8258,-685,8258,-667,8245,-652,8255,-652,8260,-661,8261,-667,8261,-685,8260,-691,8256,-700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26,-696l8227,-696,8226,-696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28,-696l8226,-696,8227,-696,8228,-696xe" filled="t" fillcolor="#8A6600" stroked="f">
                <v:path arrowok="t"/>
                <v:fill type="solid"/>
              </v:shape>
              <v:shape style="position:absolute;left:8218;top:-711;width:60;height:119" coordorigin="8218,-711" coordsize="60,119" path="m8261,-711l8218,-711,8218,-702,8222,-700,8225,-699,8226,-696,8228,-696,8229,-696,8229,-697,8229,-697,8227,-701,8223,-703,8221,-704,8221,-708,8268,-708,8268,-708,8261,-711xe" filled="t" fillcolor="#8A6600" stroked="f">
                <v:path arrowok="t"/>
                <v:fill type="solid"/>
              </v:shape>
              <v:shape style="position:absolute;left:8281;top:-712;width:66;height:122" type="#_x0000_t75">
                <v:imagedata r:id="rId20" o:title=""/>
              </v:shape>
            </v:group>
            <v:group style="position:absolute;left:8280;top:-714;width:69;height:125" coordorigin="8280,-714" coordsize="69,125">
              <v:shape style="position:absolute;left:8280;top:-714;width:69;height:125" coordorigin="8280,-714" coordsize="69,125" path="m8319,-714l8309,-714,8305,-712,8280,-641,8281,-632,8309,-589,8320,-589,8325,-590,8326,-591,8310,-591,8306,-593,8283,-641,8283,-661,8310,-711,8326,-711,8324,-712,8319,-714xe" filled="t" fillcolor="#8A6600" stroked="f">
                <v:path arrowok="t"/>
                <v:fill type="solid"/>
              </v:shape>
              <v:shape style="position:absolute;left:8280;top:-714;width:69;height:125" coordorigin="8280,-714" coordsize="69,125" path="m8339,-697l8336,-695,8339,-690,8342,-684,8343,-677,8345,-670,8346,-661,8331,-599,8319,-591,8326,-591,8349,-643,8349,-661,8348,-670,8346,-678,8344,-685,8342,-692,8339,-697xe" filled="t" fillcolor="#8A6600" stroked="f">
                <v:path arrowok="t"/>
                <v:fill type="solid"/>
              </v:shape>
              <v:shape style="position:absolute;left:8280;top:-714;width:69;height:125" coordorigin="8280,-714" coordsize="69,125" path="m8318,-706l8297,-651,8297,-641,8311,-596,8318,-596,8321,-598,8321,-599,8312,-599,8310,-600,8300,-641,8300,-670,8301,-681,8306,-699,8310,-703,8322,-703,8321,-704,8318,-706xe" filled="t" fillcolor="#8A6600" stroked="f">
                <v:path arrowok="t"/>
                <v:fill type="solid"/>
              </v:shape>
              <v:shape style="position:absolute;left:8280;top:-714;width:69;height:125" coordorigin="8280,-714" coordsize="69,125" path="m8325,-614l8324,-609,8322,-605,8319,-600,8317,-599,8321,-599,8323,-602,8325,-604,8327,-608,8328,-613,8325,-613xe" filled="t" fillcolor="#8A6600" stroked="f">
                <v:path arrowok="t"/>
                <v:fill type="solid"/>
              </v:shape>
              <v:shape style="position:absolute;left:8280;top:-714;width:69;height:125" coordorigin="8280,-714" coordsize="69,125" path="m8322,-703l8310,-703,8317,-703,8319,-702,8329,-641,8328,-637,8327,-624,8326,-618,8325,-614,8325,-613,8331,-641,8331,-665,8325,-697,8322,-703xe" filled="t" fillcolor="#8A6600" stroked="f">
                <v:path arrowok="t"/>
                <v:fill type="solid"/>
              </v:shape>
              <v:shape style="position:absolute;left:8280;top:-714;width:69;height:125" coordorigin="8280,-714" coordsize="69,125" path="m8326,-711l8319,-711,8322,-710,8330,-704,8333,-700,8336,-695,8339,-697,8336,-702,8332,-706,8326,-711xe" filled="t" fillcolor="#8A6600" stroked="f">
                <v:path arrowok="t"/>
                <v:fill type="solid"/>
              </v:shape>
              <v:shape style="position:absolute;left:8353;top:-709;width:70;height:116" type="#_x0000_t75">
                <v:imagedata r:id="rId21" o:title=""/>
              </v:shape>
              <v:shape style="position:absolute;left:8347;top:-716;width:83;height:129" type="#_x0000_t75">
                <v:imagedata r:id="rId22" o:title=""/>
              </v:shape>
              <v:shape style="position:absolute;left:8421;top:-709;width:59;height:116" type="#_x0000_t75">
                <v:imagedata r:id="rId23" o:title=""/>
              </v:shape>
            </v:group>
            <v:group style="position:absolute;left:8420;top:-711;width:62;height:119" coordorigin="8420,-711" coordsize="62,119">
              <v:shape style="position:absolute;left:8420;top:-711;width:62;height:119" coordorigin="8420,-711" coordsize="62,119" path="m8441,-605l8439,-602,8437,-602,8432,-601,8432,-592,8469,-592,8469,-595,8435,-595,8435,-598,8438,-599,8441,-600,8444,-604,8444,-605,8442,-605,8441,-605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60,-703l8457,-703,8457,-607,8466,-598,8466,-595,8469,-595,8469,-601,8465,-602,8462,-603,8461,-606,8459,-606,8460,-606,8460,-607,8460,-700,8467,-700,8467,-701,8471,-701,8470,-701,8468,-702,8464,-703,8460,-703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41,-606l8441,-605,8442,-605,8441,-606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44,-606l8441,-606,8442,-605,8444,-605,8444,-606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44,-700l8442,-700,8441,-607,8441,-606,8441,-605,8441,-606,8444,-606,8444,-607,8444,-700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60,-606l8459,-606,8460,-606,8460,-606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60,-606l8459,-606,8461,-606,8460,-606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60,-606l8460,-606,8460,-606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82,-711l8420,-711,8420,-674,8426,-674,8426,-676,8424,-676,8423,-676,8423,-677,8423,-677,8423,-708,8482,-708,8482,-711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71,-700l8467,-700,8469,-697,8471,-691,8473,-686,8475,-681,8476,-674,8480,-674,8480,-676,8477,-676,8477,-677,8478,-677,8477,-681,8476,-687,8474,-692,8472,-698,8471,-700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82,-677l8480,-677,8480,-674,8482,-674,8482,-677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44,-703l8441,-703,8437,-703,8423,-676,8424,-676,8424,-677,8426,-677,8427,-681,8428,-686,8430,-691,8432,-697,8434,-700,8434,-700,8434,-701,8444,-701,8444,-703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26,-677l8424,-677,8424,-676,8426,-676,8426,-677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78,-677l8477,-677,8477,-676,8478,-676,8478,-677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79,-677l8478,-677,8478,-676,8477,-676,8479,-676,8479,-677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82,-708l8479,-708,8479,-676,8480,-676,8480,-677,8482,-677,8482,-708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35,-700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34,-700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34,-701l8434,-700,8434,-701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44,-701l8434,-701,8435,-700,8438,-700,8441,-700,8444,-700,8444,-701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67,-701l8467,-700,8467,-701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67,-700l8460,-700,8464,-700,8467,-700,8467,-700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34,-700l8434,-700,8434,-700xe" filled="t" fillcolor="#8A6600" stroked="f">
                <v:path arrowok="t"/>
                <v:fill type="solid"/>
              </v:shape>
              <v:shape style="position:absolute;left:8420;top:-711;width:62;height:119" coordorigin="8420,-711" coordsize="62,119" path="m8471,-701l8467,-701,8467,-700,8467,-700,8471,-700,8471,-701xe" filled="t" fillcolor="#8A6600" stroked="f">
                <v:path arrowok="t"/>
                <v:fill type="solid"/>
              </v:shape>
            </v:group>
            <v:group style="position:absolute;left:8027;top:-712;width:51;height:122" coordorigin="8027,-712" coordsize="51,122">
              <v:shape style="position:absolute;left:8027;top:-712;width:51;height:122" coordorigin="8027,-712" coordsize="51,122" path="m8047,-599l8034,-599,8036,-596,8039,-594,8046,-591,8049,-590,8057,-590,8060,-591,8066,-595,8069,-597,8070,-598,8049,-598,8047,-599xe" filled="t" fillcolor="#231F20" stroked="f">
                <v:path arrowok="t"/>
                <v:fill type="solid"/>
              </v:shape>
              <v:shape style="position:absolute;left:8027;top:-712;width:51;height:122" coordorigin="8027,-712" coordsize="51,122" path="m8031,-635l8027,-635,8027,-593,8031,-593,8034,-599,8047,-599,8031,-631,8031,-635xe" filled="t" fillcolor="#231F20" stroked="f">
                <v:path arrowok="t"/>
                <v:fill type="solid"/>
              </v:shape>
              <v:shape style="position:absolute;left:8027;top:-712;width:51;height:122" coordorigin="8027,-712" coordsize="51,122" path="m8055,-712l8048,-712,8045,-711,8042,-709,8039,-707,8029,-682,8029,-670,8057,-635,8059,-632,8063,-626,8064,-622,8064,-612,8063,-607,8059,-600,8056,-598,8070,-598,8073,-604,8075,-608,8077,-617,8078,-622,8078,-635,8055,-666,8053,-668,8042,-692,8043,-696,8047,-702,8050,-704,8074,-704,8068,-704,8066,-706,8064,-708,8061,-710,8058,-711,8055,-712xe" filled="t" fillcolor="#231F20" stroked="f">
                <v:path arrowok="t"/>
                <v:fill type="solid"/>
              </v:shape>
              <v:shape style="position:absolute;left:8027;top:-712;width:51;height:122" coordorigin="8027,-712" coordsize="51,122" path="m8074,-704l8055,-704,8058,-703,8061,-699,8071,-670,8075,-670,8074,-704xe" filled="t" fillcolor="#231F20" stroked="f">
                <v:path arrowok="t"/>
                <v:fill type="solid"/>
              </v:shape>
              <v:shape style="position:absolute;left:8027;top:-712;width:51;height:122" coordorigin="8027,-712" coordsize="51,122" path="m8074,-709l8071,-709,8068,-704,8074,-704,8074,-709xe" filled="t" fillcolor="#231F20" stroked="f">
                <v:path arrowok="t"/>
                <v:fill type="solid"/>
              </v:shape>
              <v:shape style="position:absolute;left:8486;top:-712;width:51;height:122" type="#_x0000_t75">
                <v:imagedata r:id="rId24" o:title=""/>
              </v:shape>
              <v:shape style="position:absolute;left:8079;top:-719;width:464;height:135" type="#_x0000_t75">
                <v:imagedata r:id="rId25" o:title=""/>
              </v:shape>
              <v:shape style="position:absolute;left:7988;top:-768;width:563;height:350" type="#_x0000_t75">
                <v:imagedata r:id="rId26" o:title=""/>
              </v:shape>
              <v:shape style="position:absolute;left:7992;top:-550;width:100;height:119" type="#_x0000_t75">
                <v:imagedata r:id="rId27" o:title=""/>
              </v:shape>
              <v:shape style="position:absolute;left:8000;top:-543;width:82;height:94" type="#_x0000_t75">
                <v:imagedata r:id="rId28" o:title=""/>
              </v:shape>
              <v:shape style="position:absolute;left:8025;top:-714;width:54;height:125" type="#_x0000_t75">
                <v:imagedata r:id="rId29" o:title=""/>
              </v:shape>
              <v:shape style="position:absolute;left:8082;top:-711;width:74;height:122" type="#_x0000_t75">
                <v:imagedata r:id="rId30" o:title=""/>
              </v:shape>
              <v:shape style="position:absolute;left:8156;top:-711;width:60;height:119" type="#_x0000_t75">
                <v:imagedata r:id="rId31" o:title=""/>
              </v:shape>
              <v:shape style="position:absolute;left:8218;top:-711;width:60;height:94" type="#_x0000_t75">
                <v:imagedata r:id="rId32" o:title=""/>
              </v:shape>
              <v:shape style="position:absolute;left:8280;top:-714;width:69;height:82" type="#_x0000_t75">
                <v:imagedata r:id="rId33" o:title=""/>
              </v:shape>
              <v:shape style="position:absolute;left:8352;top:-711;width:60;height:64" type="#_x0000_t75">
                <v:imagedata r:id="rId34" o:title=""/>
              </v:shape>
              <v:shape style="position:absolute;left:8420;top:-711;width:62;height:52" type="#_x0000_t75">
                <v:imagedata r:id="rId35" o:title=""/>
              </v:shape>
              <v:shape style="position:absolute;left:8027;top:-712;width:51;height:122" type="#_x0000_t75">
                <v:imagedata r:id="rId36" o:title=""/>
              </v:shape>
              <v:shape style="position:absolute;left:8300;top:-703;width:29;height:66" type="#_x0000_t75">
                <v:imagedata r:id="rId37" o:title=""/>
              </v:shape>
              <v:shape style="position:absolute;left:8298;top:-704;width:32;height:68" type="#_x0000_t75">
                <v:imagedata r:id="rId38" o:title=""/>
              </v:shape>
              <v:shape style="position:absolute;left:8379;top:-700;width:14;height:46" type="#_x0000_t75">
                <v:imagedata r:id="rId39" o:title=""/>
              </v:shape>
              <v:shape style="position:absolute;left:8378;top:-702;width:17;height:49" type="#_x0000_t75">
                <v:imagedata r:id="rId40" o:title=""/>
              </v:shape>
              <v:shape style="position:absolute;left:8245;top:-700;width:13;height:48" type="#_x0000_t75">
                <v:imagedata r:id="rId41" o:title=""/>
              </v:shape>
              <v:shape style="position:absolute;left:8244;top:-702;width:16;height:51" type="#_x0000_t75">
                <v:imagedata r:id="rId42" o:title=""/>
              </v:shape>
              <v:shape style="position:absolute;left:8183;top:-700;width:13;height:48" type="#_x0000_t75">
                <v:imagedata r:id="rId43" o:title=""/>
              </v:shape>
              <v:shape style="position:absolute;left:8182;top:-702;width:16;height:51" type="#_x0000_t75">
                <v:imagedata r:id="rId44" o:title=""/>
              </v:shape>
              <v:shape style="position:absolute;left:8486;top:-714;width:30;height:30" type="#_x0000_t75">
                <v:imagedata r:id="rId45" o:title=""/>
              </v:shape>
              <v:shape style="position:absolute;left:8488;top:-712;width:27;height:28" type="#_x0000_t75">
                <v:imagedata r:id="rId46" o:title=""/>
              </v:shape>
              <v:shape style="position:absolute;left:8084;top:-709;width:71;height:119" type="#_x0000_t75">
                <v:imagedata r:id="rId47" o:title=""/>
              </v:shape>
              <v:shape style="position:absolute;left:8158;top:-709;width:57;height:116" type="#_x0000_t75">
                <v:imagedata r:id="rId48" o:title=""/>
              </v:shape>
              <v:shape style="position:absolute;left:8219;top:-709;width:57;height:92" type="#_x0000_t75">
                <v:imagedata r:id="rId49" o:title=""/>
              </v:shape>
              <v:shape style="position:absolute;left:8281;top:-712;width:66;height:80" type="#_x0000_t75">
                <v:imagedata r:id="rId50" o:title=""/>
              </v:shape>
              <v:shape style="position:absolute;left:8353;top:-709;width:58;height:62" type="#_x0000_t75">
                <v:imagedata r:id="rId51" o:title=""/>
              </v:shape>
              <v:shape style="position:absolute;left:8460;top:-700;width:16;height:34" type="#_x0000_t75">
                <v:imagedata r:id="rId52" o:title=""/>
              </v:shape>
              <v:shape style="position:absolute;left:8458;top:-702;width:18;height:36" type="#_x0000_t75">
                <v:imagedata r:id="rId53" o:title=""/>
              </v:shape>
              <v:shape style="position:absolute;left:8421;top:-709;width:59;height:50" type="#_x0000_t75">
                <v:imagedata r:id="rId54" o:title=""/>
              </v:shape>
            </v:group>
            <v:group style="position:absolute;left:8006;top:-630;width:581;height:451" coordorigin="8006,-630" coordsize="581,451">
              <v:shape style="position:absolute;left:8006;top:-630;width:581;height:451" coordorigin="8006,-630" coordsize="581,451" path="m8587,-550l8586,-550,8586,-219,8587,-219,8587,-550e" filled="f" stroked="f">
                <v:path arrowok="t"/>
              </v:shape>
              <v:shape style="position:absolute;left:8021;top:-530;width:548;height:333" type="#_x0000_t75">
                <v:imagedata r:id="rId55" o:title=""/>
              </v:shape>
              <v:shape style="position:absolute;left:8304;top:-432;width:214;height:185" type="#_x0000_t75">
                <v:imagedata r:id="rId56" o:title=""/>
              </v:shape>
              <v:shape style="position:absolute;left:8308;top:-416;width:197;height:153" type="#_x0000_t75">
                <v:imagedata r:id="rId57" o:title=""/>
              </v:shape>
              <v:shape style="position:absolute;left:8305;top:-419;width:204;height:160" type="#_x0000_t75">
                <v:imagedata r:id="rId58" o:title=""/>
              </v:shape>
              <v:shape style="position:absolute;left:8085;top:-314;width:190;height:67" type="#_x0000_t75">
                <v:imagedata r:id="rId59" o:title=""/>
              </v:shape>
              <v:shape style="position:absolute;left:8113;top:-311;width:148;height:49" type="#_x0000_t75">
                <v:imagedata r:id="rId60" o:title=""/>
              </v:shape>
              <v:shape style="position:absolute;left:8106;top:-312;width:158;height:53" type="#_x0000_t75">
                <v:imagedata r:id="rId61" o:title=""/>
              </v:shape>
            </v:group>
            <w10:wrap type="none"/>
          </v:group>
        </w:pict>
      </w:r>
      <w:r>
        <w:rPr/>
        <w:pict>
          <v:group style="position:absolute;margin-left:320.040405pt;margin-top:-39.732479pt;width:31.78pt;height:31.325pt;mso-position-horizontal-relative:page;mso-position-vertical-relative:paragraph;z-index:-2656" coordorigin="6401,-795" coordsize="636,627">
            <v:shape style="position:absolute;left:6409;top:-786;width:619;height:610" type="#_x0000_t75">
              <v:imagedata r:id="rId62" o:title=""/>
            </v:shape>
            <v:group style="position:absolute;left:6406;top:-790;width:626;height:617" coordorigin="6406,-790" coordsize="626,617">
              <v:shape style="position:absolute;left:6406;top:-790;width:626;height:617" coordorigin="6406,-790" coordsize="626,617" path="m7006,-790l6454,-790,6406,-756,6406,-173,7031,-173,7031,-176,6409,-176,6409,-756,6412,-767,6426,-782,6437,-786,7011,-786,7006,-790xe" filled="t" fillcolor="#8A6600" stroked="f">
                <v:path arrowok="t"/>
                <v:fill type="solid"/>
              </v:shape>
              <v:shape style="position:absolute;left:6406;top:-790;width:626;height:617" coordorigin="6406,-790" coordsize="626,617" path="m7011,-786l6437,-786,7005,-786,7015,-780,7027,-763,7028,-753,7028,-176,7031,-176,7031,-753,7030,-764,7017,-782,7011,-786xe" filled="t" fillcolor="#8A6600" stroked="f">
                <v:path arrowok="t"/>
                <v:fill type="solid"/>
              </v:shape>
            </v:group>
            <v:group style="position:absolute;left:6459;top:-733;width:88;height:145" coordorigin="6459,-733" coordsize="88,145">
              <v:shape style="position:absolute;left:6459;top:-733;width:88;height:145" coordorigin="6459,-733" coordsize="88,145" path="m6459,-733l6459,-726,6462,-725,6468,-723,6475,-659,6475,-607,6459,-596,6459,-588,6469,-589,6478,-590,6515,-590,6515,-596,6497,-607,6497,-659,6531,-659,6531,-670,6497,-670,6497,-719,6542,-719,6536,-732,6487,-732,6475,-732,6459,-733xe" filled="t" fillcolor="#000000" stroked="f">
                <v:path arrowok="t"/>
                <v:fill type="solid"/>
              </v:shape>
              <v:shape style="position:absolute;left:6459;top:-733;width:88;height:145" coordorigin="6459,-733" coordsize="88,145" path="m6515,-590l6494,-590,6504,-589,6515,-588,6515,-590xe" filled="t" fillcolor="#000000" stroked="f">
                <v:path arrowok="t"/>
                <v:fill type="solid"/>
              </v:shape>
              <v:shape style="position:absolute;left:6459;top:-733;width:88;height:145" coordorigin="6459,-733" coordsize="88,145" path="m6531,-659l6515,-659,6519,-658,6520,-658,6522,-654,6523,-653,6524,-647,6525,-637,6531,-637,6531,-645,6531,-653,6531,-659xe" filled="t" fillcolor="#000000" stroked="f">
                <v:path arrowok="t"/>
                <v:fill type="solid"/>
              </v:shape>
              <v:shape style="position:absolute;left:6459;top:-733;width:88;height:145" coordorigin="6459,-733" coordsize="88,145" path="m6531,-691l6525,-691,6524,-683,6523,-677,6522,-675,6519,-671,6518,-670,6515,-670,6531,-670,6531,-681,6531,-691xe" filled="t" fillcolor="#000000" stroked="f">
                <v:path arrowok="t"/>
                <v:fill type="solid"/>
              </v:shape>
              <v:shape style="position:absolute;left:6459;top:-733;width:88;height:145" coordorigin="6459,-733" coordsize="88,145" path="m6542,-719l6529,-719,6531,-719,6533,-718,6536,-715,6538,-712,6539,-705,6542,-693,6548,-694,6545,-712,6542,-719xe" filled="t" fillcolor="#000000" stroked="f">
                <v:path arrowok="t"/>
                <v:fill type="solid"/>
              </v:shape>
              <v:shape style="position:absolute;left:6459;top:-733;width:88;height:145" coordorigin="6459,-733" coordsize="88,145" path="m6536,-733l6516,-732,6487,-732,6536,-732,6536,-733xe" filled="t" fillcolor="#000000" stroked="f">
                <v:path arrowok="t"/>
                <v:fill type="solid"/>
              </v:shape>
            </v:group>
            <v:group style="position:absolute;left:6549;top:-689;width:81;height:102" coordorigin="6549,-689" coordsize="81,102">
              <v:shape style="position:absolute;left:6549;top:-689;width:81;height:102" coordorigin="6549,-689" coordsize="81,102" path="m6621,-604l6599,-604,6599,-599,6599,-594,6598,-590,6601,-586,6605,-589,6609,-591,6618,-594,6623,-595,6630,-597,6630,-604,6622,-604,6621,-604xe" filled="t" fillcolor="#000000" stroked="f">
                <v:path arrowok="t"/>
                <v:fill type="solid"/>
              </v:shape>
              <v:shape style="position:absolute;left:6549;top:-689;width:81;height:102" coordorigin="6549,-689" coordsize="81,102" path="m6577,-689l6569,-685,6560,-683,6549,-682,6549,-675,6561,-612,6561,-608,6575,-587,6582,-587,6584,-588,6589,-591,6593,-596,6599,-604,6621,-604,6620,-605,6620,-606,6585,-606,6582,-608,6580,-616,6580,-616,6579,-625,6579,-659,6580,-677,6580,-682,6580,-684,6580,-686,6577,-689xe" filled="t" fillcolor="#000000" stroked="f">
                <v:path arrowok="t"/>
                <v:fill type="solid"/>
              </v:shape>
              <v:shape style="position:absolute;left:6549;top:-689;width:81;height:102" coordorigin="6549,-689" coordsize="81,102" path="m6630,-604l6622,-604,6630,-604,6630,-604xe" filled="t" fillcolor="#000000" stroked="f">
                <v:path arrowok="t"/>
                <v:fill type="solid"/>
              </v:shape>
              <v:shape style="position:absolute;left:6549;top:-689;width:81;height:102" coordorigin="6549,-689" coordsize="81,102" path="m6617,-689l6589,-682,6589,-675,6595,-674,6598,-673,6600,-670,6600,-664,6600,-635,6600,-625,6599,-616,6598,-612,6596,-609,6594,-607,6591,-606,6620,-606,6619,-608,6619,-609,6619,-670,6621,-686,6620,-686,6617,-689xe" filled="t" fillcolor="#000000" stroked="f">
                <v:path arrowok="t"/>
                <v:fill type="solid"/>
              </v:shape>
            </v:group>
            <v:group style="position:absolute;left:6632;top:-738;width:41;height:150" coordorigin="6632,-738" coordsize="41,150">
              <v:shape style="position:absolute;left:6632;top:-738;width:41;height:150" coordorigin="6632,-738" coordsize="41,150" path="m6663,-718l6641,-718,6642,-716,6643,-711,6643,-622,6632,-596,6632,-588,6639,-589,6646,-590,6672,-590,6672,-596,6667,-597,6664,-599,6663,-601,6662,-602,6662,-604,6662,-685,6662,-704,6663,-718xe" filled="t" fillcolor="#000000" stroked="f">
                <v:path arrowok="t"/>
                <v:fill type="solid"/>
              </v:shape>
              <v:shape style="position:absolute;left:6632;top:-738;width:41;height:150" coordorigin="6632,-738" coordsize="41,150" path="m6672,-590l6658,-590,6665,-589,6672,-588,6672,-590xe" filled="t" fillcolor="#000000" stroked="f">
                <v:path arrowok="t"/>
                <v:fill type="solid"/>
              </v:shape>
              <v:shape style="position:absolute;left:6632;top:-738;width:41;height:150" coordorigin="6632,-738" coordsize="41,150" path="m6660,-738l6632,-724,6632,-717,6635,-717,6636,-718,6663,-718,6663,-726,6664,-735,6660,-738xe" filled="t" fillcolor="#000000" stroked="f">
                <v:path arrowok="t"/>
                <v:fill type="solid"/>
              </v:shape>
            </v:group>
            <v:group style="position:absolute;left:6676;top:-738;width:41;height:150" coordorigin="6676,-738" coordsize="41,150">
              <v:shape style="position:absolute;left:6676;top:-738;width:41;height:150" coordorigin="6676,-738" coordsize="41,150" path="m6707,-718l6685,-718,6686,-716,6687,-711,6687,-622,6676,-596,6676,-588,6683,-589,6690,-590,6716,-590,6716,-596,6706,-685,6707,-711,6707,-718xe" filled="t" fillcolor="#000000" stroked="f">
                <v:path arrowok="t"/>
                <v:fill type="solid"/>
              </v:shape>
              <v:shape style="position:absolute;left:6676;top:-738;width:41;height:150" coordorigin="6676,-738" coordsize="41,150" path="m6716,-590l6702,-590,6709,-589,6716,-588,6716,-590xe" filled="t" fillcolor="#000000" stroked="f">
                <v:path arrowok="t"/>
                <v:fill type="solid"/>
              </v:shape>
              <v:shape style="position:absolute;left:6676;top:-738;width:41;height:150" coordorigin="6676,-738" coordsize="41,150" path="m6704,-738l6676,-724,6676,-717,6679,-717,6681,-718,6707,-718,6707,-726,6708,-735,6704,-738xe" filled="t" fillcolor="#000000" stroked="f">
                <v:path arrowok="t"/>
                <v:fill type="solid"/>
              </v:shape>
            </v:group>
            <v:group style="position:absolute;left:6757;top:-733;width:115;height:145" coordorigin="6757,-733" coordsize="115,145">
              <v:shape style="position:absolute;left:6757;top:-733;width:115;height:145" coordorigin="6757,-733" coordsize="115,145" path="m6757,-733l6757,-726,6765,-724,6769,-722,6773,-652,6773,-607,6757,-596,6757,-588,6766,-589,6774,-590,6811,-590,6811,-596,6808,-597,6802,-598,6798,-599,6795,-657,6815,-657,6857,-657,6857,-670,6802,-670,6795,-670,6811,-726,6811,-732,6775,-732,6766,-732,6757,-733xe" filled="t" fillcolor="#000000" stroked="f">
                <v:path arrowok="t"/>
                <v:fill type="solid"/>
              </v:shape>
              <v:shape style="position:absolute;left:6757;top:-733;width:115;height:145" coordorigin="6757,-733" coordsize="115,145" path="m6811,-590l6791,-590,6801,-589,6811,-588,6811,-590xe" filled="t" fillcolor="#000000" stroked="f">
                <v:path arrowok="t"/>
                <v:fill type="solid"/>
              </v:shape>
              <v:shape style="position:absolute;left:6757;top:-733;width:115;height:145" coordorigin="6757,-733" coordsize="115,145" path="m6857,-657l6815,-657,6835,-657,6835,-607,6834,-604,6834,-603,6831,-599,6819,-596,6819,-588,6829,-589,6838,-590,6873,-590,6873,-596,6857,-617,6857,-657xe" filled="t" fillcolor="#000000" stroked="f">
                <v:path arrowok="t"/>
                <v:fill type="solid"/>
              </v:shape>
              <v:shape style="position:absolute;left:6757;top:-733;width:115;height:145" coordorigin="6757,-733" coordsize="115,145" path="m6873,-590l6854,-590,6863,-589,6873,-588,6873,-590xe" filled="t" fillcolor="#000000" stroked="f">
                <v:path arrowok="t"/>
                <v:fill type="solid"/>
              </v:shape>
              <v:shape style="position:absolute;left:6757;top:-733;width:115;height:145" coordorigin="6757,-733" coordsize="115,145" path="m6819,-733l6819,-726,6826,-724,6830,-723,6835,-670,6830,-670,6857,-670,6873,-726,6873,-732,6837,-732,6828,-732,6819,-733xe" filled="t" fillcolor="#000000" stroked="f">
                <v:path arrowok="t"/>
                <v:fill type="solid"/>
              </v:shape>
              <v:shape style="position:absolute;left:6757;top:-733;width:115;height:145" coordorigin="6757,-733" coordsize="115,145" path="m6811,-733l6802,-732,6793,-732,6811,-732,6811,-733xe" filled="t" fillcolor="#000000" stroked="f">
                <v:path arrowok="t"/>
                <v:fill type="solid"/>
              </v:shape>
              <v:shape style="position:absolute;left:6757;top:-733;width:115;height:145" coordorigin="6757,-733" coordsize="115,145" path="m6873,-733l6861,-732,6851,-732,6873,-732,6873,-733xe" filled="t" fillcolor="#000000" stroked="f">
                <v:path arrowok="t"/>
                <v:fill type="solid"/>
              </v:shape>
            </v:group>
            <v:group style="position:absolute;left:6875;top:-733;width:113;height:145" coordorigin="6875,-733" coordsize="113,145">
              <v:shape style="position:absolute;left:6875;top:-733;width:113;height:145" coordorigin="6875,-733" coordsize="113,145" path="m6944,-590l6902,-590,6914,-589,6926,-588,6939,-588,6944,-590xe" filled="t" fillcolor="#000000" stroked="f">
                <v:path arrowok="t"/>
                <v:fill type="solid"/>
              </v:shape>
              <v:shape style="position:absolute;left:6875;top:-733;width:113;height:145" coordorigin="6875,-733" coordsize="113,145" path="m6875,-733l6875,-726,6878,-725,6885,-723,6888,-722,6890,-719,6891,-718,6891,-712,6891,-612,6891,-605,6890,-603,6888,-600,6884,-598,6878,-597,6875,-596,6875,-588,6898,-590,6944,-590,6949,-591,6958,-598,6960,-600,6924,-600,6919,-601,6914,-602,6913,-621,6913,-631,6913,-709,6914,-720,6920,-721,6926,-721,6974,-721,6972,-724,6959,-731,6957,-732,6895,-732,6886,-732,6875,-733xe" filled="t" fillcolor="#000000" stroked="f">
                <v:path arrowok="t"/>
                <v:fill type="solid"/>
              </v:shape>
              <v:shape style="position:absolute;left:6875;top:-733;width:113;height:145" coordorigin="6875,-733" coordsize="113,145" path="m6974,-721l6941,-721,6949,-717,6954,-709,6959,-697,6962,-679,6963,-650,6959,-630,6953,-614,6947,-605,6939,-600,6960,-600,6971,-612,6981,-631,6986,-650,6988,-671,6988,-686,6986,-698,6982,-708,6978,-717,6974,-721xe" filled="t" fillcolor="#000000" stroked="f">
                <v:path arrowok="t"/>
                <v:fill type="solid"/>
              </v:shape>
              <v:shape style="position:absolute;left:6875;top:-733;width:113;height:145" coordorigin="6875,-733" coordsize="113,145" path="m6952,-733l6933,-733,6916,-732,6908,-732,6957,-732,6952,-733xe" filled="t" fillcolor="#000000" stroked="f">
                <v:path arrowok="t"/>
                <v:fill type="solid"/>
              </v:shape>
              <v:shape style="position:absolute;left:6422;top:-553;width:594;height:366" type="#_x0000_t75">
                <v:imagedata r:id="rId63" o:title=""/>
              </v:shape>
            </v:group>
            <v:group style="position:absolute;left:6430;top:-545;width:580;height:353" coordorigin="6430,-545" coordsize="580,353">
              <v:shape style="position:absolute;left:6430;top:-545;width:580;height:353" coordorigin="6430,-545" coordsize="580,353" path="m7011,-192l6430,-192,6430,-545,7011,-545,7011,-192xe" filled="t" fillcolor="#000000" stroked="f">
                <v:path arrowok="t"/>
                <v:fill type="solid"/>
              </v:shape>
              <v:shape style="position:absolute;left:6418;top:-774;width:574;height:356" type="#_x0000_t75">
                <v:imagedata r:id="rId64" o:title=""/>
              </v:shape>
              <v:shape style="position:absolute;left:6498;top:-736;width:473;height:104" type="#_x0000_t75">
                <v:imagedata r:id="rId65" o:title=""/>
              </v:shape>
              <v:shape style="position:absolute;left:6459;top:-733;width:89;height:145" type="#_x0000_t75">
                <v:imagedata r:id="rId66" o:title=""/>
              </v:shape>
              <v:shape style="position:absolute;left:6549;top:-689;width:72;height:102" type="#_x0000_t75">
                <v:imagedata r:id="rId67" o:title=""/>
              </v:shape>
              <v:shape style="position:absolute;left:6632;top:-738;width:31;height:125" type="#_x0000_t75">
                <v:imagedata r:id="rId68" o:title=""/>
              </v:shape>
              <v:shape style="position:absolute;left:6676;top:-738;width:31;height:110" type="#_x0000_t75">
                <v:imagedata r:id="rId69" o:title=""/>
              </v:shape>
              <v:shape style="position:absolute;left:6757;top:-733;width:115;height:85" type="#_x0000_t75">
                <v:imagedata r:id="rId70" o:title=""/>
              </v:shape>
              <v:shape style="position:absolute;left:6875;top:-733;width:89;height:66" type="#_x0000_t75">
                <v:imagedata r:id="rId71" o:title=""/>
              </v:shape>
              <v:shape style="position:absolute;left:6422;top:-553;width:102;height:122" type="#_x0000_t75">
                <v:imagedata r:id="rId72" o:title=""/>
              </v:shape>
              <v:shape style="position:absolute;left:6430;top:-545;width:84;height:96" type="#_x0000_t75">
                <v:imagedata r:id="rId73" o:title=""/>
              </v:shape>
              <v:shape style="position:absolute;left:6437;top:-509;width:460;height:305" type="#_x0000_t75">
                <v:imagedata r:id="rId74" o:title=""/>
              </v:shape>
              <v:shape style="position:absolute;left:6446;top:-504;width:57;height:272" type="#_x0000_t75">
                <v:imagedata r:id="rId75" o:title=""/>
              </v:shape>
            </v:group>
            <v:group style="position:absolute;left:6443;top:-506;width:62;height:278" coordorigin="6443,-506" coordsize="62,278">
              <v:shape style="position:absolute;left:6443;top:-506;width:62;height:278" coordorigin="6443,-506" coordsize="62,278" path="m6471,-437l6470,-437,6471,-436,6469,-434,6469,-230,6469,-229,6470,-229,6504,-229,6505,-229,6506,-230,6506,-231,6471,-231,6471,-437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504,-505l6503,-505,6503,-231,6506,-231,6506,-504,6504,-504,6504,-505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504,-506l6483,-506,6481,-505,6472,-481,6460,-466,6444,-458,6443,-457,6443,-421,6444,-420,6445,-419,6453,-421,6445,-421,6444,-422,6446,-422,6446,-456,6445,-457,6449,-457,6463,-465,6475,-481,6484,-504,6483,-504,6483,-505,6506,-505,6505,-506,6504,-506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446,-422l6444,-422,6445,-421,6446,-421,6446,-422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471,-439l6469,-438,6460,-428,6452,-423,6446,-422,6446,-421,6453,-421,6462,-426,6469,-434,6469,-437,6471,-437,6471,-439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470,-437l6469,-437,6469,-434,6471,-436,6470,-437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449,-457l6446,-457,6446,-456,6447,-456,6449,-457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446,-457l6445,-457,6446,-456,6446,-457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483,-505l6483,-504,6484,-504,6484,-505,6483,-505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503,-505l6483,-505,6484,-505,6484,-504,6503,-504,6503,-505xe" filled="t" fillcolor="#301D00" stroked="f">
                <v:path arrowok="t"/>
                <v:fill type="solid"/>
              </v:shape>
              <v:shape style="position:absolute;left:6443;top:-506;width:62;height:278" coordorigin="6443,-506" coordsize="62,278" path="m6506,-505l6504,-505,6504,-504,6506,-504,6506,-505xe" filled="t" fillcolor="#301D00" stroked="f">
                <v:path arrowok="t"/>
                <v:fill type="solid"/>
              </v:shape>
              <v:shape style="position:absolute;left:6541;top:-508;width:100;height:245" type="#_x0000_t75">
                <v:imagedata r:id="rId76" o:title=""/>
              </v:shape>
            </v:group>
            <v:group style="position:absolute;left:6538;top:-510;width:105;height:286" coordorigin="6538,-510" coordsize="105,286">
              <v:shape style="position:absolute;left:6538;top:-510;width:105;height:286" coordorigin="6538,-510" coordsize="105,286" path="m6589,-510l6548,-465,6538,-388,6538,-356,6539,-340,6552,-263,6592,-224,6608,-229,6608,-230,6578,-230,6564,-242,6545,-300,6541,-358,6541,-388,6548,-450,6591,-508,6591,-509,6589,-510xe" filled="t" fillcolor="#301D00" stroked="f">
                <v:path arrowok="t"/>
                <v:fill type="solid"/>
              </v:shape>
              <v:shape style="position:absolute;left:6538;top:-510;width:105;height:286" coordorigin="6538,-510" coordsize="105,286" path="m6591,-510l6591,-509,6592,-508,6607,-503,6619,-489,6637,-429,6640,-356,6640,-332,6627,-259,6578,-230,6608,-230,6637,-285,6643,-346,6643,-368,6643,-378,6635,-453,6609,-505,6591,-510xe" filled="t" fillcolor="#301D00" stroked="f">
                <v:path arrowok="t"/>
                <v:fill type="solid"/>
              </v:shape>
              <v:shape style="position:absolute;left:6538;top:-510;width:105;height:286" coordorigin="6538,-510" coordsize="105,286" path="m6591,-489l6576,-422,6576,-340,6576,-320,6583,-255,6587,-246,6594,-246,6596,-249,6589,-249,6587,-251,6579,-313,6578,-378,6578,-394,6581,-455,6589,-486,6591,-486,6591,-489xe" filled="t" fillcolor="#301D00" stroked="f">
                <v:path arrowok="t"/>
                <v:fill type="solid"/>
              </v:shape>
              <v:shape style="position:absolute;left:6538;top:-510;width:105;height:286" coordorigin="6538,-510" coordsize="105,286" path="m6596,-486l6592,-486,6594,-484,6597,-475,6603,-403,6603,-340,6603,-323,6595,-256,6592,-249,6596,-249,6605,-313,6606,-378,6606,-394,6603,-456,6596,-485,6596,-486xe" filled="t" fillcolor="#301D00" stroked="f">
                <v:path arrowok="t"/>
                <v:fill type="solid"/>
              </v:shape>
              <v:shape style="position:absolute;left:6538;top:-510;width:105;height:286" coordorigin="6538,-510" coordsize="105,286" path="m6591,-486l6589,-486,6591,-486xe" filled="t" fillcolor="#301D00" stroked="f">
                <v:path arrowok="t"/>
                <v:fill type="solid"/>
              </v:shape>
              <v:shape style="position:absolute;left:6538;top:-510;width:105;height:286" coordorigin="6538,-510" coordsize="105,286" path="m6591,-489l6591,-486,6592,-486,6596,-486,6594,-489,6591,-489xe" filled="t" fillcolor="#301D00" stroked="f">
                <v:path arrowok="t"/>
                <v:fill type="solid"/>
              </v:shape>
              <v:shape style="position:absolute;left:6663;top:-507;width:97;height:206" type="#_x0000_t75">
                <v:imagedata r:id="rId77" o:title=""/>
              </v:shape>
            </v:group>
            <v:group style="position:absolute;left:6661;top:-509;width:102;height:284" coordorigin="6661,-509" coordsize="102,284">
              <v:shape style="position:absolute;left:6661;top:-509;width:102;height:284" coordorigin="6661,-509" coordsize="102,284" path="m6681,-361l6674,-355,6667,-340,6662,-320,6661,-294,6664,-276,6671,-257,6682,-237,6698,-227,6722,-225,6725,-228,6701,-228,6687,-237,6671,-260,6667,-276,6665,-297,6665,-326,6671,-345,6682,-360,6681,-361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33,-500l6740,-489,6746,-476,6749,-457,6750,-430,6745,-410,6736,-394,6744,-381,6759,-312,6759,-297,6756,-279,6749,-260,6739,-241,6724,-230,6701,-228,6725,-228,6761,-295,6763,-318,6761,-341,6756,-361,6748,-379,6738,-393,6737,-393,6738,-394,6752,-454,6752,-457,6748,-476,6740,-494,6733,-500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89,-351l6684,-343,6678,-325,6676,-302,6679,-281,6686,-263,6692,-252,6700,-245,6717,-245,6721,-248,6701,-248,6694,-253,6685,-270,6680,-287,6679,-312,6682,-332,6690,-348,6689,-349,6690,-351,6689,-351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90,-351l6690,-350,6691,-349,6690,-348,6698,-341,6706,-336,6718,-327,6729,-311,6733,-289,6733,-278,6731,-268,6721,-252,6716,-248,6701,-248,6721,-248,6735,-300,6728,-319,6715,-333,6708,-338,6700,-344,6690,-351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90,-350l6689,-349,6690,-348,6691,-349,6690,-350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81,-361l6681,-361,6682,-360,6681,-361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85,-496l6664,-424,6663,-417,6666,-396,6671,-377,6680,-360,6681,-361,6681,-361,6672,-384,6667,-404,6666,-426,6666,-430,6667,-449,6672,-469,6678,-485,6685,-496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38,-394l6737,-393,6738,-394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38,-394l6737,-393,6738,-393,6738,-394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38,-394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3,-486l6703,-486,6718,-486,6724,-482,6733,-466,6735,-454,6735,-423,6732,-412,6728,-403,6729,-403,6728,-400,6729,-400,6730,-401,6735,-411,6737,-423,6737,-454,6735,-467,6730,-476,6726,-484,6723,-486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4,-406l6722,-406,6721,-405,6722,-404,6725,-403,6728,-400,6728,-402,6727,-402,6728,-403,6724,-406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8,-403l6727,-402,6728,-402,6729,-403,6728,-403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1,-405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2,-406l6721,-405,6722,-406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98,-425l6707,-415,6721,-405,6722,-406,6724,-406,6723,-407,6709,-417,6698,-425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95,-428l6696,-426,6698,-425,6695,-428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91,-434l6692,-430,6695,-428,6691,-434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690,-440l6690,-437,6691,-434,6690,-440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19,-488l6702,-488,6696,-485,6689,-472,6687,-463,6687,-449,6690,-440,6690,-463,6691,-472,6698,-483,6703,-486,6723,-486,6719,-488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00,-507l6698,-507,6687,-500,6685,-496,6687,-500,6700,-507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8,-504l6733,-500,6732,-502,6728,-504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5,-506l6728,-504,6726,-506,6725,-506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23,-507l6716,-507,6725,-506,6723,-507xe" filled="t" fillcolor="#301D00" stroked="f">
                <v:path arrowok="t"/>
                <v:fill type="solid"/>
              </v:shape>
              <v:shape style="position:absolute;left:6661;top:-509;width:102;height:284" coordorigin="6661,-509" coordsize="102,284" path="m6703,-509l6700,-507,6716,-507,6703,-509xe" filled="t" fillcolor="#301D00" stroked="f">
                <v:path arrowok="t"/>
                <v:fill type="solid"/>
              </v:shape>
              <v:shape style="position:absolute;left:6782;top:-508;width:100;height:179" type="#_x0000_t75">
                <v:imagedata r:id="rId78" o:title=""/>
              </v:shape>
              <v:shape style="position:absolute;left:6775;top:-515;width:225;height:310" type="#_x0000_t75">
                <v:imagedata r:id="rId79" o:title=""/>
              </v:shape>
              <v:shape style="position:absolute;left:6904;top:-505;width:77;height:125" type="#_x0000_t75">
                <v:imagedata r:id="rId80" o:title=""/>
              </v:shape>
            </v:group>
            <v:group style="position:absolute;left:6901;top:-508;width:87;height:283" coordorigin="6901,-508" coordsize="87,283">
              <v:shape style="position:absolute;left:6901;top:-508;width:87;height:283" coordorigin="6901,-508" coordsize="87,283" path="m6935,-507l6922,-504,6912,-502,6903,-502,6902,-502,6902,-501,6901,-226,6902,-225,6903,-225,6935,-225,6936,-225,6936,-226,6903,-226,6903,-228,6904,-228,6904,-499,6903,-499,6903,-501,6920,-501,6923,-501,6934,-504,6934,-506,6936,-506,6936,-507,6935,-507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04,-228l6903,-228,6903,-226,6904,-226,6904,-228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35,-314l6934,-313,6934,-228,6904,-228,6904,-226,6936,-226,6936,-305,6934,-312,6935,-313,6937,-313,6936,-313,6935,-314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37,-313l6936,-305,6939,-297,6947,-289,6968,-289,6970,-292,6949,-292,6942,-298,6937,-313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69,-505l6950,-505,6965,-505,6973,-496,6986,-421,6986,-391,6986,-372,6973,-300,6966,-292,6970,-292,6988,-367,6989,-421,6987,-443,6984,-461,6981,-478,6975,-497,6969,-505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36,-313l6935,-313,6934,-312,6936,-305,6936,-313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45,-478l6934,-409,6934,-377,6935,-354,6937,-336,6939,-325,6941,-321,6942,-319,6948,-319,6949,-321,6945,-321,6944,-321,6936,-388,6936,-421,6945,-475,6945,-475,6945,-478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49,-475l6946,-475,6947,-474,6949,-468,6953,-377,6952,-354,6950,-337,6948,-326,6947,-322,6945,-321,6949,-321,6955,-391,6955,-421,6954,-443,6953,-460,6953,-461,6950,-472,6949,-475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36,-506l6935,-506,6935,-505,6934,-504,6934,-475,6935,-474,6936,-475,6936,-475,6935,-475,6934,-476,6936,-484,6936,-506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45,-475l6945,-475,6945,-475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45,-478l6945,-475,6946,-475,6949,-475,6948,-478,6945,-478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36,-484l6934,-476,6935,-475,6936,-475,6936,-484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57,-508l6947,-507,6940,-496,6936,-484,6936,-475,6942,-496,6950,-505,6969,-505,6968,-508,6957,-508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04,-501l6903,-501,6903,-499,6904,-499,6904,-501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20,-501l6904,-501,6904,-499,6912,-499,6920,-501xe" filled="t" fillcolor="#301D00" stroked="f">
                <v:path arrowok="t"/>
                <v:fill type="solid"/>
              </v:shape>
              <v:shape style="position:absolute;left:6901;top:-508;width:87;height:283" coordorigin="6901,-508" coordsize="87,283" path="m6935,-506l6934,-506,6934,-504,6935,-505,6935,-506xe" filled="t" fillcolor="#301D00" stroked="f">
                <v:path arrowok="t"/>
                <v:fill type="solid"/>
              </v:shape>
            </v:group>
            <v:group style="position:absolute;left:6437;top:-634;width:593;height:460" coordorigin="6437,-634" coordsize="593,460">
              <v:shape style="position:absolute;left:6437;top:-634;width:593;height:460" coordorigin="6437,-634" coordsize="593,460" path="m7029,-553l7028,-553,7028,-215,7029,-215,7029,-553e" filled="f" stroked="f">
                <v:path arrowok="t"/>
              </v:shape>
              <v:shape style="position:absolute;left:6452;top:-532;width:559;height:340" type="#_x0000_t75">
                <v:imagedata r:id="rId81" o:title=""/>
              </v:shape>
            </v:group>
            <v:group style="position:absolute;left:6489;top:-229;width:12;height:4" coordorigin="6489,-229" coordsize="12,4">
              <v:shape style="position:absolute;left:6489;top:-229;width:12;height:4" coordorigin="6489,-229" coordsize="12,4" path="m6502,-229l6495,-229,6493,-227,6489,-225,6502,-225,6502,-229e" filled="f" stroked="f">
                <v:path arrowok="t"/>
              </v:shape>
              <v:shape style="position:absolute;left:6476;top:-240;width:36;height:26" type="#_x0000_t75">
                <v:imagedata r:id="rId82" o:title=""/>
              </v:shape>
              <v:shape style="position:absolute;left:6573;top:-250;width:53;height:29" type="#_x0000_t75">
                <v:imagedata r:id="rId83" o:title=""/>
              </v:shape>
              <v:shape style="position:absolute;left:6546;top:-298;width:101;height:88" type="#_x0000_t75">
                <v:imagedata r:id="rId84" o:title=""/>
              </v:shape>
              <v:shape style="position:absolute;left:6690;top:-253;width:60;height:33" type="#_x0000_t75">
                <v:imagedata r:id="rId85" o:title=""/>
              </v:shape>
              <v:shape style="position:absolute;left:6659;top:-325;width:110;height:116" type="#_x0000_t75">
                <v:imagedata r:id="rId86" o:title=""/>
              </v:shape>
              <v:shape style="position:absolute;left:6814;top:-250;width:53;height:29" type="#_x0000_t75">
                <v:imagedata r:id="rId87" o:title=""/>
              </v:shape>
              <v:shape style="position:absolute;left:6779;top:-372;width:112;height:162" type="#_x0000_t75">
                <v:imagedata r:id="rId88" o:title=""/>
              </v:shape>
              <v:shape style="position:absolute;left:6826;top:-349;width:17;height:100" type="#_x0000_t75">
                <v:imagedata r:id="rId89" o:title=""/>
              </v:shape>
              <v:shape style="position:absolute;left:6820;top:-349;width:25;height:100" type="#_x0000_t75">
                <v:imagedata r:id="rId90" o:title=""/>
              </v:shape>
              <v:shape style="position:absolute;left:6685;top:-314;width:46;height:65" type="#_x0000_t75">
                <v:imagedata r:id="rId91" o:title=""/>
              </v:shape>
              <v:shape style="position:absolute;left:6679;top:-316;width:54;height:60" type="#_x0000_t75">
                <v:imagedata r:id="rId92" o:title=""/>
              </v:shape>
              <v:shape style="position:absolute;left:6587;top:-283;width:13;height:34" type="#_x0000_t75">
                <v:imagedata r:id="rId93" o:title=""/>
              </v:shape>
              <v:shape style="position:absolute;left:6582;top:-283;width:19;height:34" type="#_x0000_t75">
                <v:imagedata r:id="rId94" o:title=""/>
              </v:shape>
              <v:shape style="position:absolute;left:6495;top:-236;width:11;height:7" type="#_x0000_t75">
                <v:imagedata r:id="rId95" o:title=""/>
              </v:shape>
              <v:shape style="position:absolute;left:6553;top:-295;width:83;height:68" type="#_x0000_t75">
                <v:imagedata r:id="rId96" o:title=""/>
              </v:shape>
              <v:shape style="position:absolute;left:6550;top:-295;width:88;height:71" type="#_x0000_t75">
                <v:imagedata r:id="rId97" o:title=""/>
              </v:shape>
              <v:shape style="position:absolute;left:6663;top:-323;width:97;height:97" type="#_x0000_t75">
                <v:imagedata r:id="rId98" o:title=""/>
              </v:shape>
              <v:shape style="position:absolute;left:6660;top:-324;width:102;height:100" type="#_x0000_t75">
                <v:imagedata r:id="rId99" o:title=""/>
              </v:shape>
              <v:shape style="position:absolute;left:6784;top:-367;width:99;height:140" type="#_x0000_t75">
                <v:imagedata r:id="rId100" o:title=""/>
              </v:shape>
              <v:shape style="position:absolute;left:6781;top:-368;width:104;height:144" type="#_x0000_t75">
                <v:imagedata r:id="rId101" o:title=""/>
              </v:shape>
              <v:shape style="position:absolute;left:6911;top:-302;width:65;height:81" type="#_x0000_t75">
                <v:imagedata r:id="rId102" o:title=""/>
              </v:shape>
              <v:shape style="position:absolute;left:6900;top:-471;width:95;height:261" type="#_x0000_t75">
                <v:imagedata r:id="rId103" o:title=""/>
              </v:shape>
              <v:shape style="position:absolute;left:6904;top:-463;width:82;height:236" type="#_x0000_t75">
                <v:imagedata r:id="rId104" o:title=""/>
              </v:shape>
              <v:shape style="position:absolute;left:6943;top:-421;width:9;height:99" type="#_x0000_t75">
                <v:imagedata r:id="rId105" o:title=""/>
              </v:shape>
              <v:shape style="position:absolute;left:6936;top:-423;width:17;height:101" type="#_x0000_t75">
                <v:imagedata r:id="rId106" o:title=""/>
              </v:shape>
              <v:shape style="position:absolute;left:6901;top:-467;width:88;height:242" type="#_x0000_t75">
                <v:imagedata r:id="rId107" o:title=""/>
              </v:shape>
            </v:group>
            <w10:wrap type="none"/>
          </v:group>
        </w:pict>
      </w:r>
      <w:r>
        <w:rPr/>
        <w:pict>
          <v:group style="position:absolute;margin-left:359.318115pt;margin-top:-39.41758pt;width:31.141pt;height:30.692pt;mso-position-horizontal-relative:page;mso-position-vertical-relative:paragraph;z-index:-2655" coordorigin="7186,-788" coordsize="623,614">
            <v:shape style="position:absolute;left:7195;top:-780;width:606;height:597" type="#_x0000_t75">
              <v:imagedata r:id="rId108" o:title=""/>
            </v:shape>
            <v:group style="position:absolute;left:7191;top:-783;width:613;height:604" coordorigin="7191,-783" coordsize="613,604">
              <v:shape style="position:absolute;left:7191;top:-783;width:613;height:604" coordorigin="7191,-783" coordsize="613,604" path="m7779,-783l7222,-783,7191,-180,7804,-180,7804,-183,7195,-183,7195,-750,7198,-761,7211,-776,7222,-780,7784,-780,7779,-783xe" filled="t" fillcolor="#8A6600" stroked="f">
                <v:path arrowok="t"/>
                <v:fill type="solid"/>
              </v:shape>
              <v:shape style="position:absolute;left:7191;top:-783;width:613;height:604" coordorigin="7191,-783" coordsize="613,604" path="m7784,-780l7222,-780,7779,-780,7788,-774,7799,-757,7801,-747,7801,-183,7804,-183,7804,-747,7803,-758,7790,-776,7784,-780xe" filled="t" fillcolor="#8A6600" stroked="f">
                <v:path arrowok="t"/>
                <v:fill type="solid"/>
              </v:shape>
              <v:shape style="position:absolute;left:7208;top:-551;width:582;height:359" type="#_x0000_t75">
                <v:imagedata r:id="rId109" o:title=""/>
              </v:shape>
            </v:group>
            <v:group style="position:absolute;left:7215;top:-544;width:568;height:346" coordorigin="7215,-544" coordsize="568,346">
              <v:shape style="position:absolute;left:7215;top:-544;width:568;height:346" coordorigin="7215,-544" coordsize="568,346" path="m7784,-198l7215,-198,7215,-544,7784,-544,7784,-198xe" filled="t" fillcolor="#000000" stroked="f">
                <v:path arrowok="t"/>
                <v:fill type="solid"/>
              </v:shape>
            </v:group>
            <v:group style="position:absolute;left:7244;top:-404;width:90;height:166" coordorigin="7244,-404" coordsize="90,166">
              <v:shape style="position:absolute;left:7244;top:-404;width:90;height:166" coordorigin="7244,-404" coordsize="90,166" path="m7305,-404l7283,-404,7273,-403,7265,-400,7244,-241,7250,-239,7260,-238,7278,-238,7299,-242,7315,-253,7323,-266,7273,-266,7271,-266,7276,-313,7327,-313,7322,-321,7312,-326,7315,-329,7324,-338,7280,-338,7285,-376,7287,-376,7290,-377,7334,-377,7334,-379,7329,-390,7321,-396,7314,-402,7305,-404xe" filled="t" fillcolor="#FFFFFF" stroked="f">
                <v:path arrowok="t"/>
                <v:fill type="solid"/>
              </v:shape>
              <v:shape style="position:absolute;left:7244;top:-404;width:90;height:166" coordorigin="7244,-404" coordsize="90,166" path="m7327,-313l7295,-313,7304,-308,7304,-273,7292,-266,7323,-266,7325,-268,7329,-290,7329,-308,7327,-313xe" filled="t" fillcolor="#FFFFFF" stroked="f">
                <v:path arrowok="t"/>
                <v:fill type="solid"/>
              </v:shape>
              <v:shape style="position:absolute;left:7244;top:-404;width:90;height:166" coordorigin="7244,-404" coordsize="90,166" path="m7334,-377l7303,-377,7310,-372,7310,-346,7301,-338,7324,-338,7329,-342,7334,-365,7334,-377xe" filled="t" fillcolor="#FFFFFF" stroked="f">
                <v:path arrowok="t"/>
                <v:fill type="solid"/>
              </v:shape>
            </v:group>
            <v:group style="position:absolute;left:7339;top:-412;width:46;height:172" coordorigin="7339,-412" coordsize="46,172">
              <v:shape style="position:absolute;left:7339;top:-412;width:46;height:172" coordorigin="7339,-412" coordsize="46,172" path="m7385,-412l7361,-412,7339,-239,7362,-239,7385,-412xe" filled="t" fillcolor="#FFFFFF" stroked="f">
                <v:path arrowok="t"/>
                <v:fill type="solid"/>
              </v:shape>
            </v:group>
            <v:group style="position:absolute;left:7387;top:-358;width:83;height:121" coordorigin="7387,-358" coordsize="83,121">
              <v:shape style="position:absolute;left:7387;top:-358;width:83;height:121" coordorigin="7387,-358" coordsize="83,121" path="m7421,-358l7397,-358,7388,-292,7387,-284,7387,-278,7387,-247,7394,-237,7417,-237,7427,-243,7435,-259,7457,-259,7457,-263,7457,-265,7413,-265,7411,-271,7411,-284,7412,-289,7412,-295,7421,-358xe" filled="t" fillcolor="#FFFFFF" stroked="f">
                <v:path arrowok="t"/>
                <v:fill type="solid"/>
              </v:shape>
              <v:shape style="position:absolute;left:7387;top:-358;width:83;height:121" coordorigin="7387,-358" coordsize="83,121" path="m7457,-259l7435,-259,7435,-259,7434,-239,7455,-239,7456,-250,7457,-259xe" filled="t" fillcolor="#FFFFFF" stroked="f">
                <v:path arrowok="t"/>
                <v:fill type="solid"/>
              </v:shape>
              <v:shape style="position:absolute;left:7387;top:-358;width:83;height:121" coordorigin="7387,-358" coordsize="83,121" path="m7469,-358l7446,-358,7438,-299,7430,-274,7419,-265,7457,-265,7460,-284,7469,-358xe" filled="t" fillcolor="#FFFFFF" stroked="f">
                <v:path arrowok="t"/>
                <v:fill type="solid"/>
              </v:shape>
            </v:group>
            <v:group style="position:absolute;left:7476;top:-315;width:46;height:25" coordorigin="7476,-315" coordsize="46,25">
              <v:shape style="position:absolute;left:7476;top:-315;width:46;height:25" coordorigin="7476,-315" coordsize="46,25" path="m7522,-315l7479,-315,7476,-291,7518,-291,7522,-315xe" filled="t" fillcolor="#FFFFFF" stroked="f">
                <v:path arrowok="t"/>
                <v:fill type="solid"/>
              </v:shape>
            </v:group>
            <v:group style="position:absolute;left:7527;top:-361;width:63;height:121" coordorigin="7527,-361" coordsize="63,121">
              <v:shape style="position:absolute;left:7527;top:-361;width:63;height:121" coordorigin="7527,-361" coordsize="63,121" path="m7560,-358l7540,-352,7538,-333,7536,-310,7527,-239,7551,-239,7558,-297,7567,-318,7581,-327,7585,-327,7586,-334,7559,-334,7559,-342,7560,-350,7560,-358xe" filled="t" fillcolor="#FFFFFF" stroked="f">
                <v:path arrowok="t"/>
                <v:fill type="solid"/>
              </v:shape>
              <v:shape style="position:absolute;left:7527;top:-361;width:63;height:121" coordorigin="7527,-361" coordsize="63,121" path="m7585,-327l7581,-327,7585,-326,7585,-327xe" filled="t" fillcolor="#FFFFFF" stroked="f">
                <v:path arrowok="t"/>
                <v:fill type="solid"/>
              </v:shape>
              <v:shape style="position:absolute;left:7527;top:-361;width:63;height:121" coordorigin="7527,-361" coordsize="63,121" path="m7585,-361l7574,-361,7565,-350,7559,-334,7586,-334,7589,-361,7585,-361xe" filled="t" fillcolor="#FFFFFF" stroked="f">
                <v:path arrowok="t"/>
                <v:fill type="solid"/>
              </v:shape>
            </v:group>
            <v:group style="position:absolute;left:7589;top:-361;width:83;height:124" coordorigin="7589,-361" coordsize="83,124">
              <v:shape style="position:absolute;left:7589;top:-361;width:83;height:124" coordorigin="7589,-361" coordsize="83,124" path="m7655,-361l7596,-317,7589,-267,7597,-245,7613,-237,7622,-237,7632,-243,7640,-263,7662,-263,7662,-265,7622,-265,7616,-273,7616,-304,7625,-325,7639,-334,7669,-334,7672,-355,7666,-358,7655,-361xe" filled="t" fillcolor="#FFFFFF" stroked="f">
                <v:path arrowok="t"/>
                <v:fill type="solid"/>
              </v:shape>
              <v:shape style="position:absolute;left:7589;top:-361;width:83;height:124" coordorigin="7589,-361" coordsize="83,124" path="m7662,-263l7640,-263,7640,-254,7639,-246,7639,-239,7661,-252,7662,-263xe" filled="t" fillcolor="#FFFFFF" stroked="f">
                <v:path arrowok="t"/>
                <v:fill type="solid"/>
              </v:shape>
              <v:shape style="position:absolute;left:7589;top:-361;width:83;height:124" coordorigin="7589,-361" coordsize="83,124" path="m7669,-334l7642,-334,7644,-334,7646,-333,7641,-296,7632,-272,7622,-265,7662,-265,7662,-274,7664,-293,7669,-334xe" filled="t" fillcolor="#FFFFFF" stroked="f">
                <v:path arrowok="t"/>
                <v:fill type="solid"/>
              </v:shape>
            </v:group>
            <v:group style="position:absolute;left:7670;top:-358;width:91;height:173" coordorigin="7670,-358" coordsize="91,173">
              <v:shape style="position:absolute;left:7670;top:-358;width:91;height:173" coordorigin="7670,-358" coordsize="91,173" path="m7707,-358l7682,-358,7698,-248,7698,-247,7694,-237,7689,-230,7684,-224,7679,-219,7674,-216,7670,-215,7677,-185,7724,-250,7734,-278,7714,-278,7713,-286,7713,-294,7711,-306,7707,-358xe" filled="t" fillcolor="#FFFFFF" stroked="f">
                <v:path arrowok="t"/>
                <v:fill type="solid"/>
              </v:shape>
              <v:shape style="position:absolute;left:7670;top:-358;width:91;height:173" coordorigin="7670,-358" coordsize="91,173" path="m7761,-358l7736,-358,7721,-306,7718,-293,7716,-285,7714,-278,7734,-278,7761,-358xe" filled="t" fillcolor="#FFFFFF" stroked="f">
                <v:path arrowok="t"/>
                <v:fill type="solid"/>
              </v:shape>
              <v:shape style="position:absolute;left:7338;top:-639;width:354;height:239" type="#_x0000_t75">
                <v:imagedata r:id="rId110" o:title=""/>
              </v:shape>
              <v:shape style="position:absolute;left:7444;top:-586;width:138;height:76" type="#_x0000_t75">
                <v:imagedata r:id="rId111" o:title=""/>
              </v:shape>
              <v:shape style="position:absolute;left:7203;top:-770;width:563;height:400" type="#_x0000_t75">
                <v:imagedata r:id="rId112" o:title=""/>
              </v:shape>
              <v:shape style="position:absolute;left:7513;top:-760;width:250;height:121" type="#_x0000_t75">
                <v:imagedata r:id="rId113" o:title=""/>
              </v:shape>
              <v:shape style="position:absolute;left:7208;top:-551;width:128;height:169" type="#_x0000_t75">
                <v:imagedata r:id="rId114" o:title=""/>
              </v:shape>
              <v:shape style="position:absolute;left:7215;top:-544;width:123;height:141" type="#_x0000_t75">
                <v:imagedata r:id="rId115" o:title=""/>
              </v:shape>
              <v:shape style="position:absolute;left:7360;top:-732;width:299;height:186" type="#_x0000_t75">
                <v:imagedata r:id="rId116" o:title=""/>
              </v:shape>
              <v:shape style="position:absolute;left:7333;top:-760;width:276;height:225" type="#_x0000_t75">
                <v:imagedata r:id="rId117" o:title=""/>
              </v:shape>
              <v:shape style="position:absolute;left:7443;top:-732;width:239;height:161" type="#_x0000_t75">
                <v:imagedata r:id="rId118" o:title=""/>
              </v:shape>
              <v:shape style="position:absolute;left:7223;top:-193;width:578;height:10" type="#_x0000_t75">
                <v:imagedata r:id="rId119" o:title=""/>
              </v:shape>
            </v:group>
            <v:group style="position:absolute;left:7222;top:-631;width:580;height:450" coordorigin="7222,-631" coordsize="580,450">
              <v:shape style="position:absolute;left:7222;top:-631;width:580;height:450" coordorigin="7222,-631" coordsize="580,450" path="m7802,-551l7801,-551,7801,-221,7802,-221,7802,-551e" filled="f" stroked="f">
                <v:path arrowok="t"/>
              </v:shape>
              <v:shape style="position:absolute;left:7231;top:-551;width:559;height:359" type="#_x0000_t75">
                <v:imagedata r:id="rId120" o:title=""/>
              </v:shape>
              <v:shape style="position:absolute;left:7237;top:-531;width:547;height:333" type="#_x0000_t75">
                <v:imagedata r:id="rId121" o:title=""/>
              </v:shape>
              <v:shape style="position:absolute;left:7286;top:-260;width:35;height:21" type="#_x0000_t75">
                <v:imagedata r:id="rId122" o:title=""/>
              </v:shape>
              <v:shape style="position:absolute;left:7339;top:-282;width:29;height:42" type="#_x0000_t75">
                <v:imagedata r:id="rId123" o:title=""/>
              </v:shape>
              <v:shape style="position:absolute;left:7387;top:-310;width:76;height:73" type="#_x0000_t75">
                <v:imagedata r:id="rId124" o:title=""/>
              </v:shape>
              <v:shape style="position:absolute;left:7476;top:-315;width:46;height:25" type="#_x0000_t75">
                <v:imagedata r:id="rId125" o:title=""/>
              </v:shape>
              <v:shape style="position:absolute;left:7527;top:-339;width:60;height:100" type="#_x0000_t75">
                <v:imagedata r:id="rId126" o:title=""/>
              </v:shape>
              <v:shape style="position:absolute;left:7588;top:-361;width:84;height:124" type="#_x0000_t75">
                <v:imagedata r:id="rId127" o:title=""/>
              </v:shape>
              <v:shape style="position:absolute;left:7670;top:-358;width:91;height:173" type="#_x0000_t75">
                <v:imagedata r:id="rId128" o:title="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FFFFFF"/>
          <w:sz w:val="8"/>
          <w:szCs w:val="8"/>
        </w:rPr>
        <w:t>A/V</w:t>
      </w:r>
      <w:r>
        <w:rPr>
          <w:rFonts w:ascii="Arial" w:hAnsi="Arial" w:cs="Arial" w:eastAsia="Arial"/>
          <w:b/>
          <w:bCs/>
          <w:color w:val="FFFFFF"/>
          <w:spacing w:val="2"/>
          <w:sz w:val="8"/>
          <w:szCs w:val="8"/>
        </w:rPr>
        <w:t> </w:t>
      </w:r>
      <w:r>
        <w:rPr>
          <w:rFonts w:ascii="Arial" w:hAnsi="Arial" w:cs="Arial" w:eastAsia="Arial"/>
          <w:b/>
          <w:bCs/>
          <w:color w:val="FFFFFF"/>
          <w:sz w:val="8"/>
          <w:szCs w:val="8"/>
        </w:rPr>
        <w:t>In</w:t>
      </w:r>
      <w:r>
        <w:rPr>
          <w:rFonts w:ascii="Arial" w:hAnsi="Arial" w:cs="Arial" w:eastAsia="Arial"/>
          <w:b/>
          <w:bCs/>
          <w:color w:val="FFFFFF"/>
          <w:w w:val="101"/>
          <w:sz w:val="8"/>
          <w:szCs w:val="8"/>
        </w:rPr>
        <w:t> </w:t>
      </w:r>
      <w:r>
        <w:rPr>
          <w:rFonts w:ascii="Arial" w:hAnsi="Arial" w:cs="Arial" w:eastAsia="Arial"/>
          <w:b/>
          <w:bCs/>
          <w:color w:val="FFFFFF"/>
          <w:spacing w:val="-1"/>
          <w:sz w:val="8"/>
          <w:szCs w:val="8"/>
        </w:rPr>
        <w:t>HDMI</w:t>
      </w:r>
      <w:r>
        <w:rPr>
          <w:rFonts w:ascii="Arial" w:hAnsi="Arial" w:cs="Arial" w:eastAsia="Arial"/>
          <w:color w:val="000000"/>
          <w:sz w:val="8"/>
          <w:szCs w:val="8"/>
        </w:rPr>
      </w:r>
    </w:p>
    <w:p>
      <w:pPr>
        <w:spacing w:line="150" w:lineRule="exact" w:before="2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39" w:lineRule="auto" w:before="0"/>
        <w:ind w:left="221" w:right="0" w:hanging="0"/>
        <w:jc w:val="center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363.103699pt;margin-top:21.248289pt;width:39.666pt;height:16.495pt;mso-position-horizontal-relative:page;mso-position-vertical-relative:paragraph;z-index:-2660" coordorigin="7262,425" coordsize="793,330">
            <v:group style="position:absolute;left:7267;top:430;width:783;height:320" coordorigin="7267,430" coordsize="783,320">
              <v:shape style="position:absolute;left:7267;top:430;width:783;height:320" coordorigin="7267,430" coordsize="783,320" path="m7954,430l7267,430,7269,675,7301,731,7364,750,8050,750,8048,504,8016,448,7954,430xe" filled="t" fillcolor="#808285" stroked="f">
                <v:path arrowok="t"/>
                <v:fill type="solid"/>
              </v:shape>
            </v:group>
            <v:group style="position:absolute;left:7344;top:479;width:191;height:209" coordorigin="7344,479" coordsize="191,209">
              <v:shape style="position:absolute;left:7344;top:479;width:191;height:209" coordorigin="7344,479" coordsize="191,209" path="m7442,479l7437,479,7432,481,7423,497,7410,510,7392,520,7372,527,7349,533,7346,534,7344,537,7366,614,7400,667,7437,688,7442,688,7446,687,7462,681,7471,675,7441,675,7434,674,7382,616,7367,572,7368,554,7376,540,7396,534,7415,527,7433,519,7450,510,7471,510,7459,501,7449,484,7447,481,7442,479xe" filled="t" fillcolor="#FFFFFF" stroked="f">
                <v:path arrowok="t"/>
                <v:fill type="solid"/>
              </v:shape>
              <v:shape style="position:absolute;left:7344;top:479;width:191;height:209" coordorigin="7344,479" coordsize="191,209" path="m7471,510l7450,510,7465,523,7482,534,7500,544,7518,554,7497,619,7458,669,7441,675,7471,675,7511,617,7533,549,7535,539,7528,539,7513,529,7492,522,7474,513,7471,510xe" filled="t" fillcolor="#FFFFFF" stroked="f">
                <v:path arrowok="t"/>
                <v:fill type="solid"/>
              </v:shape>
              <v:shape style="position:absolute;left:7344;top:479;width:191;height:209" coordorigin="7344,479" coordsize="191,209" path="m7530,533l7528,539,7535,539,7535,537,7533,534,7530,533xe" filled="t" fillcolor="#FFFFFF" stroked="f">
                <v:path arrowok="t"/>
                <v:fill type="solid"/>
              </v:shape>
            </v:group>
            <v:group style="position:absolute;left:7439;top:485;width:2;height:192" coordorigin="7439,485" coordsize="2,192">
              <v:shape style="position:absolute;left:7439;top:485;width:2;height:192" coordorigin="7439,485" coordsize="0,192" path="m7439,485l7439,677e" filled="f" stroked="t" strokeweight=".598pt" strokecolor="#FFFFFF">
                <v:path arrowok="t"/>
              </v:shape>
            </v:group>
            <v:group style="position:absolute;left:7362;top:566;width:157;height:2" coordorigin="7362,566" coordsize="157,2">
              <v:shape style="position:absolute;left:7362;top:566;width:157;height:2" coordorigin="7362,566" coordsize="157,0" path="m7362,566l7518,566e" filled="f" stroked="t" strokeweight=".588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3.149902pt;margin-top:-2.015811pt;width:39.656800pt;height:16.5848pt;mso-position-horizontal-relative:page;mso-position-vertical-relative:paragraph;z-index:-2658" coordorigin="7263,-40" coordsize="793,332">
            <v:group style="position:absolute;left:7667;top:-36;width:386;height:151" coordorigin="7667,-36" coordsize="386,151">
              <v:shape style="position:absolute;left:7667;top:-36;width:386;height:151" coordorigin="7667,-36" coordsize="386,151" path="m7956,-36l7667,-36,7668,114,8053,114,8051,38,8018,-18,7956,-36xe" filled="t" fillcolor="#808285" stroked="f">
                <v:path arrowok="t"/>
                <v:fill type="solid"/>
              </v:shape>
            </v:group>
            <v:group style="position:absolute;left:7669;top:135;width:383;height:153" coordorigin="7669,135" coordsize="383,153">
              <v:shape style="position:absolute;left:7669;top:135;width:383;height:153" coordorigin="7669,135" coordsize="383,153" path="m8052,135l7669,135,7669,288,8050,288,8052,135xe" filled="t" fillcolor="#808285" stroked="f">
                <v:path arrowok="t"/>
                <v:fill type="solid"/>
              </v:shape>
            </v:group>
            <v:group style="position:absolute;left:7266;top:-37;width:382;height:322" coordorigin="7266,-37" coordsize="382,322">
              <v:shape style="position:absolute;left:7266;top:-37;width:382;height:322" coordorigin="7266,-37" coordsize="382,322" path="m7648,-37l7266,-37,7268,211,7301,267,7363,285,7648,285,7648,-37xe" filled="t" fillcolor="#808285" stroked="f">
                <v:path arrowok="t"/>
                <v:fill type="solid"/>
              </v:shape>
            </v:group>
            <v:group style="position:absolute;left:7393;top:92;width:12;height:40" coordorigin="7393,92" coordsize="12,40">
              <v:shape style="position:absolute;left:7393;top:92;width:12;height:40" coordorigin="7393,92" coordsize="12,40" path="m7393,112l7405,112e" filled="f" stroked="t" strokeweight="2.09pt" strokecolor="#FFFFFF">
                <v:path arrowok="t"/>
              </v:shape>
            </v:group>
            <v:group style="position:absolute;left:7438;top:92;width:12;height:40" coordorigin="7438,92" coordsize="12,40">
              <v:shape style="position:absolute;left:7438;top:92;width:12;height:40" coordorigin="7438,92" coordsize="12,40" path="m7438,112l7449,112e" filled="f" stroked="t" strokeweight="2.09pt" strokecolor="#FFFFFF">
                <v:path arrowok="t"/>
              </v:shape>
            </v:group>
            <v:group style="position:absolute;left:7482;top:92;width:12;height:40" coordorigin="7482,92" coordsize="12,40">
              <v:shape style="position:absolute;left:7482;top:92;width:12;height:40" coordorigin="7482,92" coordsize="12,40" path="m7482,112l7494,112e" filled="f" stroked="t" strokeweight="2.09pt" strokecolor="#FFFFFF">
                <v:path arrowok="t"/>
              </v:shape>
            </v:group>
            <v:group style="position:absolute;left:7526;top:92;width:12;height:40" coordorigin="7526,92" coordsize="12,40">
              <v:shape style="position:absolute;left:7526;top:92;width:12;height:40" coordorigin="7526,92" coordsize="12,40" path="m7526,112l7538,112e" filled="f" stroked="t" strokeweight="2.09pt" strokecolor="#FFFFFF">
                <v:path arrowok="t"/>
              </v:shape>
            </v:group>
            <v:group style="position:absolute;left:7376;top:152;width:179;height:2" coordorigin="7376,152" coordsize="179,2">
              <v:shape style="position:absolute;left:7376;top:152;width:179;height:2" coordorigin="7376,152" coordsize="179,0" path="m7376,152l7555,152e" filled="f" stroked="t" strokeweight="1.106pt" strokecolor="#FFFFFF">
                <v:path arrowok="t"/>
              </v:shape>
            </v:group>
            <v:group style="position:absolute;left:7337;top:89;width:257;height:112" coordorigin="7337,89" coordsize="257,112">
              <v:shape style="position:absolute;left:7337;top:89;width:257;height:112" coordorigin="7337,89" coordsize="257,112" path="m7579,89l7344,89,7337,97,7337,163,7343,171,7354,174,7371,189,7387,200,7389,201,7542,201,7548,198,7556,192,7389,192,7385,189,7366,174,7354,163,7352,163,7348,163,7344,158,7344,102,7348,98,7579,98,7579,89xe" filled="t" fillcolor="#FFFFFF" stroked="f">
                <v:path arrowok="t"/>
                <v:fill type="solid"/>
              </v:shape>
              <v:shape style="position:absolute;left:7337;top:89;width:257;height:112" coordorigin="7337,89" coordsize="257,112" path="m7587,89l7579,89,7579,98,7584,98,7587,102,7587,158,7584,163,7579,163,7577,163,7389,192,7556,192,7566,184,7580,171,7588,171,7594,163,7594,97,7587,89xe" filled="t" fillcolor="#FFFFFF" stroked="f">
                <v:path arrowok="t"/>
                <v:fill type="solid"/>
              </v:shape>
            </v:group>
            <v:group style="position:absolute;left:7361;top:50;width:209;height:44" coordorigin="7361,50" coordsize="209,44">
              <v:shape style="position:absolute;left:7361;top:50;width:209;height:44" coordorigin="7361,50" coordsize="209,44" path="m7570,94l7570,65,7571,52,7558,51,7375,51,7365,50,7362,64,7361,91e" filled="f" stroked="t" strokeweight=".314pt" strokecolor="#FFFFFF">
                <v:path arrowok="t"/>
              </v:shape>
            </v:group>
            <v:group style="position:absolute;left:7368;top:50;width:195;height:31" coordorigin="7368,50" coordsize="195,31">
              <v:shape style="position:absolute;left:7368;top:50;width:195;height:31" coordorigin="7368,50" coordsize="195,31" path="m7368,53l7375,50,7378,60,7381,67,7381,81,7552,81,7551,68,7552,62,7555,52,7563,52e" filled="f" stroked="t" strokeweight=".314pt" strokecolor="#FFFFFF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FFFFFF"/>
          <w:sz w:val="8"/>
          <w:szCs w:val="8"/>
        </w:rPr>
        <w:t>A/V</w:t>
      </w:r>
      <w:r>
        <w:rPr>
          <w:rFonts w:ascii="Arial" w:hAnsi="Arial" w:cs="Arial" w:eastAsia="Arial"/>
          <w:b/>
          <w:bCs/>
          <w:color w:val="FFFFFF"/>
          <w:spacing w:val="4"/>
          <w:sz w:val="8"/>
          <w:szCs w:val="8"/>
        </w:rPr>
        <w:t> </w:t>
      </w:r>
      <w:r>
        <w:rPr>
          <w:rFonts w:ascii="Arial" w:hAnsi="Arial" w:cs="Arial" w:eastAsia="Arial"/>
          <w:b/>
          <w:bCs/>
          <w:color w:val="FFFFFF"/>
          <w:sz w:val="8"/>
          <w:szCs w:val="8"/>
        </w:rPr>
        <w:t>Out</w:t>
      </w:r>
      <w:r>
        <w:rPr>
          <w:rFonts w:ascii="Arial" w:hAnsi="Arial" w:cs="Arial" w:eastAsia="Arial"/>
          <w:b/>
          <w:bCs/>
          <w:color w:val="FFFFFF"/>
          <w:w w:val="102"/>
          <w:sz w:val="8"/>
          <w:szCs w:val="8"/>
        </w:rPr>
        <w:t> </w:t>
      </w:r>
      <w:r>
        <w:rPr>
          <w:rFonts w:ascii="Arial" w:hAnsi="Arial" w:cs="Arial" w:eastAsia="Arial"/>
          <w:b/>
          <w:bCs/>
          <w:color w:val="FFFFFF"/>
          <w:spacing w:val="-1"/>
          <w:sz w:val="8"/>
          <w:szCs w:val="8"/>
        </w:rPr>
        <w:t>HDMI</w:t>
      </w:r>
      <w:r>
        <w:rPr>
          <w:rFonts w:ascii="Arial" w:hAnsi="Arial" w:cs="Arial" w:eastAsia="Arial"/>
          <w:color w:val="000000"/>
          <w:sz w:val="8"/>
          <w:szCs w:val="8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/>
        <w:ind w:left="59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13.646515pt;margin-top:35.218288pt;width:236.5952pt;height:109.034996pt;mso-position-horizontal-relative:page;mso-position-vertical-relative:paragraph;z-index:-2661" coordorigin="6273,704" coordsize="4732,2181">
            <v:shape style="position:absolute;left:6303;top:1532;width:4676;height:477" type="#_x0000_t75">
              <v:imagedata r:id="rId129" o:title=""/>
            </v:shape>
            <v:group style="position:absolute;left:6303;top:1532;width:4676;height:477" coordorigin="6303,1532" coordsize="4676,477">
              <v:shape style="position:absolute;left:6303;top:1532;width:4676;height:477" coordorigin="6303,1532" coordsize="4676,477" path="m10978,2009l6303,2009,6303,1532,10978,1532,10978,2009xe" filled="f" stroked="t" strokeweight=".035pt" strokecolor="#424243">
                <v:path arrowok="t"/>
              </v:shape>
              <v:shape style="position:absolute;left:6377;top:1605;width:248;height:320" type="#_x0000_t75">
                <v:imagedata r:id="rId130" o:title=""/>
              </v:shape>
            </v:group>
            <v:group style="position:absolute;left:6377;top:1605;width:248;height:320" coordorigin="6377,1605" coordsize="248,320">
              <v:shape style="position:absolute;left:6377;top:1605;width:248;height:320" coordorigin="6377,1605" coordsize="248,320" path="m6625,1910l6625,1918,6618,1925,6609,1925,6392,1925,6384,1925,6377,1918,6377,1910,6377,1621,6377,1612,6384,1605,6392,1605,6609,1605,6618,1605,6625,1612,6625,1621,6625,1910xe" filled="f" stroked="t" strokeweight=".146pt" strokecolor="#231F20">
                <v:path arrowok="t"/>
              </v:shape>
            </v:group>
            <v:group style="position:absolute;left:6416;top:1636;width:173;height:255" coordorigin="6416,1636" coordsize="173,255">
              <v:shape style="position:absolute;left:6416;top:1636;width:173;height:255" coordorigin="6416,1636" coordsize="173,255" path="m6552,1891l6467,1891,6416,1837,6416,1690,6469,1636,6552,1636,6580,1641,6587,1656,6588,1861,6584,1885,6566,1891,6552,1891xe" filled="f" stroked="t" strokeweight=".198pt" strokecolor="#231F20">
                <v:path arrowok="t"/>
              </v:shape>
            </v:group>
            <v:group style="position:absolute;left:6496;top:1677;width:50;height:25" coordorigin="6496,1677" coordsize="50,25">
              <v:shape style="position:absolute;left:6496;top:1677;width:50;height:25" coordorigin="6496,1677" coordsize="50,25" path="m6496,1689l6546,1689e" filled="f" stroked="t" strokeweight="1.346pt" strokecolor="#E7E8E9">
                <v:path arrowok="t"/>
              </v:shape>
            </v:group>
            <v:group style="position:absolute;left:6456;top:1753;width:50;height:25" coordorigin="6456,1753" coordsize="50,25">
              <v:shape style="position:absolute;left:6456;top:1753;width:50;height:25" coordorigin="6456,1753" coordsize="50,25" path="m6456,1765l6505,1765e" filled="f" stroked="t" strokeweight="1.346pt" strokecolor="#E7E8E9">
                <v:path arrowok="t"/>
              </v:shape>
            </v:group>
            <v:group style="position:absolute;left:6501;top:1831;width:50;height:25" coordorigin="6501,1831" coordsize="50,25">
              <v:shape style="position:absolute;left:6501;top:1831;width:50;height:25" coordorigin="6501,1831" coordsize="50,25" path="m6501,1843l6551,1843e" filled="f" stroked="t" strokeweight="1.35pt" strokecolor="#E7E8E9">
                <v:path arrowok="t"/>
              </v:shape>
            </v:group>
            <v:group style="position:absolute;left:6497;top:1678;width:37;height:12" coordorigin="6497,1678" coordsize="37,12">
              <v:shape style="position:absolute;left:6497;top:1678;width:37;height:12" coordorigin="6497,1678" coordsize="37,12" path="m6497,1684l6535,1684e" filled="f" stroked="t" strokeweight=".724pt" strokecolor="#FFFFFF">
                <v:path arrowok="t"/>
              </v:shape>
            </v:group>
            <v:group style="position:absolute;left:6456;top:1753;width:37;height:13" coordorigin="6456,1753" coordsize="37,13">
              <v:shape style="position:absolute;left:6456;top:1753;width:37;height:13" coordorigin="6456,1753" coordsize="37,13" path="m6456,1759l6494,1759e" filled="f" stroked="t" strokeweight=".728pt" strokecolor="#FFFFFF">
                <v:path arrowok="t"/>
              </v:shape>
            </v:group>
            <v:group style="position:absolute;left:6502;top:1831;width:37;height:12" coordorigin="6502,1831" coordsize="37,12">
              <v:shape style="position:absolute;left:6502;top:1831;width:37;height:12" coordorigin="6502,1831" coordsize="37,12" path="m6502,1837l6540,1837e" filled="f" stroked="t" strokeweight=".723pt" strokecolor="#FFFFFF">
                <v:path arrowok="t"/>
              </v:shape>
            </v:group>
            <v:group style="position:absolute;left:6535;top:1690;width:11;height:12" coordorigin="6535,1690" coordsize="11,12">
              <v:shape style="position:absolute;left:6535;top:1690;width:11;height:12" coordorigin="6535,1690" coordsize="11,12" path="m6535,1690l6546,1702e" filled="f" stroked="t" strokeweight=".11pt" strokecolor="#FFFFFF">
                <v:path arrowok="t"/>
              </v:shape>
            </v:group>
            <v:group style="position:absolute;left:6494;top:1766;width:11;height:12" coordorigin="6494,1766" coordsize="11,12">
              <v:shape style="position:absolute;left:6494;top:1766;width:11;height:12" coordorigin="6494,1766" coordsize="11,12" path="m6494,1766l6505,1777e" filled="f" stroked="t" strokeweight=".11pt" strokecolor="#FFFFFF">
                <v:path arrowok="t"/>
              </v:shape>
            </v:group>
            <v:group style="position:absolute;left:6540;top:1844;width:11;height:12" coordorigin="6540,1844" coordsize="11,12">
              <v:shape style="position:absolute;left:6540;top:1844;width:11;height:12" coordorigin="6540,1844" coordsize="11,12" path="m6540,1844l6552,1856e" filled="f" stroked="t" strokeweight=".11pt" strokecolor="#FFFFFF">
                <v:path arrowok="t"/>
              </v:shape>
            </v:group>
            <v:group style="position:absolute;left:10380;top:1670;width:72;height:68" coordorigin="10380,1670" coordsize="72,68">
              <v:shape style="position:absolute;left:10380;top:1670;width:72;height:68" coordorigin="10380,1670" coordsize="72,68" path="m10402,1670l10386,1684,10380,1706,10386,1723,10402,1735,10428,1738,10445,1725,10452,1704,10452,1701,10445,1684,10429,1673,10402,1670xe" filled="t" fillcolor="#BCBEC0" stroked="f">
                <v:path arrowok="t"/>
                <v:fill type="solid"/>
              </v:shape>
            </v:group>
            <v:group style="position:absolute;left:10380;top:1670;width:72;height:68" coordorigin="10380,1670" coordsize="72,68">
              <v:shape style="position:absolute;left:10380;top:1670;width:72;height:68" coordorigin="10380,1670" coordsize="72,68" path="m10452,1704l10445,1725,10428,1738,10402,1735,10386,1723,10380,1706,10386,1684,10402,1670,10429,1673,10445,1684,10452,1701,10452,1704xe" filled="f" stroked="t" strokeweight=".16pt" strokecolor="#231F20">
                <v:path arrowok="t"/>
              </v:shape>
            </v:group>
            <v:group style="position:absolute;left:10398;top:1686;width:36;height:36" coordorigin="10398,1686" coordsize="36,36">
              <v:shape style="position:absolute;left:10398;top:1686;width:36;height:36" coordorigin="10398,1686" coordsize="36,36" path="m10426,1686l10406,1686,10398,1694,10398,1714,10406,1722,10426,1722,10434,1714,10434,1694,10426,1686xe" filled="t" fillcolor="#231F20" stroked="f">
                <v:path arrowok="t"/>
                <v:fill type="solid"/>
              </v:shape>
            </v:group>
            <v:group style="position:absolute;left:10589;top:1813;width:225;height:109" coordorigin="10589,1813" coordsize="225,109">
              <v:shape style="position:absolute;left:10589;top:1813;width:225;height:109" coordorigin="10589,1813" coordsize="225,109" path="m10804,1813l10599,1813,10589,1823,10589,1911,10599,1922,10804,1922,10814,1911,10814,1823,10804,1813xe" filled="t" fillcolor="#D9DADC" stroked="f">
                <v:path arrowok="t"/>
                <v:fill type="solid"/>
              </v:shape>
            </v:group>
            <v:group style="position:absolute;left:10541;top:1845;width:52;height:45" coordorigin="10541,1845" coordsize="52,45">
              <v:shape style="position:absolute;left:10541;top:1845;width:52;height:45" coordorigin="10541,1845" coordsize="52,45" path="m10580,1845l10554,1845,10541,1867,10554,1890,10580,1890,10593,1867,10580,1845xe" filled="t" fillcolor="#D9DADC" stroked="f">
                <v:path arrowok="t"/>
                <v:fill type="solid"/>
              </v:shape>
            </v:group>
            <v:group style="position:absolute;left:10809;top:1845;width:52;height:45" coordorigin="10809,1845" coordsize="52,45">
              <v:shape style="position:absolute;left:10809;top:1845;width:52;height:45" coordorigin="10809,1845" coordsize="52,45" path="m10848,1845l10822,1845,10809,1867,10822,1890,10848,1890,10862,1867,10848,1845xe" filled="t" fillcolor="#D9DADC" stroked="f">
                <v:path arrowok="t"/>
                <v:fill type="solid"/>
              </v:shape>
            </v:group>
            <v:group style="position:absolute;left:10609;top:1826;width:185;height:83" coordorigin="10609,1826" coordsize="185,83">
              <v:shape style="position:absolute;left:10609;top:1826;width:185;height:83" coordorigin="10609,1826" coordsize="185,83" path="m10784,1826l10620,1826,10609,1834,10609,1845,10616,1889,10616,1900,10626,1909,10777,1909,10788,1900,10788,1889,10794,1845,10794,1834,10784,1826xe" filled="t" fillcolor="#616264" stroked="f">
                <v:path arrowok="t"/>
                <v:fill type="solid"/>
              </v:shape>
            </v:group>
            <v:group style="position:absolute;left:10635;top:1848;width:15;height:15" coordorigin="10635,1848" coordsize="15,15">
              <v:shape style="position:absolute;left:10635;top:1848;width:15;height:15" coordorigin="10635,1848" coordsize="15,15" path="m10647,1848l10638,1848,10635,1851,10635,1859,10638,1863,10647,1863,10650,1859,10650,1851,10647,1848xe" filled="t" fillcolor="#231F20" stroked="f">
                <v:path arrowok="t"/>
                <v:fill type="solid"/>
              </v:shape>
            </v:group>
            <v:group style="position:absolute;left:10665;top:1848;width:15;height:15" coordorigin="10665,1848" coordsize="15,15">
              <v:shape style="position:absolute;left:10665;top:1848;width:15;height:15" coordorigin="10665,1848" coordsize="15,15" path="m10677,1848l10668,1848,10665,1851,10665,1859,10668,1863,10677,1863,10680,1859,10680,1851,10677,1848xe" filled="t" fillcolor="#231F20" stroked="f">
                <v:path arrowok="t"/>
                <v:fill type="solid"/>
              </v:shape>
            </v:group>
            <v:group style="position:absolute;left:10695;top:1848;width:15;height:15" coordorigin="10695,1848" coordsize="15,15">
              <v:shape style="position:absolute;left:10695;top:1848;width:15;height:15" coordorigin="10695,1848" coordsize="15,15" path="m10707,1848l10699,1848,10695,1851,10695,1859,10699,1863,10707,1863,10710,1859,10710,1851,10707,1848xe" filled="t" fillcolor="#231F20" stroked="f">
                <v:path arrowok="t"/>
                <v:fill type="solid"/>
              </v:shape>
            </v:group>
            <v:group style="position:absolute;left:10726;top:1848;width:15;height:15" coordorigin="10726,1848" coordsize="15,15">
              <v:shape style="position:absolute;left:10726;top:1848;width:15;height:15" coordorigin="10726,1848" coordsize="15,15" path="m10737,1848l10729,1848,10726,1851,10726,1859,10729,1863,10737,1863,10741,1859,10741,1851,10737,1848xe" filled="t" fillcolor="#231F20" stroked="f">
                <v:path arrowok="t"/>
                <v:fill type="solid"/>
              </v:shape>
            </v:group>
            <v:group style="position:absolute;left:10756;top:1848;width:15;height:15" coordorigin="10756,1848" coordsize="15,15">
              <v:shape style="position:absolute;left:10756;top:1848;width:15;height:15" coordorigin="10756,1848" coordsize="15,15" path="m10768,1848l10759,1848,10756,1851,10756,1859,10759,1863,10768,1863,10771,1859,10771,1851,10768,1848xe" filled="t" fillcolor="#231F20" stroked="f">
                <v:path arrowok="t"/>
                <v:fill type="solid"/>
              </v:shape>
            </v:group>
            <v:group style="position:absolute;left:10650;top:1873;width:15;height:15" coordorigin="10650,1873" coordsize="15,15">
              <v:shape style="position:absolute;left:10650;top:1873;width:15;height:15" coordorigin="10650,1873" coordsize="15,15" path="m10662,1873l10654,1873,10650,1877,10650,1885,10654,1888,10662,1888,10665,1885,10665,1877,10662,1873xe" filled="t" fillcolor="#231F20" stroked="f">
                <v:path arrowok="t"/>
                <v:fill type="solid"/>
              </v:shape>
            </v:group>
            <v:group style="position:absolute;left:10681;top:1873;width:15;height:15" coordorigin="10681,1873" coordsize="15,15">
              <v:shape style="position:absolute;left:10681;top:1873;width:15;height:15" coordorigin="10681,1873" coordsize="15,15" path="m10692,1873l10684,1873,10681,1877,10681,1885,10684,1888,10692,1888,10696,1885,10696,1877,10692,1873xe" filled="t" fillcolor="#231F20" stroked="f">
                <v:path arrowok="t"/>
                <v:fill type="solid"/>
              </v:shape>
            </v:group>
            <v:group style="position:absolute;left:10711;top:1873;width:15;height:15" coordorigin="10711,1873" coordsize="15,15">
              <v:shape style="position:absolute;left:10711;top:1873;width:15;height:15" coordorigin="10711,1873" coordsize="15,15" path="m10723,1873l10714,1873,10711,1877,10711,1885,10714,1888,10723,1888,10726,1885,10726,1877,10723,1873xe" filled="t" fillcolor="#231F20" stroked="f">
                <v:path arrowok="t"/>
                <v:fill type="solid"/>
              </v:shape>
            </v:group>
            <v:group style="position:absolute;left:10741;top:1873;width:15;height:15" coordorigin="10741,1873" coordsize="15,15">
              <v:shape style="position:absolute;left:10741;top:1873;width:15;height:15" coordorigin="10741,1873" coordsize="15,15" path="m10753,1873l10745,1873,10741,1877,10741,1885,10745,1888,10753,1888,10756,1885,10756,1877,10753,1873xe" filled="t" fillcolor="#231F20" stroked="f">
                <v:path arrowok="t"/>
                <v:fill type="solid"/>
              </v:shape>
              <v:shape style="position:absolute;left:10554;top:1855;width:26;height:26" type="#_x0000_t75">
                <v:imagedata r:id="rId131" o:title=""/>
              </v:shape>
              <v:shape style="position:absolute;left:10823;top:1854;width:26;height:26" type="#_x0000_t75">
                <v:imagedata r:id="rId131" o:title=""/>
              </v:shape>
            </v:group>
            <v:group style="position:absolute;left:10975;top:1737;width:24;height:73" coordorigin="10975,1737" coordsize="24,73">
              <v:shape style="position:absolute;left:10975;top:1737;width:24;height:73" coordorigin="10975,1737" coordsize="24,73" path="m10977,1737l10997,1742,10999,1807,10975,1810,10977,1737xe" filled="f" stroked="t" strokeweight=".035pt" strokecolor="#424243">
                <v:path arrowok="t"/>
              </v:shape>
            </v:group>
            <v:group style="position:absolute;left:6280;top:1734;width:23;height:72" coordorigin="6280,1734" coordsize="23,72">
              <v:shape style="position:absolute;left:6280;top:1734;width:23;height:72" coordorigin="6280,1734" coordsize="23,72" path="m6303,1734l6301,1734,6281,1735,6280,1801,6303,1807,6303,1734xe" filled="f" stroked="t" strokeweight=".035pt" strokecolor="#424243">
                <v:path arrowok="t"/>
              </v:shape>
            </v:group>
            <v:group style="position:absolute;left:10996;top:1740;width:5;height:6" coordorigin="10996,1740" coordsize="5,6">
              <v:shape style="position:absolute;left:10996;top:1740;width:5;height:6" coordorigin="10996,1740" coordsize="5,6" path="m11001,1746l10997,1740,10996,1740e" filled="f" stroked="t" strokeweight=".27pt" strokecolor="#231F20">
                <v:path arrowok="t"/>
              </v:shape>
            </v:group>
            <v:group style="position:absolute;left:11000;top:1748;width:2;height:11" coordorigin="11000,1748" coordsize="2,11">
              <v:shape style="position:absolute;left:11000;top:1748;width:2;height:11" coordorigin="11000,1748" coordsize="1,11" path="m11001,1759l11001,1756,11000,1754,11000,1752,11000,1750,11000,1749,11000,1748e" filled="f" stroked="t" strokeweight=".27pt" strokecolor="#231F20">
                <v:path arrowok="t"/>
              </v:shape>
            </v:group>
            <v:group style="position:absolute;left:11000;top:1762;width:2;height:24" coordorigin="11000,1762" coordsize="2,24">
              <v:shape style="position:absolute;left:11000;top:1762;width:2;height:24" coordorigin="11000,1762" coordsize="1,24" path="m11001,1785l11001,1783,11000,1781,11000,1778,11000,1776,11000,1774,11000,1771,11000,1769,11000,1766,11001,1764,11001,1762e" filled="f" stroked="t" strokeweight=".27pt" strokecolor="#231F20">
                <v:path arrowok="t"/>
              </v:shape>
            </v:group>
            <v:group style="position:absolute;left:10998;top:1746;width:5;height:2" coordorigin="10998,1746" coordsize="5,2">
              <v:shape style="position:absolute;left:10998;top:1746;width:5;height:2" coordorigin="10998,1746" coordsize="5,0" path="m10998,1746l11003,1746e" filled="f" stroked="t" strokeweight=".051pt" strokecolor="#231F20">
                <v:path arrowok="t"/>
              </v:shape>
            </v:group>
            <v:group style="position:absolute;left:10998;top:1760;width:5;height:2" coordorigin="10998,1760" coordsize="5,2">
              <v:shape style="position:absolute;left:10998;top:1760;width:5;height:2" coordorigin="10998,1760" coordsize="5,0" path="m10998,1760l11003,1760e" filled="f" stroked="t" strokeweight=".151pt" strokecolor="#231F20">
                <v:path arrowok="t"/>
              </v:shape>
            </v:group>
            <v:group style="position:absolute;left:10998;top:1787;width:5;height:2" coordorigin="10998,1787" coordsize="5,2">
              <v:shape style="position:absolute;left:10998;top:1787;width:5;height:2" coordorigin="10998,1787" coordsize="5,0" path="m10998,1787l11003,1787e" filled="f" stroked="t" strokeweight=".151pt" strokecolor="#231F20">
                <v:path arrowok="t"/>
              </v:shape>
            </v:group>
            <v:group style="position:absolute;left:10998;top:1801;width:5;height:2" coordorigin="10998,1801" coordsize="5,2">
              <v:shape style="position:absolute;left:10998;top:1801;width:5;height:2" coordorigin="10998,1801" coordsize="5,0" path="m10998,1801l11003,1801e" filled="f" stroked="t" strokeweight=".05pt" strokecolor="#231F20">
                <v:path arrowok="t"/>
              </v:shape>
            </v:group>
            <v:group style="position:absolute;left:10996;top:1740;width:2;height:67" coordorigin="10996,1740" coordsize="2,67">
              <v:shape style="position:absolute;left:10996;top:1740;width:2;height:67" coordorigin="10996,1740" coordsize="0,67" path="m10996,1807l10996,1740e" filled="f" stroked="t" strokeweight=".27pt" strokecolor="#231F20">
                <v:path arrowok="t"/>
              </v:shape>
            </v:group>
            <v:group style="position:absolute;left:10981;top:1738;width:2;height:70" coordorigin="10981,1738" coordsize="2,70">
              <v:shape style="position:absolute;left:10981;top:1738;width:2;height:70" coordorigin="10981,1738" coordsize="0,70" path="m10981,1738l10981,1809e" filled="f" stroked="t" strokeweight=".27pt" strokecolor="#231F20">
                <v:path arrowok="t"/>
              </v:shape>
            </v:group>
            <v:group style="position:absolute;left:10975;top:1539;width:2;height:469" coordorigin="10975,1539" coordsize="2,469">
              <v:shape style="position:absolute;left:10975;top:1539;width:2;height:469" coordorigin="10975,1539" coordsize="0,469" path="m10975,1539l10975,2008e" filled="f" stroked="t" strokeweight=".281pt" strokecolor="#231F20">
                <v:path arrowok="t"/>
              </v:shape>
            </v:group>
            <v:group style="position:absolute;left:10960;top:1539;width:2;height:469" coordorigin="10960,1539" coordsize="2,469">
              <v:shape style="position:absolute;left:10960;top:1539;width:2;height:469" coordorigin="10960,1539" coordsize="0,469" path="m10960,1539l10960,2008e" filled="f" stroked="t" strokeweight=".2816pt" strokecolor="#231F20">
                <v:path arrowok="t"/>
              </v:shape>
            </v:group>
            <v:group style="position:absolute;left:6303;top:1554;width:4672;height:2" coordorigin="6303,1554" coordsize="4672,2">
              <v:shape style="position:absolute;left:6303;top:1554;width:4672;height:2" coordorigin="6303,1554" coordsize="4672,0" path="m6303,1554l10975,1554e" filled="f" stroked="t" strokeweight=".294225pt" strokecolor="#231F20">
                <v:path arrowok="t"/>
              </v:shape>
            </v:group>
            <v:group style="position:absolute;left:10942;top:1569;width:5;height:2" coordorigin="10942,1569" coordsize="5,2">
              <v:shape style="position:absolute;left:10942;top:1569;width:5;height:2" coordorigin="10942,1569" coordsize="5,0" path="m10942,1569l10947,1569e" filled="f" stroked="t" strokeweight=".214pt" strokecolor="#231F20">
                <v:path arrowok="t"/>
              </v:shape>
            </v:group>
            <v:group style="position:absolute;left:10920;top:1594;width:2;height:397" coordorigin="10920,1594" coordsize="2,397">
              <v:shape style="position:absolute;left:10920;top:1594;width:2;height:397" coordorigin="10920,1594" coordsize="0,397" path="m10920,1992l10921,1594e" filled="f" stroked="t" strokeweight=".27pt" strokecolor="#231F20">
                <v:path arrowok="t"/>
              </v:shape>
            </v:group>
            <v:group style="position:absolute;left:10996;top:1801;width:5;height:6" coordorigin="10996,1801" coordsize="5,6">
              <v:shape style="position:absolute;left:10996;top:1801;width:5;height:6" coordorigin="10996,1801" coordsize="5,6" path="m11001,1801l10997,1807,10996,1807e" filled="f" stroked="t" strokeweight=".27pt" strokecolor="#231F20">
                <v:path arrowok="t"/>
              </v:shape>
            </v:group>
            <v:group style="position:absolute;left:10958;top:1548;width:2;height:6" coordorigin="10958,1548" coordsize="2,6">
              <v:shape style="position:absolute;left:10958;top:1548;width:2;height:6" coordorigin="10958,1548" coordsize="1,6" path="m10958,1554l10958,1548e" filled="f" stroked="t" strokeweight=".27pt" strokecolor="#231F20">
                <v:path arrowok="t"/>
              </v:shape>
            </v:group>
            <v:group style="position:absolute;left:10958;top:1540;width:2;height:8" coordorigin="10958,1540" coordsize="2,8">
              <v:shape style="position:absolute;left:10958;top:1540;width:2;height:8" coordorigin="10958,1540" coordsize="1,8" path="m10958,1548l10959,1543,10959,1540e" filled="f" stroked="t" strokeweight=".27pt" strokecolor="#231F20">
                <v:path arrowok="t"/>
              </v:shape>
            </v:group>
            <v:group style="position:absolute;left:11001;top:1787;width:2;height:2" coordorigin="11001,1787" coordsize="2,2">
              <v:shape style="position:absolute;left:11001;top:1787;width:2;height:2" coordorigin="11001,1787" coordsize="0,1" path="m11001,1787l11001,1788e" filled="f" stroked="t" strokeweight=".27pt" strokecolor="#231F20">
                <v:path arrowok="t"/>
              </v:shape>
            </v:group>
            <v:group style="position:absolute;left:11001;top:1759;width:2;height:2" coordorigin="11001,1759" coordsize="2,2">
              <v:shape style="position:absolute;left:11001;top:1759;width:2;height:2" coordorigin="11001,1759" coordsize="0,1" path="m11001,1760l11001,1759e" filled="f" stroked="t" strokeweight=".27pt" strokecolor="#231F20">
                <v:path arrowok="t"/>
              </v:shape>
            </v:group>
            <v:group style="position:absolute;left:11000;top:1747;width:2;height:2" coordorigin="11000,1747" coordsize="2,2">
              <v:shape style="position:absolute;left:11000;top:1747;width:2;height:2" coordorigin="11000,1747" coordsize="0,1" path="m11000,1748l11001,1747,11001,1747e" filled="f" stroked="t" strokeweight=".27pt" strokecolor="#231F20">
                <v:path arrowok="t"/>
              </v:shape>
            </v:group>
            <v:group style="position:absolute;left:10996;top:1788;width:5;height:2" coordorigin="10996,1788" coordsize="5,2">
              <v:shape style="position:absolute;left:10996;top:1788;width:5;height:2" coordorigin="10996,1788" coordsize="5,2" path="m11000,1788l10997,1790,10996,1790e" filled="f" stroked="t" strokeweight=".27pt" strokecolor="#231F20">
                <v:path arrowok="t"/>
              </v:shape>
            </v:group>
            <v:group style="position:absolute;left:10996;top:1757;width:5;height:2" coordorigin="10996,1757" coordsize="5,2">
              <v:shape style="position:absolute;left:10996;top:1757;width:5;height:2" coordorigin="10996,1757" coordsize="5,2" path="m11001,1759l10997,1757,10996,1757e" filled="f" stroked="t" strokeweight=".27pt" strokecolor="#231F20">
                <v:path arrowok="t"/>
              </v:shape>
            </v:group>
            <v:group style="position:absolute;left:11000;top:1788;width:2;height:11" coordorigin="11000,1788" coordsize="2,11">
              <v:shape style="position:absolute;left:11000;top:1788;width:2;height:11" coordorigin="11000,1788" coordsize="1,11" path="m11000,1800l11000,1799,11000,1798,11000,1797,11000,1795,11000,1793,11000,1791,11001,1788e" filled="f" stroked="t" strokeweight=".27pt" strokecolor="#231F20">
                <v:path arrowok="t"/>
              </v:shape>
            </v:group>
            <v:group style="position:absolute;left:11000;top:1800;width:2;height:2" coordorigin="11000,1800" coordsize="2,2">
              <v:shape style="position:absolute;left:11000;top:1800;width:2;height:2" coordorigin="11000,1800" coordsize="0,0" path="m11001,1800l11000,1800e" filled="f" stroked="t" strokeweight=".27pt" strokecolor="#231F20">
                <v:path arrowok="t"/>
              </v:shape>
            </v:group>
            <v:group style="position:absolute;left:10958;top:1552;width:2;height:2" coordorigin="10958,1552" coordsize="2,2">
              <v:shape style="position:absolute;left:10958;top:1552;width:2;height:2" coordorigin="10958,1552" coordsize="1,2" path="m10958,1554l10958,1553,10959,1552e" filled="f" stroked="t" strokeweight=".27pt" strokecolor="#231F20">
                <v:path arrowok="t"/>
              </v:shape>
            </v:group>
            <v:group style="position:absolute;left:10921;top:1556;width:39;height:38" coordorigin="10921,1556" coordsize="39,38">
              <v:shape style="position:absolute;left:10921;top:1556;width:39;height:38" coordorigin="10921,1556" coordsize="39,38" path="m10921,1594l10960,1556e" filled="f" stroked="t" strokeweight=".27pt" strokecolor="#231F20">
                <v:path arrowok="t"/>
              </v:shape>
            </v:group>
            <v:group style="position:absolute;left:10929;top:1554;width:28;height:28" coordorigin="10929,1554" coordsize="28,28">
              <v:shape style="position:absolute;left:10929;top:1554;width:28;height:28" coordorigin="10929,1554" coordsize="28,28" path="m10958,1554l10929,1582e" filled="f" stroked="t" strokeweight=".27pt" strokecolor="#231F20">
                <v:path arrowok="t"/>
              </v:shape>
            </v:group>
            <v:group style="position:absolute;left:10960;top:1555;width:2;height:2" coordorigin="10960,1555" coordsize="2,2">
              <v:shape style="position:absolute;left:10960;top:1555;width:2;height:2" coordorigin="10960,1555" coordsize="2,1" path="m10960,1556l10961,1555,10962,1555e" filled="f" stroked="t" strokeweight=".27pt" strokecolor="#231F20">
                <v:path arrowok="t"/>
              </v:shape>
            </v:group>
            <v:group style="position:absolute;left:8360;top:1584;width:5;height:2" coordorigin="8360,1584" coordsize="5,2">
              <v:shape style="position:absolute;left:8360;top:1584;width:5;height:2" coordorigin="8360,1584" coordsize="5,0" path="m8360,1584l8366,1584e" filled="f" stroked="t" strokeweight=".436pt" strokecolor="#231F20">
                <v:path arrowok="t"/>
              </v:shape>
            </v:group>
            <v:group style="position:absolute;left:8363;top:1601;width:2;height:36" coordorigin="8363,1601" coordsize="2,36">
              <v:shape style="position:absolute;left:8363;top:1601;width:2;height:36" coordorigin="8363,1601" coordsize="0,36" path="m8363,1601l8363,1636e" filled="f" stroked="t" strokeweight=".384pt" strokecolor="#231F20">
                <v:path arrowok="t"/>
              </v:shape>
            </v:group>
            <v:group style="position:absolute;left:8345;top:1604;width:5;height:2" coordorigin="8345,1604" coordsize="5,2">
              <v:shape style="position:absolute;left:8345;top:1604;width:5;height:2" coordorigin="8345,1604" coordsize="5,0" path="m8345,1604l8351,1604e" filled="f" stroked="t" strokeweight=".373pt" strokecolor="#231F20">
                <v:path arrowok="t"/>
              </v:shape>
            </v:group>
            <v:group style="position:absolute;left:8324;top:1620;width:13;height:2" coordorigin="8324,1620" coordsize="13,2">
              <v:shape style="position:absolute;left:8324;top:1620;width:13;height:2" coordorigin="8324,1620" coordsize="13,0" path="m8324,1620l8337,1620e" filled="f" stroked="t" strokeweight=".3752pt" strokecolor="#231F20">
                <v:path arrowok="t"/>
              </v:shape>
            </v:group>
            <v:group style="position:absolute;left:8324;top:1588;width:13;height:2" coordorigin="8324,1588" coordsize="13,2">
              <v:shape style="position:absolute;left:8324;top:1588;width:13;height:2" coordorigin="8324,1588" coordsize="13,0" path="m8324,1588l8337,1588e" filled="f" stroked="t" strokeweight=".3752pt" strokecolor="#231F20">
                <v:path arrowok="t"/>
              </v:shape>
            </v:group>
            <v:group style="position:absolute;left:8349;top:1574;width:18;height:30" coordorigin="8349,1574" coordsize="18,30">
              <v:shape style="position:absolute;left:8349;top:1574;width:18;height:30" coordorigin="8349,1574" coordsize="18,30" path="m8366,1604l8349,1574e" filled="f" stroked="t" strokeweight=".27pt" strokecolor="#231F20">
                <v:path arrowok="t"/>
              </v:shape>
            </v:group>
            <v:group style="position:absolute;left:8348;top:1575;width:17;height:29" coordorigin="8348,1575" coordsize="17,29">
              <v:shape style="position:absolute;left:8348;top:1575;width:17;height:29" coordorigin="8348,1575" coordsize="17,29" path="m8348,1575l8365,1604e" filled="f" stroked="t" strokeweight=".27pt" strokecolor="#231F20">
                <v:path arrowok="t"/>
              </v:shape>
            </v:group>
            <v:group style="position:absolute;left:8358;top:1603;width:2;height:2" coordorigin="8358,1603" coordsize="2,2">
              <v:shape style="position:absolute;left:8358;top:1603;width:2;height:2" coordorigin="8358,1603" coordsize="1,2" path="m8359,1604l8358,1603e" filled="f" stroked="t" strokeweight=".27pt" strokecolor="#231F20">
                <v:path arrowok="t"/>
              </v:shape>
            </v:group>
            <v:group style="position:absolute;left:8345;top:1581;width:2;height:2" coordorigin="8345,1581" coordsize="2,2">
              <v:shape style="position:absolute;left:8345;top:1581;width:2;height:2" coordorigin="8345,1581" coordsize="1,2" path="m8346,1582l8345,1581e" filled="f" stroked="t" strokeweight=".27pt" strokecolor="#231F20">
                <v:path arrowok="t"/>
              </v:shape>
            </v:group>
            <v:group style="position:absolute;left:8313;top:1574;width:4;height:7" coordorigin="8313,1574" coordsize="4,7">
              <v:shape style="position:absolute;left:8313;top:1574;width:4;height:7" coordorigin="8313,1574" coordsize="4,7" path="m8313,1574l8317,1581e" filled="f" stroked="t" strokeweight=".27pt" strokecolor="#231F20">
                <v:path arrowok="t"/>
              </v:shape>
            </v:group>
            <v:group style="position:absolute;left:8345;top:1628;width:4;height:7" coordorigin="8345,1628" coordsize="4,7">
              <v:shape style="position:absolute;left:8345;top:1628;width:4;height:7" coordorigin="8345,1628" coordsize="4,7" path="m8345,1628l8349,1635e" filled="f" stroked="t" strokeweight=".27pt" strokecolor="#231F20">
                <v:path arrowok="t"/>
              </v:shape>
            </v:group>
            <v:group style="position:absolute;left:8303;top:1604;width:2;height:2" coordorigin="8303,1604" coordsize="2,2">
              <v:shape style="position:absolute;left:8303;top:1604;width:2;height:2" coordorigin="8303,1604" coordsize="1,2" path="m8303,1604l8304,1606e" filled="f" stroked="t" strokeweight=".27pt" strokecolor="#231F20">
                <v:path arrowok="t"/>
              </v:shape>
            </v:group>
            <v:group style="position:absolute;left:8316;top:1627;width:2;height:2" coordorigin="8316,1627" coordsize="2,2">
              <v:shape style="position:absolute;left:8316;top:1627;width:2;height:2" coordorigin="8316,1627" coordsize="1,2" path="m8316,1627l8317,1628e" filled="f" stroked="t" strokeweight=".27pt" strokecolor="#231F20">
                <v:path arrowok="t"/>
              </v:shape>
            </v:group>
            <v:group style="position:absolute;left:8297;top:1604;width:17;height:29" coordorigin="8297,1604" coordsize="17,29">
              <v:shape style="position:absolute;left:8297;top:1604;width:17;height:29" coordorigin="8297,1604" coordsize="17,29" path="m8314,1634l8297,1604e" filled="f" stroked="t" strokeweight=".27pt" strokecolor="#231F20">
                <v:path arrowok="t"/>
              </v:shape>
            </v:group>
            <v:group style="position:absolute;left:8295;top:1604;width:18;height:30" coordorigin="8295,1604" coordsize="18,30">
              <v:shape style="position:absolute;left:8295;top:1604;width:18;height:30" coordorigin="8295,1604" coordsize="18,30" path="m8295,1604l8313,1635e" filled="f" stroked="t" strokeweight=".27pt" strokecolor="#231F20">
                <v:path arrowok="t"/>
              </v:shape>
            </v:group>
            <v:group style="position:absolute;left:8311;top:1604;width:5;height:2" coordorigin="8311,1604" coordsize="5,2">
              <v:shape style="position:absolute;left:8311;top:1604;width:5;height:2" coordorigin="8311,1604" coordsize="5,0" path="m8311,1604l8316,1604e" filled="f" stroked="t" strokeweight=".372pt" strokecolor="#231F20">
                <v:path arrowok="t"/>
              </v:shape>
            </v:group>
            <v:group style="position:absolute;left:8299;top:1601;width:2;height:36" coordorigin="8299,1601" coordsize="2,36">
              <v:shape style="position:absolute;left:8299;top:1601;width:2;height:36" coordorigin="8299,1601" coordsize="0,36" path="m8299,1601l8299,1636e" filled="f" stroked="t" strokeweight=".384pt" strokecolor="#231F20">
                <v:path arrowok="t"/>
              </v:shape>
            </v:group>
            <v:group style="position:absolute;left:8296;top:1584;width:5;height:2" coordorigin="8296,1584" coordsize="5,2">
              <v:shape style="position:absolute;left:8296;top:1584;width:5;height:2" coordorigin="8296,1584" coordsize="5,0" path="m8296,1584l8301,1584e" filled="f" stroked="t" strokeweight=".435pt" strokecolor="#231F20">
                <v:path arrowok="t"/>
              </v:shape>
            </v:group>
            <v:group style="position:absolute;left:8349;top:1604;width:18;height:30" coordorigin="8349,1604" coordsize="18,30">
              <v:shape style="position:absolute;left:8349;top:1604;width:18;height:30" coordorigin="8349,1604" coordsize="18,30" path="m8349,1635l8366,1604e" filled="f" stroked="t" strokeweight=".27pt" strokecolor="#231F20">
                <v:path arrowok="t"/>
              </v:shape>
            </v:group>
            <v:group style="position:absolute;left:8348;top:1604;width:17;height:29" coordorigin="8348,1604" coordsize="17,29">
              <v:shape style="position:absolute;left:8348;top:1604;width:17;height:29" coordorigin="8348,1604" coordsize="17,29" path="m8365,1604l8348,1634e" filled="f" stroked="t" strokeweight=".27pt" strokecolor="#231F20">
                <v:path arrowok="t"/>
              </v:shape>
            </v:group>
            <v:group style="position:absolute;left:8345;top:1627;width:2;height:2" coordorigin="8345,1627" coordsize="2,2">
              <v:shape style="position:absolute;left:8345;top:1627;width:2;height:2" coordorigin="8345,1627" coordsize="1,2" path="m8345,1628l8346,1627e" filled="f" stroked="t" strokeweight=".27pt" strokecolor="#231F20">
                <v:path arrowok="t"/>
              </v:shape>
            </v:group>
            <v:group style="position:absolute;left:8358;top:1604;width:2;height:2" coordorigin="8358,1604" coordsize="2,2">
              <v:shape style="position:absolute;left:8358;top:1604;width:2;height:2" coordorigin="8358,1604" coordsize="1,2" path="m8358,1606l8359,1604e" filled="f" stroked="t" strokeweight=".27pt" strokecolor="#231F20">
                <v:path arrowok="t"/>
              </v:shape>
            </v:group>
            <v:group style="position:absolute;left:8345;top:1574;width:4;height:7" coordorigin="8345,1574" coordsize="4,7">
              <v:shape style="position:absolute;left:8345;top:1574;width:4;height:7" coordorigin="8345,1574" coordsize="4,7" path="m8349,1574l8345,1581e" filled="f" stroked="t" strokeweight=".27pt" strokecolor="#231F20">
                <v:path arrowok="t"/>
              </v:shape>
            </v:group>
            <v:group style="position:absolute;left:8313;top:1628;width:4;height:7" coordorigin="8313,1628" coordsize="4,7">
              <v:shape style="position:absolute;left:8313;top:1628;width:4;height:7" coordorigin="8313,1628" coordsize="4,7" path="m8317,1628l8313,1635e" filled="f" stroked="t" strokeweight=".27pt" strokecolor="#231F20">
                <v:path arrowok="t"/>
              </v:shape>
            </v:group>
            <v:group style="position:absolute;left:8316;top:1581;width:2;height:2" coordorigin="8316,1581" coordsize="2,2">
              <v:shape style="position:absolute;left:8316;top:1581;width:2;height:2" coordorigin="8316,1581" coordsize="1,2" path="m8317,1581l8316,1582e" filled="f" stroked="t" strokeweight=".27pt" strokecolor="#231F20">
                <v:path arrowok="t"/>
              </v:shape>
            </v:group>
            <v:group style="position:absolute;left:8303;top:1603;width:2;height:2" coordorigin="8303,1603" coordsize="2,2">
              <v:shape style="position:absolute;left:8303;top:1603;width:2;height:2" coordorigin="8303,1603" coordsize="1,2" path="m8304,1603l8303,1604e" filled="f" stroked="t" strokeweight=".27pt" strokecolor="#231F20">
                <v:path arrowok="t"/>
              </v:shape>
            </v:group>
            <v:group style="position:absolute;left:8297;top:1575;width:17;height:29" coordorigin="8297,1575" coordsize="17,29">
              <v:shape style="position:absolute;left:8297;top:1575;width:17;height:29" coordorigin="8297,1575" coordsize="17,29" path="m8297,1604l8314,1575e" filled="f" stroked="t" strokeweight=".27pt" strokecolor="#231F20">
                <v:path arrowok="t"/>
              </v:shape>
            </v:group>
            <v:group style="position:absolute;left:8295;top:1574;width:18;height:30" coordorigin="8295,1574" coordsize="18,30">
              <v:shape style="position:absolute;left:8295;top:1574;width:18;height:30" coordorigin="8295,1574" coordsize="18,30" path="m8313,1574l8295,1604e" filled="f" stroked="t" strokeweight=".27pt" strokecolor="#231F20">
                <v:path arrowok="t"/>
              </v:shape>
            </v:group>
            <v:group style="position:absolute;left:6282;top:1734;width:15;height:2" coordorigin="6282,1734" coordsize="15,2">
              <v:shape style="position:absolute;left:6282;top:1734;width:15;height:2" coordorigin="6282,1734" coordsize="15,1" path="m6297,1734l6282,1736e" filled="f" stroked="t" strokeweight=".27pt" strokecolor="#231F20">
                <v:path arrowok="t"/>
              </v:shape>
            </v:group>
            <v:group style="position:absolute;left:6297;top:1734;width:6;height:2" coordorigin="6297,1734" coordsize="6,2">
              <v:shape style="position:absolute;left:6297;top:1734;width:6;height:2" coordorigin="6297,1734" coordsize="6,1" path="m6297,1734l6303,1734e" filled="f" stroked="t" strokeweight=".27pt" strokecolor="#231F20">
                <v:path arrowok="t"/>
              </v:shape>
            </v:group>
            <v:group style="position:absolute;left:6303;top:1537;width:4672;height:2" coordorigin="6303,1537" coordsize="4672,2">
              <v:shape style="position:absolute;left:6303;top:1537;width:4672;height:2" coordorigin="6303,1537" coordsize="4672,0" path="m6303,1537l10975,1537e" filled="f" stroked="t" strokeweight=".482776pt" strokecolor="#231F20">
                <v:path arrowok="t"/>
              </v:shape>
            </v:group>
            <v:group style="position:absolute;left:6329;top:1563;width:4;height:2" coordorigin="6329,1563" coordsize="4,2">
              <v:shape style="position:absolute;left:6329;top:1563;width:4;height:2" coordorigin="6329,1563" coordsize="4,0" path="m6329,1563l6334,1563e" filled="f" stroked="t" strokeweight=".27pt" strokecolor="#231F20">
                <v:path arrowok="t"/>
              </v:shape>
            </v:group>
            <v:group style="position:absolute;left:10945;top:1567;width:4;height:2" coordorigin="10945,1567" coordsize="4,2">
              <v:shape style="position:absolute;left:10945;top:1567;width:4;height:2" coordorigin="10945,1567" coordsize="4,0" path="m10945,1567l10949,1567e" filled="f" stroked="t" strokeweight=".27pt" strokecolor="#231F20">
                <v:path arrowok="t"/>
              </v:shape>
            </v:group>
            <v:group style="position:absolute;left:8313;top:1575;width:36;height:2" coordorigin="8313,1575" coordsize="36,2">
              <v:shape style="position:absolute;left:8313;top:1575;width:36;height:2" coordorigin="8313,1575" coordsize="36,0" path="m8313,1575l8349,1575e" filled="f" stroked="t" strokeweight=".3333pt" strokecolor="#231F20">
                <v:path arrowok="t"/>
              </v:shape>
            </v:group>
            <v:group style="position:absolute;left:8996;top:1580;width:1934;height:2" coordorigin="8996,1580" coordsize="1934,2">
              <v:shape style="position:absolute;left:8996;top:1580;width:1934;height:2" coordorigin="8996,1580" coordsize="1934,2" path="m10929,1582l8996,1580e" filled="f" stroked="t" strokeweight=".27pt" strokecolor="#231F20">
                <v:path arrowok="t"/>
              </v:shape>
            </v:group>
            <v:group style="position:absolute;left:6349;top:1578;width:2654;height:2" coordorigin="6349,1578" coordsize="2654,2">
              <v:shape style="position:absolute;left:6349;top:1578;width:2654;height:2" coordorigin="6349,1578" coordsize="2654,2" path="m9002,1580l6349,1578e" filled="f" stroked="t" strokeweight=".27pt" strokecolor="#231F20">
                <v:path arrowok="t"/>
              </v:shape>
            </v:group>
            <v:group style="position:absolute;left:8344;top:1578;width:2;height:53" coordorigin="8344,1578" coordsize="2,53">
              <v:shape style="position:absolute;left:8344;top:1578;width:2;height:53" coordorigin="8344,1578" coordsize="0,53" path="m8344,1578l8344,1631e" filled="f" stroked="t" strokeweight=".1045pt" strokecolor="#231F20">
                <v:path arrowok="t"/>
              </v:shape>
            </v:group>
            <v:group style="position:absolute;left:8318;top:1578;width:2;height:53" coordorigin="8318,1578" coordsize="2,53">
              <v:shape style="position:absolute;left:8318;top:1578;width:2;height:53" coordorigin="8318,1578" coordsize="0,53" path="m8318,1578l8318,1631e" filled="f" stroked="t" strokeweight=".1046pt" strokecolor="#231F20">
                <v:path arrowok="t"/>
              </v:shape>
            </v:group>
            <v:group style="position:absolute;left:8343;top:1601;width:5;height:2" coordorigin="8343,1601" coordsize="5,2">
              <v:shape style="position:absolute;left:8343;top:1601;width:5;height:2" coordorigin="8343,1601" coordsize="5,0" path="m8348,1601l8343,1601e" filled="f" stroked="t" strokeweight=".27pt" strokecolor="#231F20">
                <v:path arrowok="t"/>
              </v:shape>
            </v:group>
            <v:group style="position:absolute;left:8313;top:1601;width:5;height:2" coordorigin="8313,1601" coordsize="5,2">
              <v:shape style="position:absolute;left:8313;top:1601;width:5;height:2" coordorigin="8313,1601" coordsize="5,0" path="m8318,1601l8313,1601e" filled="f" stroked="t" strokeweight=".27pt" strokecolor="#231F20">
                <v:path arrowok="t"/>
              </v:shape>
            </v:group>
            <v:group style="position:absolute;left:8313;top:1608;width:5;height:2" coordorigin="8313,1608" coordsize="5,2">
              <v:shape style="position:absolute;left:8313;top:1608;width:5;height:2" coordorigin="8313,1608" coordsize="5,0" path="m8313,1608l8318,1608e" filled="f" stroked="t" strokeweight=".27pt" strokecolor="#231F20">
                <v:path arrowok="t"/>
              </v:shape>
            </v:group>
            <v:group style="position:absolute;left:8343;top:1608;width:5;height:2" coordorigin="8343,1608" coordsize="5,2">
              <v:shape style="position:absolute;left:8343;top:1608;width:5;height:2" coordorigin="8343,1608" coordsize="5,0" path="m8343,1608l8348,1608e" filled="f" stroked="t" strokeweight=".27pt" strokecolor="#231F20">
                <v:path arrowok="t"/>
              </v:shape>
            </v:group>
            <v:group style="position:absolute;left:10975;top:1738;width:6;height:2" coordorigin="10975,1738" coordsize="6,2">
              <v:shape style="position:absolute;left:10975;top:1738;width:6;height:2" coordorigin="10975,1738" coordsize="6,1" path="m10981,1738l10975,1738e" filled="f" stroked="t" strokeweight=".27pt" strokecolor="#231F20">
                <v:path arrowok="t"/>
              </v:shape>
            </v:group>
            <v:group style="position:absolute;left:10981;top:1738;width:14;height:2" coordorigin="10981,1738" coordsize="14,2">
              <v:shape style="position:absolute;left:10981;top:1738;width:14;height:2" coordorigin="10981,1738" coordsize="14,1" path="m10981,1738l10996,1740e" filled="f" stroked="t" strokeweight=".27pt" strokecolor="#231F20">
                <v:path arrowok="t"/>
              </v:shape>
            </v:group>
            <v:group style="position:absolute;left:10960;top:1556;width:6;height:2" coordorigin="10960,1556" coordsize="6,2">
              <v:shape style="position:absolute;left:10960;top:1556;width:6;height:2" coordorigin="10960,1556" coordsize="6,0" path="m10960,1556l10966,1556e" filled="f" stroked="t" strokeweight=".27pt" strokecolor="#231F20">
                <v:path arrowok="t"/>
              </v:shape>
            </v:group>
            <v:group style="position:absolute;left:6282;top:1752;width:15;height:2" coordorigin="6282,1752" coordsize="15,2">
              <v:shape style="position:absolute;left:6282;top:1752;width:15;height:2" coordorigin="6282,1752" coordsize="15,1" path="m6297,1752l6282,1752e" filled="f" stroked="t" strokeweight=".27pt" strokecolor="#231F20">
                <v:path arrowok="t"/>
              </v:shape>
            </v:group>
            <v:group style="position:absolute;left:8309;top:1640;width:43;height:2" coordorigin="8309,1640" coordsize="43,2">
              <v:shape style="position:absolute;left:8309;top:1640;width:43;height:2" coordorigin="8309,1640" coordsize="43,0" path="m8309,1640l8352,1640e" filled="f" stroked="t" strokeweight=".94203pt" strokecolor="#231F20">
                <v:path arrowok="t"/>
              </v:shape>
            </v:group>
            <v:group style="position:absolute;left:10981;top:1756;width:15;height:2" coordorigin="10981,1756" coordsize="15,2">
              <v:shape style="position:absolute;left:10981;top:1756;width:15;height:2" coordorigin="10981,1756" coordsize="15,1" path="m10981,1756l10996,1757e" filled="f" stroked="t" strokeweight=".27pt" strokecolor="#231F20">
                <v:path arrowok="t"/>
              </v:shape>
            </v:group>
            <v:group style="position:absolute;left:6313;top:1551;width:6;height:2" coordorigin="6313,1551" coordsize="6,2">
              <v:shape style="position:absolute;left:6313;top:1551;width:6;height:2" coordorigin="6313,1551" coordsize="6,1" path="m6318,1552l6313,1551e" filled="f" stroked="t" strokeweight=".27pt" strokecolor="#231F20">
                <v:path arrowok="t"/>
              </v:shape>
            </v:group>
            <v:group style="position:absolute;left:10966;top:1555;width:8;height:2" coordorigin="10966,1555" coordsize="8,2">
              <v:shape style="position:absolute;left:10966;top:1555;width:8;height:2" coordorigin="10966,1555" coordsize="8,1" path="m10966,1556l10970,1555,10974,1555e" filled="f" stroked="t" strokeweight=".27pt" strokecolor="#231F20">
                <v:path arrowok="t"/>
              </v:shape>
            </v:group>
            <v:group style="position:absolute;left:10981;top:1790;width:15;height:2" coordorigin="10981,1790" coordsize="15,2">
              <v:shape style="position:absolute;left:10981;top:1790;width:15;height:2" coordorigin="10981,1790" coordsize="15,1" path="m10981,1791l10996,1790e" filled="f" stroked="t" strokeweight=".27pt" strokecolor="#231F20">
                <v:path arrowok="t"/>
              </v:shape>
            </v:group>
            <v:group style="position:absolute;left:6282;top:1786;width:15;height:2" coordorigin="6282,1786" coordsize="15,2">
              <v:shape style="position:absolute;left:6282;top:1786;width:15;height:2" coordorigin="6282,1786" coordsize="15,1" path="m6297,1787l6282,1786e" filled="f" stroked="t" strokeweight=".27pt" strokecolor="#231F20">
                <v:path arrowok="t"/>
              </v:shape>
            </v:group>
            <v:group style="position:absolute;left:6304;top:1550;width:8;height:2" coordorigin="6304,1550" coordsize="8,2">
              <v:shape style="position:absolute;left:6304;top:1550;width:8;height:2" coordorigin="6304,1550" coordsize="8,1" path="m6313,1551l6308,1551,6304,1550e" filled="f" stroked="t" strokeweight=".27pt" strokecolor="#231F20">
                <v:path arrowok="t"/>
              </v:shape>
            </v:group>
            <v:group style="position:absolute;left:10981;top:1807;width:15;height:2" coordorigin="10981,1807" coordsize="15,2">
              <v:shape style="position:absolute;left:10981;top:1807;width:15;height:2" coordorigin="10981,1807" coordsize="15,1" path="m10981,1809l10996,1807e" filled="f" stroked="t" strokeweight=".27pt" strokecolor="#231F20">
                <v:path arrowok="t"/>
              </v:shape>
            </v:group>
            <v:group style="position:absolute;left:10975;top:1809;width:7;height:2" coordorigin="10975,1809" coordsize="7,2">
              <v:shape style="position:absolute;left:10975;top:1809;width:7;height:2" coordorigin="10975,1809" coordsize="7,1" path="m10981,1809l10975,1809e" filled="f" stroked="t" strokeweight=".27pt" strokecolor="#231F20">
                <v:path arrowok="t"/>
              </v:shape>
            </v:group>
            <v:group style="position:absolute;left:6357;top:1988;width:4564;height:4" coordorigin="6357,1988" coordsize="4564,4">
              <v:shape style="position:absolute;left:6357;top:1988;width:4564;height:4" coordorigin="6357,1988" coordsize="4564,4" path="m6357,1988l10920,1992e" filled="f" stroked="t" strokeweight=".27pt" strokecolor="#231F20">
                <v:path arrowok="t"/>
              </v:shape>
            </v:group>
            <v:group style="position:absolute;left:6303;top:2006;width:4672;height:2" coordorigin="6303,2006" coordsize="4672,2">
              <v:shape style="position:absolute;left:6303;top:2006;width:4672;height:2" coordorigin="6303,2006" coordsize="4672,0" path="m6303,2006l10974,2006e" filled="f" stroked="t" strokeweight=".48167pt" strokecolor="#231F20">
                <v:path arrowok="t"/>
              </v:shape>
            </v:group>
            <v:group style="position:absolute;left:6297;top:1804;width:6;height:2" coordorigin="6297,1804" coordsize="6,2">
              <v:shape style="position:absolute;left:6297;top:1804;width:6;height:2" coordorigin="6297,1804" coordsize="6,1" path="m6297,1804l6303,1805e" filled="f" stroked="t" strokeweight=".27pt" strokecolor="#231F20">
                <v:path arrowok="t"/>
              </v:shape>
            </v:group>
            <v:group style="position:absolute;left:6282;top:1803;width:15;height:2" coordorigin="6282,1803" coordsize="15,2">
              <v:shape style="position:absolute;left:6282;top:1803;width:15;height:2" coordorigin="6282,1803" coordsize="15,1" path="m6297,1804l6282,1803e" filled="f" stroked="t" strokeweight=".27pt" strokecolor="#231F20">
                <v:path arrowok="t"/>
              </v:shape>
            </v:group>
            <v:group style="position:absolute;left:6317;top:1550;width:2;height:2" coordorigin="6317,1550" coordsize="2,2">
              <v:shape style="position:absolute;left:6317;top:1550;width:2;height:2" coordorigin="6317,1550" coordsize="2,1" path="m6318,1552l6317,1551,6317,1550e" filled="f" stroked="t" strokeweight=".27pt" strokecolor="#231F20">
                <v:path arrowok="t"/>
              </v:shape>
            </v:group>
            <v:group style="position:absolute;left:6321;top:1550;width:28;height:28" coordorigin="6321,1550" coordsize="28,28">
              <v:shape style="position:absolute;left:6321;top:1550;width:28;height:28" coordorigin="6321,1550" coordsize="28,28" path="m6349,1578l6321,1550e" filled="f" stroked="t" strokeweight=".27pt" strokecolor="#231F20">
                <v:path arrowok="t"/>
              </v:shape>
            </v:group>
            <v:group style="position:absolute;left:6318;top:1552;width:39;height:38" coordorigin="6318,1552" coordsize="39,38">
              <v:shape style="position:absolute;left:6318;top:1552;width:39;height:38" coordorigin="6318,1552" coordsize="39,38" path="m6318,1552l6357,1590e" filled="f" stroked="t" strokeweight=".27pt" strokecolor="#231F20">
                <v:path arrowok="t"/>
              </v:shape>
            </v:group>
            <v:group style="position:absolute;left:6319;top:1548;width:2;height:2" coordorigin="6319,1548" coordsize="2,2">
              <v:shape style="position:absolute;left:6319;top:1548;width:2;height:2" coordorigin="6319,1548" coordsize="1,2" path="m6321,1550l6320,1549,6319,1548e" filled="f" stroked="t" strokeweight=".27pt" strokecolor="#231F20">
                <v:path arrowok="t"/>
              </v:shape>
            </v:group>
            <v:group style="position:absolute;left:6277;top:1752;width:5;height:2" coordorigin="6277,1752" coordsize="5,2">
              <v:shape style="position:absolute;left:6277;top:1752;width:5;height:2" coordorigin="6277,1752" coordsize="5,2" path="m6277,1755l6281,1753,6282,1752e" filled="f" stroked="t" strokeweight=".27pt" strokecolor="#231F20">
                <v:path arrowok="t"/>
              </v:shape>
            </v:group>
            <v:group style="position:absolute;left:6277;top:1784;width:5;height:2" coordorigin="6277,1784" coordsize="5,2">
              <v:shape style="position:absolute;left:6277;top:1784;width:5;height:2" coordorigin="6277,1784" coordsize="5,2" path="m6277,1784l6281,1786,6282,1786e" filled="f" stroked="t" strokeweight=".27pt" strokecolor="#231F20">
                <v:path arrowok="t"/>
              </v:shape>
            </v:group>
            <v:group style="position:absolute;left:6320;top:1544;width:2;height:6" coordorigin="6320,1544" coordsize="2,6">
              <v:shape style="position:absolute;left:6320;top:1544;width:2;height:6" coordorigin="6320,1544" coordsize="1,6" path="m6321,1550l6320,1544e" filled="f" stroked="t" strokeweight=".27pt" strokecolor="#231F20">
                <v:path arrowok="t"/>
              </v:shape>
            </v:group>
            <v:group style="position:absolute;left:6357;top:1590;width:2;height:397" coordorigin="6357,1590" coordsize="2,397">
              <v:shape style="position:absolute;left:6357;top:1590;width:2;height:397" coordorigin="6357,1590" coordsize="0,397" path="m6357,1590l6357,1988e" filled="f" stroked="t" strokeweight=".27pt" strokecolor="#231F20">
                <v:path arrowok="t"/>
              </v:shape>
            </v:group>
            <v:group style="position:absolute;left:6277;top:1795;width:2;height:2" coordorigin="6277,1795" coordsize="2,2">
              <v:shape style="position:absolute;left:6277;top:1795;width:2;height:2" coordorigin="6277,1795" coordsize="0,1" path="m6278,1795l6277,1795,6277,1796e" filled="f" stroked="t" strokeweight=".27pt" strokecolor="#231F20">
                <v:path arrowok="t"/>
              </v:shape>
            </v:group>
            <v:group style="position:absolute;left:6277;top:1743;width:2;height:11" coordorigin="6277,1743" coordsize="2,11">
              <v:shape style="position:absolute;left:6277;top:1743;width:2;height:11" coordorigin="6277,1743" coordsize="1,11" path="m6277,1743l6278,1744,6278,1745,6278,1746,6278,1748,6278,1750,6277,1752,6277,1754e" filled="f" stroked="t" strokeweight=".27pt" strokecolor="#231F20">
                <v:path arrowok="t"/>
              </v:shape>
            </v:group>
            <v:group style="position:absolute;left:6277;top:1743;width:2;height:2" coordorigin="6277,1743" coordsize="2,2">
              <v:shape style="position:absolute;left:6277;top:1743;width:2;height:2" coordorigin="6277,1743" coordsize="0,0" path="m6277,1743l6277,1743e" filled="f" stroked="t" strokeweight=".27pt" strokecolor="#231F20">
                <v:path arrowok="t"/>
              </v:shape>
            </v:group>
            <v:group style="position:absolute;left:6319;top:1536;width:2;height:8" coordorigin="6319,1536" coordsize="2,8">
              <v:shape style="position:absolute;left:6319;top:1536;width:2;height:8" coordorigin="6319,1536" coordsize="1,8" path="m6320,1544l6320,1539,6319,1536e" filled="f" stroked="t" strokeweight=".27pt" strokecolor="#231F20">
                <v:path arrowok="t"/>
              </v:shape>
            </v:group>
            <v:group style="position:absolute;left:6277;top:1797;width:5;height:6" coordorigin="6277,1797" coordsize="5,6">
              <v:shape style="position:absolute;left:6277;top:1797;width:5;height:6" coordorigin="6277,1797" coordsize="5,6" path="m6277,1797l6281,1803,6282,1803e" filled="f" stroked="t" strokeweight=".27pt" strokecolor="#231F20">
                <v:path arrowok="t"/>
              </v:shape>
            </v:group>
            <v:group style="position:absolute;left:6277;top:1784;width:2;height:11" coordorigin="6277,1784" coordsize="2,11">
              <v:shape style="position:absolute;left:6277;top:1784;width:2;height:11" coordorigin="6277,1784" coordsize="1,11" path="m6277,1784l6277,1786,6278,1789,6278,1791,6278,1792,6278,1794,6278,1795e" filled="f" stroked="t" strokeweight=".27pt" strokecolor="#231F20">
                <v:path arrowok="t"/>
              </v:shape>
            </v:group>
            <v:group style="position:absolute;left:6277;top:1757;width:2;height:24" coordorigin="6277,1757" coordsize="2,24">
              <v:shape style="position:absolute;left:6277;top:1757;width:2;height:24" coordorigin="6277,1757" coordsize="1,24" path="m6277,1757l6277,1760,6277,1762,6278,1764,6278,1767,6278,1769,6278,1772,6278,1774,6277,1777,6277,1779,6277,1781e" filled="f" stroked="t" strokeweight=".27pt" strokecolor="#231F20">
                <v:path arrowok="t"/>
              </v:shape>
            </v:group>
            <v:group style="position:absolute;left:6331;top:1565;width:5;height:2" coordorigin="6331,1565" coordsize="5,2">
              <v:shape style="position:absolute;left:6331;top:1565;width:5;height:2" coordorigin="6331,1565" coordsize="5,0" path="m6331,1565l6336,1565e" filled="f" stroked="t" strokeweight=".213pt" strokecolor="#231F20">
                <v:path arrowok="t"/>
              </v:shape>
            </v:group>
            <v:group style="position:absolute;left:6318;top:1535;width:2;height:469" coordorigin="6318,1535" coordsize="2,469">
              <v:shape style="position:absolute;left:6318;top:1535;width:2;height:469" coordorigin="6318,1535" coordsize="0,469" path="m6318,1535l6318,2004e" filled="f" stroked="t" strokeweight=".2812pt" strokecolor="#231F20">
                <v:path arrowok="t"/>
              </v:shape>
            </v:group>
            <v:group style="position:absolute;left:6314;top:1550;width:8;height:2" coordorigin="6314,1550" coordsize="8,2">
              <v:shape style="position:absolute;left:6314;top:1550;width:8;height:2" coordorigin="6314,1550" coordsize="8,0" path="m6314,1550l6321,1550e" filled="f" stroked="t" strokeweight=".213pt" strokecolor="#231F20">
                <v:path arrowok="t"/>
              </v:shape>
            </v:group>
            <v:group style="position:absolute;left:6303;top:1535;width:2;height:469" coordorigin="6303,1535" coordsize="2,469">
              <v:shape style="position:absolute;left:6303;top:1535;width:2;height:469" coordorigin="6303,1535" coordsize="0,469" path="m6303,1535l6303,2004e" filled="f" stroked="t" strokeweight=".281pt" strokecolor="#231F20">
                <v:path arrowok="t"/>
              </v:shape>
            </v:group>
            <v:group style="position:absolute;left:6297;top:1734;width:2;height:70" coordorigin="6297,1734" coordsize="2,70">
              <v:shape style="position:absolute;left:6297;top:1734;width:2;height:70" coordorigin="6297,1734" coordsize="0,70" path="m6297,1804l6297,1734e" filled="f" stroked="t" strokeweight=".27pt" strokecolor="#231F20">
                <v:path arrowok="t"/>
              </v:shape>
            </v:group>
            <v:group style="position:absolute;left:6282;top:1736;width:2;height:67" coordorigin="6282,1736" coordsize="2,67">
              <v:shape style="position:absolute;left:6282;top:1736;width:2;height:67" coordorigin="6282,1736" coordsize="0,67" path="m6282,1736l6282,1803e" filled="f" stroked="t" strokeweight=".27pt" strokecolor="#231F20">
                <v:path arrowok="t"/>
              </v:shape>
            </v:group>
            <v:group style="position:absolute;left:6274;top:1796;width:5;height:2" coordorigin="6274,1796" coordsize="5,2">
              <v:shape style="position:absolute;left:6274;top:1796;width:5;height:2" coordorigin="6274,1796" coordsize="5,0" path="m6274,1796l6280,1796e" filled="f" stroked="t" strokeweight=".05pt" strokecolor="#231F20">
                <v:path arrowok="t"/>
              </v:shape>
            </v:group>
            <v:group style="position:absolute;left:6274;top:1783;width:5;height:2" coordorigin="6274,1783" coordsize="5,2">
              <v:shape style="position:absolute;left:6274;top:1783;width:5;height:2" coordorigin="6274,1783" coordsize="5,0" path="m6274,1783l6280,1783e" filled="f" stroked="t" strokeweight=".151pt" strokecolor="#231F20">
                <v:path arrowok="t"/>
              </v:shape>
            </v:group>
            <v:group style="position:absolute;left:6274;top:1756;width:5;height:2" coordorigin="6274,1756" coordsize="5,2">
              <v:shape style="position:absolute;left:6274;top:1756;width:5;height:2" coordorigin="6274,1756" coordsize="5,0" path="m6274,1756l6280,1756e" filled="f" stroked="t" strokeweight=".151pt" strokecolor="#231F20">
                <v:path arrowok="t"/>
              </v:shape>
            </v:group>
            <v:group style="position:absolute;left:6274;top:1742;width:5;height:2" coordorigin="6274,1742" coordsize="5,2">
              <v:shape style="position:absolute;left:6274;top:1742;width:5;height:2" coordorigin="6274,1742" coordsize="5,0" path="m6274,1742l6280,1742e" filled="f" stroked="t" strokeweight=".05pt" strokecolor="#231F20">
                <v:path arrowok="t"/>
              </v:shape>
            </v:group>
            <v:group style="position:absolute;left:6277;top:1736;width:5;height:6" coordorigin="6277,1736" coordsize="5,6">
              <v:shape style="position:absolute;left:6277;top:1736;width:5;height:6" coordorigin="6277,1736" coordsize="5,6" path="m6277,1742l6281,1736,6282,1736e" filled="f" stroked="t" strokeweight=".27pt" strokecolor="#231F20">
                <v:path arrowok="t"/>
              </v:shape>
            </v:group>
            <v:group style="position:absolute;left:6277;top:1755;width:2;height:2" coordorigin="6277,1755" coordsize="2,2">
              <v:shape style="position:absolute;left:6277;top:1755;width:2;height:2" coordorigin="6277,1755" coordsize="0,1" path="m6277,1755l6277,1755e" filled="f" stroked="t" strokeweight=".27pt" strokecolor="#231F20">
                <v:path arrowok="t"/>
              </v:shape>
            </v:group>
            <v:group style="position:absolute;left:6277;top:1783;width:2;height:2" coordorigin="6277,1783" coordsize="2,2">
              <v:shape style="position:absolute;left:6277;top:1783;width:2;height:2" coordorigin="6277,1783" coordsize="0,1" path="m6277,1783l6277,1784e" filled="f" stroked="t" strokeweight=".27pt" strokecolor="#231F20">
                <v:path arrowok="t"/>
              </v:shape>
            </v:group>
            <v:group style="position:absolute;left:10960;top:1539;width:15;height:15" coordorigin="10960,1539" coordsize="15,15">
              <v:shape style="position:absolute;left:10960;top:1539;width:15;height:15" coordorigin="10960,1539" coordsize="15,15" path="m10975,1554l10975,1546,10968,1539,10960,1539e" filled="f" stroked="t" strokeweight=".27pt" strokecolor="#231F20">
                <v:path arrowok="t"/>
              </v:shape>
            </v:group>
            <v:group style="position:absolute;left:10960;top:1552;width:2;height:2" coordorigin="10960,1552" coordsize="2,2">
              <v:shape style="position:absolute;left:10960;top:1552;width:2;height:2" coordorigin="10960,1552" coordsize="2,2" path="m10962,1554l10960,1552e" filled="f" stroked="t" strokeweight=".27pt" strokecolor="#231F20">
                <v:path arrowok="t"/>
              </v:shape>
            </v:group>
            <v:group style="position:absolute;left:8295;top:1571;width:72;height:67" coordorigin="8295,1571" coordsize="72,67">
              <v:shape style="position:absolute;left:8295;top:1571;width:72;height:67" coordorigin="8295,1571" coordsize="72,67" path="m8295,1604l8301,1625,8318,1638,8345,1635,8361,1623,8367,1606,8360,1584,8344,1571,8317,1574,8301,1585,8295,1602,8295,1604xe" filled="f" stroked="t" strokeweight=".27pt" strokecolor="#231F20">
                <v:path arrowok="t"/>
              </v:shape>
            </v:group>
            <v:group style="position:absolute;left:8295;top:1570;width:66;height:68" coordorigin="8295,1570" coordsize="66,68">
              <v:shape style="position:absolute;left:8295;top:1570;width:66;height:68" coordorigin="8295,1570" coordsize="66,68" path="m8295,1604l8302,1625,8319,1638,8345,1634,8361,1622,8361,1594,8352,1577,8337,1570,8313,1575,8298,1590,8295,1604xe" filled="f" stroked="t" strokeweight=".27pt" strokecolor="#231F20">
                <v:path arrowok="t"/>
              </v:shape>
            </v:group>
            <v:group style="position:absolute;left:8304;top:1578;width:54;height:53" coordorigin="8304,1578" coordsize="54,53">
              <v:shape style="position:absolute;left:8304;top:1578;width:54;height:53" coordorigin="8304,1578" coordsize="54,53" path="m8304,1604l8304,1619,8316,1631,8331,1631,8346,1631,8358,1619,8358,1604,8358,1590,8346,1578,8331,1578,8316,1578,8304,1590,8304,1604xe" filled="f" stroked="t" strokeweight=".27pt" strokecolor="#231F20">
                <v:path arrowok="t"/>
              </v:shape>
            </v:group>
            <v:group style="position:absolute;left:8318;top:1592;width:9;height:8" coordorigin="8318,1592" coordsize="9,8">
              <v:shape style="position:absolute;left:8318;top:1592;width:9;height:8" coordorigin="8318,1592" coordsize="9,8" path="m8318,1601l8323,1601,8327,1597,8327,1592e" filled="f" stroked="t" strokeweight=".27pt" strokecolor="#231F20">
                <v:path arrowok="t"/>
              </v:shape>
            </v:group>
            <v:group style="position:absolute;left:8318;top:1608;width:9;height:9" coordorigin="8318,1608" coordsize="9,9">
              <v:shape style="position:absolute;left:8318;top:1608;width:9;height:9" coordorigin="8318,1608" coordsize="9,9" path="m8327,1617l8327,1612,8323,1608,8318,1608e" filled="f" stroked="t" strokeweight=".27pt" strokecolor="#231F20">
                <v:path arrowok="t"/>
              </v:shape>
            </v:group>
            <v:group style="position:absolute;left:8335;top:1592;width:9;height:9" coordorigin="8335,1592" coordsize="9,9">
              <v:shape style="position:absolute;left:8335;top:1592;width:9;height:9" coordorigin="8335,1592" coordsize="9,9" path="m8335,1592l8335,1597,8338,1601,8343,1601e" filled="f" stroked="t" strokeweight=".27pt" strokecolor="#231F20">
                <v:path arrowok="t"/>
              </v:shape>
            </v:group>
            <v:group style="position:absolute;left:8334;top:1608;width:9;height:8" coordorigin="8334,1608" coordsize="9,8">
              <v:shape style="position:absolute;left:8334;top:1608;width:9;height:8" coordorigin="8334,1608" coordsize="9,8" path="m8343,1608l8338,1608,8334,1612,8334,1617e" filled="f" stroked="t" strokeweight=".27pt" strokecolor="#231F20">
                <v:path arrowok="t"/>
              </v:shape>
            </v:group>
            <v:group style="position:absolute;left:8352;top:1636;width:11;height:11" coordorigin="8352,1636" coordsize="11,11">
              <v:shape style="position:absolute;left:8352;top:1636;width:11;height:11" coordorigin="8352,1636" coordsize="11,11" path="m8352,1647l8358,1647,8363,1642,8363,1636e" filled="f" stroked="t" strokeweight=".27pt" strokecolor="#231F20">
                <v:path arrowok="t"/>
              </v:shape>
            </v:group>
            <v:group style="position:absolute;left:8298;top:1636;width:11;height:11" coordorigin="8298,1636" coordsize="11,11">
              <v:shape style="position:absolute;left:8298;top:1636;width:11;height:11" coordorigin="8298,1636" coordsize="11,11" path="m8298,1636l8298,1642,8303,1647,8309,1647e" filled="f" stroked="t" strokeweight=".27pt" strokecolor="#231F20">
                <v:path arrowok="t"/>
              </v:shape>
            </v:group>
            <v:group style="position:absolute;left:10920;top:1992;width:16;height:16" coordorigin="10920,1992" coordsize="16,16">
              <v:shape style="position:absolute;left:10920;top:1992;width:16;height:16" coordorigin="10920,1992" coordsize="16,16" path="m10920,1992l10920,2001,10928,2008,10937,2008e" filled="f" stroked="t" strokeweight=".27pt" strokecolor="#231F20">
                <v:path arrowok="t"/>
              </v:shape>
            </v:group>
            <v:group style="position:absolute;left:6303;top:1535;width:15;height:15" coordorigin="6303,1535" coordsize="15,15">
              <v:shape style="position:absolute;left:6303;top:1535;width:15;height:15" coordorigin="6303,1535" coordsize="15,15" path="m6318,1535l6310,1535,6303,1542,6303,1550e" filled="f" stroked="t" strokeweight=".27pt" strokecolor="#231F20">
                <v:path arrowok="t"/>
              </v:shape>
            </v:group>
            <v:group style="position:absolute;left:6316;top:1548;width:2;height:2" coordorigin="6316,1548" coordsize="2,2">
              <v:shape style="position:absolute;left:6316;top:1548;width:2;height:2" coordorigin="6316,1548" coordsize="2,2" path="m6318,1548l6316,1550e" filled="f" stroked="t" strokeweight=".27pt" strokecolor="#231F20">
                <v:path arrowok="t"/>
              </v:shape>
            </v:group>
            <v:group style="position:absolute;left:6341;top:1988;width:16;height:16" coordorigin="6341,1988" coordsize="16,16">
              <v:shape style="position:absolute;left:6341;top:1988;width:16;height:16" coordorigin="6341,1988" coordsize="16,16" path="m6341,2004l6350,2004,6357,1997,6357,1988e" filled="f" stroked="t" strokeweight=".27pt" strokecolor="#231F20">
                <v:path arrowok="t"/>
              </v:shape>
              <v:shape style="position:absolute;left:6694;top:1644;width:122;height:248" type="#_x0000_t75">
                <v:imagedata r:id="rId132" o:title=""/>
              </v:shape>
            </v:group>
            <v:group style="position:absolute;left:6694;top:1644;width:122;height:248" coordorigin="6694,1644" coordsize="122,248">
              <v:shape style="position:absolute;left:6694;top:1644;width:122;height:248" coordorigin="6694,1644" coordsize="122,248" path="m6817,1892l6694,1892,6694,1644,6817,1644,6817,1892xe" filled="f" stroked="t" strokeweight=".088pt" strokecolor="#231F20">
                <v:path arrowok="t"/>
              </v:shape>
              <v:shape style="position:absolute;left:6710;top:1667;width:91;height:200" type="#_x0000_t75">
                <v:imagedata r:id="rId133" o:title=""/>
              </v:shape>
              <v:shape style="position:absolute;left:6734;top:1692;width:42;height:151" type="#_x0000_t75">
                <v:imagedata r:id="rId134" o:title=""/>
              </v:shape>
            </v:group>
            <v:group style="position:absolute;left:6734;top:1692;width:42;height:151" coordorigin="6734,1692" coordsize="42,151">
              <v:shape style="position:absolute;left:6734;top:1692;width:42;height:151" coordorigin="6734,1692" coordsize="42,151" path="m6777,1822l6777,1834,6767,1843,6755,1843,6744,1843,6734,1834,6734,1822,6734,1714,6734,1702,6744,1692,6755,1692,6767,1692,6777,1702,6777,1714,6777,1822xe" filled="f" stroked="t" strokeweight=".088pt" strokecolor="#3E3B3B">
                <v:path arrowok="t"/>
              </v:shape>
              <v:shape style="position:absolute;left:6734;top:1728;width:42;height:114" type="#_x0000_t75">
                <v:imagedata r:id="rId135" o:title=""/>
              </v:shape>
              <v:shape style="position:absolute;left:6682;top:1639;width:13;height:258" type="#_x0000_t75">
                <v:imagedata r:id="rId136" o:title=""/>
              </v:shape>
            </v:group>
            <v:group style="position:absolute;left:6682;top:1639;width:13;height:258" coordorigin="6682,1639" coordsize="13,258">
              <v:shape style="position:absolute;left:6682;top:1639;width:13;height:258" coordorigin="6682,1639" coordsize="13,258" path="m6682,1891l6682,1894,6684,1897,6688,1897,6691,1897,6694,1894,6694,1891,6694,1646,6694,1642,6691,1639,6688,1639,6684,1639,6682,1642,6682,1646,6682,1891xe" filled="f" stroked="t" strokeweight=".088pt" strokecolor="#231F20">
                <v:path arrowok="t"/>
              </v:shape>
              <v:shape style="position:absolute;left:6816;top:1639;width:13;height:258" type="#_x0000_t75">
                <v:imagedata r:id="rId137" o:title=""/>
              </v:shape>
            </v:group>
            <v:group style="position:absolute;left:6816;top:1639;width:13;height:258" coordorigin="6816,1639" coordsize="13,258">
              <v:shape style="position:absolute;left:6816;top:1639;width:13;height:258" coordorigin="6816,1639" coordsize="13,258" path="m6816,1891l6816,1894,6819,1897,6822,1897,6826,1897,6829,1894,6829,1891,6829,1646,6829,1642,6826,1639,6822,1639,6819,1639,6816,1642,6816,1646,6816,1891xe" filled="f" stroked="t" strokeweight=".088pt" strokecolor="#231F20">
                <v:path arrowok="t"/>
              </v:shape>
            </v:group>
            <v:group style="position:absolute;left:6999;top:1682;width:2;height:12" coordorigin="6999,1682" coordsize="2,12">
              <v:shape style="position:absolute;left:6999;top:1682;width:2;height:12" coordorigin="6999,1682" coordsize="0,12" path="m6999,1694l6999,1682e" filled="f" stroked="t" strokeweight=".041pt" strokecolor="#070101">
                <v:path arrowok="t"/>
              </v:shape>
            </v:group>
            <v:group style="position:absolute;left:6978;top:1661;width:2;height:53" coordorigin="6978,1661" coordsize="2,53">
              <v:shape style="position:absolute;left:6978;top:1661;width:2;height:53" coordorigin="6978,1661" coordsize="0,53" path="m6978,1661l6978,1714e" filled="f" stroked="t" strokeweight=".041pt" strokecolor="#070101">
                <v:path arrowok="t"/>
              </v:shape>
            </v:group>
            <v:group style="position:absolute;left:6966;top:1661;width:2;height:53" coordorigin="6966,1661" coordsize="2,53">
              <v:shape style="position:absolute;left:6966;top:1661;width:2;height:53" coordorigin="6966,1661" coordsize="0,53" path="m6966,1661l6966,1714e" filled="f" stroked="t" strokeweight=".041pt" strokecolor="#070101">
                <v:path arrowok="t"/>
              </v:shape>
            </v:group>
            <v:group style="position:absolute;left:6946;top:1682;width:2;height:12" coordorigin="6946,1682" coordsize="2,12">
              <v:shape style="position:absolute;left:6946;top:1682;width:2;height:12" coordorigin="6946,1682" coordsize="0,12" path="m6946,1682l6946,1694e" filled="f" stroked="t" strokeweight=".041pt" strokecolor="#070101">
                <v:path arrowok="t"/>
              </v:shape>
            </v:group>
            <v:group style="position:absolute;left:7000;top:1641;width:27;height:47" coordorigin="7000,1641" coordsize="27,47">
              <v:shape style="position:absolute;left:7000;top:1641;width:27;height:47" coordorigin="7000,1641" coordsize="27,47" path="m7027,1688l7000,1641e" filled="f" stroked="t" strokeweight=".041pt" strokecolor="#070101">
                <v:path arrowok="t"/>
              </v:shape>
            </v:group>
            <v:group style="position:absolute;left:6998;top:1642;width:26;height:45" coordorigin="6998,1642" coordsize="26,45">
              <v:shape style="position:absolute;left:6998;top:1642;width:26;height:45" coordorigin="6998,1642" coordsize="26,45" path="m6998,1642l7025,1688e" filled="f" stroked="t" strokeweight=".041pt" strokecolor="#070101">
                <v:path arrowok="t"/>
              </v:shape>
            </v:group>
            <v:group style="position:absolute;left:7014;top:1685;width:2;height:3" coordorigin="7014,1685" coordsize="2,3">
              <v:shape style="position:absolute;left:7014;top:1685;width:2;height:3" coordorigin="7014,1685" coordsize="2,3" path="m7015,1688l7014,1685e" filled="f" stroked="t" strokeweight=".041pt" strokecolor="#070101">
                <v:path arrowok="t"/>
              </v:shape>
            </v:group>
            <v:group style="position:absolute;left:6994;top:1651;width:2;height:3" coordorigin="6994,1651" coordsize="2,3">
              <v:shape style="position:absolute;left:6994;top:1651;width:2;height:3" coordorigin="6994,1651" coordsize="2,3" path="m6995,1653l6994,1651e" filled="f" stroked="t" strokeweight=".041pt" strokecolor="#070101">
                <v:path arrowok="t"/>
              </v:shape>
            </v:group>
            <v:group style="position:absolute;left:6998;top:1733;width:2;height:2" coordorigin="6998,1733" coordsize="2,2">
              <v:shape style="position:absolute;left:6998;top:1733;width:2;height:2" coordorigin="6998,1733" coordsize="1,2" path="m7000,1735l6998,1733e" filled="f" stroked="t" strokeweight=".041pt" strokecolor="#070101">
                <v:path arrowok="t"/>
              </v:shape>
            </v:group>
            <v:group style="position:absolute;left:6945;top:1641;width:2;height:2" coordorigin="6945,1641" coordsize="2,2">
              <v:shape style="position:absolute;left:6945;top:1641;width:2;height:2" coordorigin="6945,1641" coordsize="1,2" path="m6945,1641l6946,1642e" filled="f" stroked="t" strokeweight=".041pt" strokecolor="#070101">
                <v:path arrowok="t"/>
              </v:shape>
            </v:group>
            <v:group style="position:absolute;left:6929;top:1688;width:2;height:3" coordorigin="6929,1688" coordsize="2,3">
              <v:shape style="position:absolute;left:6929;top:1688;width:2;height:3" coordorigin="6929,1688" coordsize="2,3" path="m6929,1688l6931,1691e" filled="f" stroked="t" strokeweight=".041pt" strokecolor="#070101">
                <v:path arrowok="t"/>
              </v:shape>
            </v:group>
            <v:group style="position:absolute;left:6949;top:1722;width:2;height:3" coordorigin="6949,1722" coordsize="2,3">
              <v:shape style="position:absolute;left:6949;top:1722;width:2;height:3" coordorigin="6949,1722" coordsize="2,3" path="m6949,1722l6951,1725e" filled="f" stroked="t" strokeweight=".041pt" strokecolor="#070101">
                <v:path arrowok="t"/>
              </v:shape>
            </v:group>
            <v:group style="position:absolute;left:6920;top:1688;width:26;height:45" coordorigin="6920,1688" coordsize="26,45">
              <v:shape style="position:absolute;left:6920;top:1688;width:26;height:45" coordorigin="6920,1688" coordsize="26,45" path="m6946,1733l6920,1688e" filled="f" stroked="t" strokeweight=".041pt" strokecolor="#070101">
                <v:path arrowok="t"/>
              </v:shape>
            </v:group>
            <v:group style="position:absolute;left:7000;top:1688;width:27;height:47" coordorigin="7000,1688" coordsize="27,47">
              <v:shape style="position:absolute;left:7000;top:1688;width:27;height:47" coordorigin="7000,1688" coordsize="27,47" path="m7000,1735l7027,1688e" filled="f" stroked="t" strokeweight=".041pt" strokecolor="#070101">
                <v:path arrowok="t"/>
              </v:shape>
            </v:group>
            <v:group style="position:absolute;left:6998;top:1688;width:26;height:45" coordorigin="6998,1688" coordsize="26,45">
              <v:shape style="position:absolute;left:6998;top:1688;width:26;height:45" coordorigin="6998,1688" coordsize="26,45" path="m7025,1688l6998,1733e" filled="f" stroked="t" strokeweight=".041pt" strokecolor="#070101">
                <v:path arrowok="t"/>
              </v:shape>
            </v:group>
            <v:group style="position:absolute;left:6994;top:1722;width:2;height:3" coordorigin="6994,1722" coordsize="2,3">
              <v:shape style="position:absolute;left:6994;top:1722;width:2;height:3" coordorigin="6994,1722" coordsize="2,3" path="m6994,1725l6995,1722e" filled="f" stroked="t" strokeweight=".041pt" strokecolor="#070101">
                <v:path arrowok="t"/>
              </v:shape>
            </v:group>
            <v:group style="position:absolute;left:7014;top:1688;width:2;height:3" coordorigin="7014,1688" coordsize="2,3">
              <v:shape style="position:absolute;left:7014;top:1688;width:2;height:3" coordorigin="7014,1688" coordsize="2,3" path="m7014,1691l7015,1688e" filled="f" stroked="t" strokeweight=".041pt" strokecolor="#070101">
                <v:path arrowok="t"/>
              </v:shape>
            </v:group>
            <v:group style="position:absolute;left:6945;top:1733;width:2;height:2" coordorigin="6945,1733" coordsize="2,2">
              <v:shape style="position:absolute;left:6945;top:1733;width:2;height:2" coordorigin="6945,1733" coordsize="1,2" path="m6945,1735l6946,1733e" filled="f" stroked="t" strokeweight=".041pt" strokecolor="#070101">
                <v:path arrowok="t"/>
              </v:shape>
            </v:group>
            <v:group style="position:absolute;left:6998;top:1641;width:2;height:2" coordorigin="6998,1641" coordsize="2,2">
              <v:shape style="position:absolute;left:6998;top:1641;width:2;height:2" coordorigin="6998,1641" coordsize="1,2" path="m7000,1641l6998,1642e" filled="f" stroked="t" strokeweight=".041pt" strokecolor="#070101">
                <v:path arrowok="t"/>
              </v:shape>
            </v:group>
            <v:group style="position:absolute;left:6949;top:1651;width:2;height:3" coordorigin="6949,1651" coordsize="2,3">
              <v:shape style="position:absolute;left:6949;top:1651;width:2;height:3" coordorigin="6949,1651" coordsize="2,3" path="m6951,1651l6949,1653e" filled="f" stroked="t" strokeweight=".041pt" strokecolor="#070101">
                <v:path arrowok="t"/>
              </v:shape>
            </v:group>
            <v:group style="position:absolute;left:6929;top:1685;width:2;height:3" coordorigin="6929,1685" coordsize="2,3">
              <v:shape style="position:absolute;left:6929;top:1685;width:2;height:3" coordorigin="6929,1685" coordsize="2,3" path="m6931,1685l6929,1688e" filled="f" stroked="t" strokeweight=".041pt" strokecolor="#070101">
                <v:path arrowok="t"/>
              </v:shape>
            </v:group>
            <v:group style="position:absolute;left:6920;top:1642;width:26;height:45" coordorigin="6920,1642" coordsize="26,45">
              <v:shape style="position:absolute;left:6920;top:1642;width:26;height:45" coordorigin="6920,1642" coordsize="26,45" path="m6920,1688l6946,1642e" filled="f" stroked="t" strokeweight=".041pt" strokecolor="#070101">
                <v:path arrowok="t"/>
              </v:shape>
            </v:group>
            <v:group style="position:absolute;left:6917;top:1641;width:27;height:47" coordorigin="6917,1641" coordsize="27,47">
              <v:shape style="position:absolute;left:6917;top:1641;width:27;height:47" coordorigin="6917,1641" coordsize="27,47" path="m6945,1641l6917,1688e" filled="f" stroked="t" strokeweight=".041pt" strokecolor="#070101">
                <v:path arrowok="t"/>
              </v:shape>
            </v:group>
            <v:group style="position:absolute;left:6917;top:1688;width:27;height:47" coordorigin="6917,1688" coordsize="27,47">
              <v:shape style="position:absolute;left:6917;top:1688;width:27;height:47" coordorigin="6917,1688" coordsize="27,47" path="m6917,1688l6945,1735e" filled="f" stroked="t" strokeweight=".041pt" strokecolor="#070101">
                <v:path arrowok="t"/>
              </v:shape>
            </v:group>
            <v:group style="position:absolute;left:6945;top:1641;width:55;height:2" coordorigin="6945,1641" coordsize="55,2">
              <v:shape style="position:absolute;left:6945;top:1641;width:55;height:2" coordorigin="6945,1641" coordsize="55,0" path="m6945,1641l7000,1641e" filled="f" stroked="t" strokeweight=".1387pt" strokecolor="#070101">
                <v:path arrowok="t"/>
              </v:shape>
            </v:group>
            <v:group style="position:absolute;left:6951;top:1651;width:43;height:2" coordorigin="6951,1651" coordsize="43,2">
              <v:shape style="position:absolute;left:6951;top:1651;width:43;height:2" coordorigin="6951,1651" coordsize="43,0" path="m6951,1651l6994,1651e" filled="f" stroked="t" strokeweight=".041pt" strokecolor="#070101">
                <v:path arrowok="t"/>
              </v:shape>
            </v:group>
            <v:group style="position:absolute;left:6966;top:1661;width:12;height:2" coordorigin="6966,1661" coordsize="12,2">
              <v:shape style="position:absolute;left:6966;top:1661;width:12;height:2" coordorigin="6966,1661" coordsize="12,0" path="m6978,1661l6966,1661e" filled="f" stroked="t" strokeweight=".041pt" strokecolor="#070101">
                <v:path arrowok="t"/>
              </v:shape>
            </v:group>
            <v:group style="position:absolute;left:6946;top:1682;width:53;height:2" coordorigin="6946,1682" coordsize="53,2">
              <v:shape style="position:absolute;left:6946;top:1682;width:53;height:2" coordorigin="6946,1682" coordsize="53,0" path="m6946,1682l6999,1682e" filled="f" stroked="t" strokeweight=".041pt" strokecolor="#070101">
                <v:path arrowok="t"/>
              </v:shape>
            </v:group>
            <v:group style="position:absolute;left:6917;top:1688;width:12;height:2" coordorigin="6917,1688" coordsize="12,2">
              <v:shape style="position:absolute;left:6917;top:1688;width:12;height:2" coordorigin="6917,1688" coordsize="12,0" path="m6917,1688l6929,1688e" filled="f" stroked="t" strokeweight=".041pt" strokecolor="#070101">
                <v:path arrowok="t"/>
              </v:shape>
            </v:group>
            <v:group style="position:absolute;left:7015;top:1688;width:12;height:2" coordorigin="7015,1688" coordsize="12,2">
              <v:shape style="position:absolute;left:7015;top:1688;width:12;height:2" coordorigin="7015,1688" coordsize="12,0" path="m7015,1688l7027,1688e" filled="f" stroked="t" strokeweight=".041pt" strokecolor="#070101">
                <v:path arrowok="t"/>
              </v:shape>
            </v:group>
            <v:group style="position:absolute;left:6946;top:1694;width:53;height:2" coordorigin="6946,1694" coordsize="53,2">
              <v:shape style="position:absolute;left:6946;top:1694;width:53;height:2" coordorigin="6946,1694" coordsize="53,0" path="m6946,1694l6999,1694e" filled="f" stroked="t" strokeweight=".041pt" strokecolor="#070101">
                <v:path arrowok="t"/>
              </v:shape>
            </v:group>
            <v:group style="position:absolute;left:6966;top:1714;width:12;height:2" coordorigin="6966,1714" coordsize="12,2">
              <v:shape style="position:absolute;left:6966;top:1714;width:12;height:2" coordorigin="6966,1714" coordsize="12,0" path="m6966,1714l6978,1714e" filled="f" stroked="t" strokeweight=".041pt" strokecolor="#070101">
                <v:path arrowok="t"/>
              </v:shape>
            </v:group>
            <v:group style="position:absolute;left:6951;top:1725;width:43;height:2" coordorigin="6951,1725" coordsize="43,2">
              <v:shape style="position:absolute;left:6951;top:1725;width:43;height:2" coordorigin="6951,1725" coordsize="43,0" path="m6951,1725l6994,1725e" filled="f" stroked="t" strokeweight=".041pt" strokecolor="#070101">
                <v:path arrowok="t"/>
              </v:shape>
            </v:group>
            <v:group style="position:absolute;left:6945;top:1734;width:55;height:2" coordorigin="6945,1734" coordsize="55,2">
              <v:shape style="position:absolute;left:6945;top:1734;width:55;height:2" coordorigin="6945,1734" coordsize="55,0" path="m6945,1734l7000,1734e" filled="f" stroked="t" strokeweight=".1386pt" strokecolor="#070101">
                <v:path arrowok="t"/>
              </v:shape>
            </v:group>
            <v:group style="position:absolute;left:6919;top:1636;width:109;height:106" coordorigin="6919,1636" coordsize="109,106">
              <v:shape style="position:absolute;left:6919;top:1636;width:109;height:106" coordorigin="6919,1636" coordsize="109,106" path="m7028,1688l7023,1666,7011,1648,6993,1636,6964,1637,6943,1645,6927,1657,6919,1673,6921,1700,6930,1721,6943,1735,6961,1742,6987,1739,7007,1730,7021,1715,7027,1696,7028,1688xe" filled="f" stroked="t" strokeweight=".121pt" strokecolor="#070101">
                <v:path arrowok="t"/>
              </v:shape>
            </v:group>
            <v:group style="position:absolute;left:6934;top:1652;width:80;height:76" coordorigin="6934,1652" coordsize="80,76">
              <v:shape style="position:absolute;left:6934;top:1652;width:80;height:76" coordorigin="6934,1652" coordsize="80,76" path="m7014,1688l7008,1667,6992,1652,6964,1652,6944,1660,6934,1673,6936,1700,6946,1719,6962,1728,6987,1724,7005,1713,7013,1695,7014,1688xe" filled="f" stroked="t" strokeweight=".041pt" strokecolor="#070101">
                <v:path arrowok="t"/>
              </v:shape>
            </v:group>
            <v:group style="position:absolute;left:6953;top:1669;width:13;height:13" coordorigin="6953,1669" coordsize="13,13">
              <v:shape style="position:absolute;left:6953;top:1669;width:13;height:13" coordorigin="6953,1669" coordsize="13,13" path="m6953,1682l6960,1682,6966,1676,6966,1669e" filled="f" stroked="t" strokeweight=".041pt" strokecolor="#070101">
                <v:path arrowok="t"/>
              </v:shape>
            </v:group>
            <v:group style="position:absolute;left:6953;top:1694;width:13;height:13" coordorigin="6953,1694" coordsize="13,13">
              <v:shape style="position:absolute;left:6953;top:1694;width:13;height:13" coordorigin="6953,1694" coordsize="13,13" path="m6966,1707l6966,1700,6960,1694,6953,1694e" filled="f" stroked="t" strokeweight=".041pt" strokecolor="#070101">
                <v:path arrowok="t"/>
              </v:shape>
            </v:group>
            <v:group style="position:absolute;left:6978;top:1669;width:13;height:13" coordorigin="6978,1669" coordsize="13,13">
              <v:shape style="position:absolute;left:6978;top:1669;width:13;height:13" coordorigin="6978,1669" coordsize="13,13" path="m6978,1669l6978,1676,6984,1682,6991,1682e" filled="f" stroked="t" strokeweight=".041pt" strokecolor="#070101">
                <v:path arrowok="t"/>
              </v:shape>
            </v:group>
            <v:group style="position:absolute;left:6978;top:1694;width:13;height:13" coordorigin="6978,1694" coordsize="13,13">
              <v:shape style="position:absolute;left:6978;top:1694;width:13;height:13" coordorigin="6978,1694" coordsize="13,13" path="m6991,1694l6984,1694,6978,1700,6978,1707e" filled="f" stroked="t" strokeweight=".041pt" strokecolor="#070101">
                <v:path arrowok="t"/>
              </v:shape>
            </v:group>
            <v:group style="position:absolute;left:6946;top:1725;width:5;height:8" coordorigin="6946,1725" coordsize="5,8">
              <v:shape style="position:absolute;left:6946;top:1725;width:5;height:8" coordorigin="6946,1725" coordsize="5,8" path="m6951,1725l6950,1727,6949,1728,6948,1730,6947,1731,6947,1732,6946,1733,6946,1733e" filled="f" stroked="t" strokeweight=".041pt" strokecolor="#070101">
                <v:path arrowok="t"/>
              </v:shape>
            </v:group>
            <v:group style="position:absolute;left:6946;top:1642;width:5;height:8" coordorigin="6946,1642" coordsize="5,8">
              <v:shape style="position:absolute;left:6946;top:1642;width:5;height:8" coordorigin="6946,1642" coordsize="5,8" path="m6951,1651l6950,1649,6949,1648,6948,1646,6947,1645,6947,1644,6946,1643,6946,1642e" filled="f" stroked="t" strokeweight=".041pt" strokecolor="#070101">
                <v:path arrowok="t"/>
              </v:shape>
            </v:group>
            <v:group style="position:absolute;left:6994;top:1642;width:5;height:8" coordorigin="6994,1642" coordsize="5,8">
              <v:shape style="position:absolute;left:6994;top:1642;width:5;height:8" coordorigin="6994,1642" coordsize="5,8" path="m6994,1651l6995,1649,6996,1648,6996,1646,6997,1645,6998,1644,6998,1643,6998,1642e" filled="f" stroked="t" strokeweight=".041pt" strokecolor="#070101">
                <v:path arrowok="t"/>
              </v:shape>
            </v:group>
            <v:group style="position:absolute;left:6994;top:1725;width:5;height:8" coordorigin="6994,1725" coordsize="5,8">
              <v:shape style="position:absolute;left:6994;top:1725;width:5;height:8" coordorigin="6994,1725" coordsize="5,8" path="m6994,1725l6995,1727,6996,1728,6996,1730,6997,1731,6998,1732,6998,1733,6998,1733e" filled="f" stroked="t" strokeweight=".041pt" strokecolor="#070101">
                <v:path arrowok="t"/>
              </v:shape>
            </v:group>
            <v:group style="position:absolute;left:10609;top:1623;width:166;height:126" coordorigin="10609,1623" coordsize="166,126">
              <v:shape style="position:absolute;left:10609;top:1623;width:166;height:126" coordorigin="10609,1623" coordsize="166,126" path="m10690,1623l10690,1749,10693,1749,10693,1623,10690,1623e" filled="f" stroked="f">
                <v:path arrowok="t"/>
              </v:shape>
            </v:group>
            <v:group style="position:absolute;left:10609;top:1623;width:166;height:126" coordorigin="10609,1623" coordsize="166,126">
              <v:shape style="position:absolute;left:10609;top:1623;width:166;height:126" coordorigin="10609,1623" coordsize="166,126" path="m10774,1749l10609,1749,10609,1623,10774,1623,10774,1749xe" filled="f" stroked="t" strokeweight=".135pt" strokecolor="#221915">
                <v:path arrowok="t"/>
              </v:shape>
              <v:shape style="position:absolute;left:10632;top:1649;width:89;height:94" type="#_x0000_t75">
                <v:imagedata r:id="rId138" o:title=""/>
              </v:shape>
            </v:group>
            <v:group style="position:absolute;left:10632;top:1649;width:118;height:94" coordorigin="10632,1649" coordsize="118,94">
              <v:shape style="position:absolute;left:10632;top:1649;width:118;height:94" coordorigin="10632,1649" coordsize="118,94" path="m10750,1649l10632,1649,10632,1719,10661,1719,10661,1743,10721,1743,10721,1719,10750,1719,10750,1649xe" filled="f" stroked="t" strokeweight=".135pt" strokecolor="#221915">
                <v:path arrowok="t"/>
              </v:shape>
              <v:shape style="position:absolute;left:7308;top:1631;width:195;height:97" type="#_x0000_t75">
                <v:imagedata r:id="rId139" o:title=""/>
              </v:shape>
              <v:shape style="position:absolute;left:7311;top:1649;width:189;height:70" type="#_x0000_t75">
                <v:imagedata r:id="rId140" o:title=""/>
              </v:shape>
              <v:shape style="position:absolute;left:7315;top:1656;width:178;height:57" type="#_x0000_t75">
                <v:imagedata r:id="rId141" o:title=""/>
              </v:shape>
              <v:shape style="position:absolute;left:7343;top:1681;width:126;height:8" type="#_x0000_t75">
                <v:imagedata r:id="rId142" o:title=""/>
              </v:shape>
            </v:group>
            <v:group style="position:absolute;left:7342;top:1685;width:128;height:2" coordorigin="7342,1685" coordsize="128,2">
              <v:shape style="position:absolute;left:7342;top:1685;width:128;height:2" coordorigin="7342,1685" coordsize="128,0" path="m7342,1685l7470,1685e" filled="f" stroked="t" strokeweight=".619pt" strokecolor="#231F20">
                <v:path arrowok="t"/>
              </v:shape>
            </v:group>
            <v:group style="position:absolute;left:7468;top:1699;width:16;height:13" coordorigin="7468,1699" coordsize="16,13">
              <v:shape style="position:absolute;left:7468;top:1699;width:16;height:13" coordorigin="7468,1699" coordsize="16,13" path="m7484,1699l7468,1712e" filled="f" stroked="t" strokeweight=".115pt" strokecolor="#231F20">
                <v:path arrowok="t"/>
              </v:shape>
            </v:group>
            <v:group style="position:absolute;left:7471;top:1704;width:16;height:14" coordorigin="7471,1704" coordsize="16,14">
              <v:shape style="position:absolute;left:7471;top:1704;width:16;height:14" coordorigin="7471,1704" coordsize="16,14" path="m7471,1718l7487,1704e" filled="f" stroked="t" strokeweight=".115pt" strokecolor="#231F20">
                <v:path arrowok="t"/>
              </v:shape>
            </v:group>
            <v:group style="position:absolute;left:7471;top:1709;width:16;height:17" coordorigin="7471,1709" coordsize="16,17">
              <v:shape style="position:absolute;left:7471;top:1709;width:16;height:17" coordorigin="7471,1709" coordsize="16,17" path="m7471,1726l7487,1709e" filled="f" stroked="t" strokeweight=".115pt" strokecolor="#231F20">
                <v:path arrowok="t"/>
              </v:shape>
            </v:group>
            <v:group style="position:absolute;left:7309;top:1663;width:2;height:30" coordorigin="7309,1663" coordsize="2,30">
              <v:shape style="position:absolute;left:7309;top:1663;width:2;height:30" coordorigin="7309,1663" coordsize="0,30" path="m7309,1663l7309,1693e" filled="f" stroked="t" strokeweight=".115pt" strokecolor="#231F20">
                <v:path arrowok="t"/>
              </v:shape>
            </v:group>
            <v:group style="position:absolute;left:7312;top:1638;width:2;height:63" coordorigin="7312,1638" coordsize="2,63">
              <v:shape style="position:absolute;left:7312;top:1638;width:2;height:63" coordorigin="7312,1638" coordsize="0,63" path="m7312,1638l7312,1701e" filled="f" stroked="t" strokeweight=".1699pt" strokecolor="#231F20">
                <v:path arrowok="t"/>
              </v:shape>
            </v:group>
            <v:group style="position:absolute;left:7318;top:1662;width:2;height:30" coordorigin="7318,1662" coordsize="2,30">
              <v:shape style="position:absolute;left:7318;top:1662;width:2;height:30" coordorigin="7318,1662" coordsize="0,30" path="m7318,1692l7318,1662e" filled="f" stroked="t" strokeweight=".115pt" strokecolor="#231F20">
                <v:path arrowok="t"/>
              </v:shape>
            </v:group>
            <v:group style="position:absolute;left:7317;top:1704;width:2;height:2" coordorigin="7317,1704" coordsize="2,2">
              <v:shape style="position:absolute;left:7317;top:1704;width:2;height:2" coordorigin="7317,1704" coordsize="2,0" path="m7317,1704l7319,1704e" filled="f" stroked="t" strokeweight=".219pt" strokecolor="#231F20">
                <v:path arrowok="t"/>
              </v:shape>
            </v:group>
            <v:group style="position:absolute;left:7324;top:1645;width:2;height:2" coordorigin="7324,1645" coordsize="2,2">
              <v:shape style="position:absolute;left:7324;top:1645;width:2;height:2" coordorigin="7324,1645" coordsize="2,0" path="m7324,1645l7327,1645e" filled="f" stroked="t" strokeweight=".138pt" strokecolor="#231F20">
                <v:path arrowok="t"/>
              </v:shape>
            </v:group>
            <v:group style="position:absolute;left:7343;top:1680;width:2;height:10" coordorigin="7343,1680" coordsize="2,10">
              <v:shape style="position:absolute;left:7343;top:1680;width:2;height:10" coordorigin="7343,1680" coordsize="0,10" path="m7343,1690l7343,1680e" filled="f" stroked="t" strokeweight=".115pt" strokecolor="#231F20">
                <v:path arrowok="t"/>
              </v:shape>
            </v:group>
            <v:group style="position:absolute;left:7355;top:1656;width:2;height:19" coordorigin="7355,1656" coordsize="2,19">
              <v:shape style="position:absolute;left:7355;top:1656;width:2;height:19" coordorigin="7355,1656" coordsize="0,19" path="m7355,1675l7355,1656e" filled="f" stroked="t" strokeweight=".115pt" strokecolor="#231F20">
                <v:path arrowok="t"/>
              </v:shape>
            </v:group>
            <v:group style="position:absolute;left:7359;top:1656;width:2;height:19" coordorigin="7359,1656" coordsize="2,19">
              <v:shape style="position:absolute;left:7359;top:1656;width:2;height:19" coordorigin="7359,1656" coordsize="0,19" path="m7359,1656l7359,1675e" filled="f" stroked="t" strokeweight=".1686pt" strokecolor="#231F20">
                <v:path arrowok="t"/>
              </v:shape>
            </v:group>
            <v:group style="position:absolute;left:7362;top:1656;width:2;height:71" coordorigin="7362,1656" coordsize="2,71">
              <v:shape style="position:absolute;left:7362;top:1656;width:2;height:71" coordorigin="7362,1656" coordsize="0,71" path="m7362,1656l7362,1727e" filled="f" stroked="t" strokeweight=".115pt" strokecolor="#231F20">
                <v:path arrowok="t"/>
              </v:shape>
            </v:group>
            <v:group style="position:absolute;left:7365;top:1648;width:2;height:2" coordorigin="7365,1648" coordsize="2,2">
              <v:shape style="position:absolute;left:7365;top:1648;width:2;height:2" coordorigin="7365,1648" coordsize="2,0" path="m7365,1648l7367,1648e" filled="f" stroked="t" strokeweight=".138pt" strokecolor="#231F20">
                <v:path arrowok="t"/>
              </v:shape>
            </v:group>
            <v:group style="position:absolute;left:7387;top:1656;width:2;height:71" coordorigin="7387,1656" coordsize="2,71">
              <v:shape style="position:absolute;left:7387;top:1656;width:2;height:71" coordorigin="7387,1656" coordsize="0,71" path="m7387,1656l7387,1727e" filled="f" stroked="t" strokeweight=".115pt" strokecolor="#231F20">
                <v:path arrowok="t"/>
              </v:shape>
            </v:group>
            <v:group style="position:absolute;left:7390;top:1656;width:2;height:19" coordorigin="7390,1656" coordsize="2,19">
              <v:shape style="position:absolute;left:7390;top:1656;width:2;height:19" coordorigin="7390,1656" coordsize="0,19" path="m7390,1656l7390,1675e" filled="f" stroked="t" strokeweight=".1678pt" strokecolor="#231F20">
                <v:path arrowok="t"/>
              </v:shape>
            </v:group>
            <v:group style="position:absolute;left:7394;top:1656;width:2;height:19" coordorigin="7394,1656" coordsize="2,19">
              <v:shape style="position:absolute;left:7394;top:1656;width:2;height:19" coordorigin="7394,1656" coordsize="0,19" path="m7394,1675l7394,1656e" filled="f" stroked="t" strokeweight=".115pt" strokecolor="#231F20">
                <v:path arrowok="t"/>
              </v:shape>
            </v:group>
            <v:group style="position:absolute;left:7419;top:1656;width:2;height:19" coordorigin="7419,1656" coordsize="2,19">
              <v:shape style="position:absolute;left:7419;top:1656;width:2;height:19" coordorigin="7419,1656" coordsize="0,19" path="m7419,1675l7419,1656e" filled="f" stroked="t" strokeweight=".115pt" strokecolor="#231F20">
                <v:path arrowok="t"/>
              </v:shape>
            </v:group>
            <v:group style="position:absolute;left:7422;top:1656;width:2;height:19" coordorigin="7422,1656" coordsize="2,19">
              <v:shape style="position:absolute;left:7422;top:1656;width:2;height:19" coordorigin="7422,1656" coordsize="0,19" path="m7422,1656l7422,1675e" filled="f" stroked="t" strokeweight=".1712pt" strokecolor="#231F20">
                <v:path arrowok="t"/>
              </v:shape>
            </v:group>
            <v:group style="position:absolute;left:7425;top:1656;width:2;height:71" coordorigin="7425,1656" coordsize="2,71">
              <v:shape style="position:absolute;left:7425;top:1656;width:2;height:71" coordorigin="7425,1656" coordsize="0,71" path="m7425,1656l7425,1727e" filled="f" stroked="t" strokeweight=".115pt" strokecolor="#231F20">
                <v:path arrowok="t"/>
              </v:shape>
            </v:group>
            <v:group style="position:absolute;left:7450;top:1656;width:2;height:71" coordorigin="7450,1656" coordsize="2,71">
              <v:shape style="position:absolute;left:7450;top:1656;width:2;height:71" coordorigin="7450,1656" coordsize="0,71" path="m7450,1656l7450,1727e" filled="f" stroked="t" strokeweight=".115pt" strokecolor="#231F20">
                <v:path arrowok="t"/>
              </v:shape>
            </v:group>
            <v:group style="position:absolute;left:7453;top:1656;width:2;height:19" coordorigin="7453,1656" coordsize="2,19">
              <v:shape style="position:absolute;left:7453;top:1656;width:2;height:19" coordorigin="7453,1656" coordsize="0,19" path="m7453,1656l7453,1675e" filled="f" stroked="t" strokeweight=".1713pt" strokecolor="#231F20">
                <v:path arrowok="t"/>
              </v:shape>
            </v:group>
            <v:group style="position:absolute;left:7457;top:1656;width:2;height:19" coordorigin="7457,1656" coordsize="2,19">
              <v:shape style="position:absolute;left:7457;top:1656;width:2;height:19" coordorigin="7457,1656" coordsize="0,19" path="m7457,1675l7457,1656e" filled="f" stroked="t" strokeweight=".115pt" strokecolor="#231F20">
                <v:path arrowok="t"/>
              </v:shape>
            </v:group>
            <v:group style="position:absolute;left:7469;top:1680;width:2;height:10" coordorigin="7469,1680" coordsize="2,10">
              <v:shape style="position:absolute;left:7469;top:1680;width:2;height:10" coordorigin="7469,1680" coordsize="0,10" path="m7469,1680l7469,1690e" filled="f" stroked="t" strokeweight=".115pt" strokecolor="#231F20">
                <v:path arrowok="t"/>
              </v:shape>
            </v:group>
            <v:group style="position:absolute;left:7486;top:1645;width:2;height:2" coordorigin="7486,1645" coordsize="2,2">
              <v:shape style="position:absolute;left:7486;top:1645;width:2;height:2" coordorigin="7486,1645" coordsize="2,0" path="m7486,1645l7488,1645e" filled="f" stroked="t" strokeweight=".138pt" strokecolor="#231F20">
                <v:path arrowok="t"/>
              </v:shape>
            </v:group>
            <v:group style="position:absolute;left:7493;top:1704;width:2;height:2" coordorigin="7493,1704" coordsize="2,2">
              <v:shape style="position:absolute;left:7493;top:1704;width:2;height:2" coordorigin="7493,1704" coordsize="2,0" path="m7493,1704l7496,1704e" filled="f" stroked="t" strokeweight=".219pt" strokecolor="#231F20">
                <v:path arrowok="t"/>
              </v:shape>
            </v:group>
            <v:group style="position:absolute;left:7494;top:1662;width:2;height:30" coordorigin="7494,1662" coordsize="2,30">
              <v:shape style="position:absolute;left:7494;top:1662;width:2;height:30" coordorigin="7494,1662" coordsize="0,30" path="m7494,1662l7494,1692e" filled="f" stroked="t" strokeweight=".115pt" strokecolor="#231F20">
                <v:path arrowok="t"/>
              </v:shape>
            </v:group>
            <v:group style="position:absolute;left:7500;top:1638;width:2;height:63" coordorigin="7500,1638" coordsize="2,63">
              <v:shape style="position:absolute;left:7500;top:1638;width:2;height:63" coordorigin="7500,1638" coordsize="0,63" path="m7500,1638l7500,1701e" filled="f" stroked="t" strokeweight=".1704pt" strokecolor="#231F20">
                <v:path arrowok="t"/>
              </v:shape>
            </v:group>
            <v:group style="position:absolute;left:7503;top:1663;width:2;height:30" coordorigin="7503,1663" coordsize="2,30">
              <v:shape style="position:absolute;left:7503;top:1663;width:2;height:30" coordorigin="7503,1663" coordsize="0,30" path="m7503,1693l7503,1663e" filled="f" stroked="t" strokeweight=".115pt" strokecolor="#231F20">
                <v:path arrowok="t"/>
              </v:shape>
            </v:group>
            <v:group style="position:absolute;left:7325;top:1709;width:16;height:17" coordorigin="7325,1709" coordsize="16,17">
              <v:shape style="position:absolute;left:7325;top:1709;width:16;height:17" coordorigin="7325,1709" coordsize="16,17" path="m7325,1709l7341,1726e" filled="f" stroked="t" strokeweight=".115pt" strokecolor="#231F20">
                <v:path arrowok="t"/>
              </v:shape>
            </v:group>
            <v:group style="position:absolute;left:7326;top:1704;width:15;height:14" coordorigin="7326,1704" coordsize="15,14">
              <v:shape style="position:absolute;left:7326;top:1704;width:15;height:14" coordorigin="7326,1704" coordsize="15,14" path="m7326,1704l7341,1718e" filled="f" stroked="t" strokeweight=".115pt" strokecolor="#231F20">
                <v:path arrowok="t"/>
              </v:shape>
            </v:group>
            <v:group style="position:absolute;left:7328;top:1699;width:15;height:13" coordorigin="7328,1699" coordsize="15,13">
              <v:shape style="position:absolute;left:7328;top:1699;width:15;height:13" coordorigin="7328,1699" coordsize="15,13" path="m7344,1712l7328,1699e" filled="f" stroked="t" strokeweight=".115pt" strokecolor="#231F20">
                <v:path arrowok="t"/>
              </v:shape>
            </v:group>
            <v:group style="position:absolute;left:7317;top:1701;width:6;height:2" coordorigin="7317,1701" coordsize="6,2">
              <v:shape style="position:absolute;left:7317;top:1701;width:6;height:2" coordorigin="7317,1701" coordsize="6,2" path="m7317,1701l7322,1703e" filled="f" stroked="t" strokeweight=".115pt" strokecolor="#231F20">
                <v:path arrowok="t"/>
              </v:shape>
            </v:group>
            <v:group style="position:absolute;left:7343;top:1727;width:126;height:2" coordorigin="7343,1727" coordsize="126,2">
              <v:shape style="position:absolute;left:7343;top:1727;width:126;height:2" coordorigin="7343,1727" coordsize="126,0" path="m7343,1727l7469,1727e" filled="f" stroked="t" strokeweight=".115pt" strokecolor="#231F20">
                <v:path arrowok="t"/>
              </v:shape>
            </v:group>
            <v:group style="position:absolute;left:7339;top:1724;width:135;height:2" coordorigin="7339,1724" coordsize="135,2">
              <v:shape style="position:absolute;left:7339;top:1724;width:135;height:2" coordorigin="7339,1724" coordsize="135,0" path="m7339,1724l7473,1724e" filled="f" stroked="t" strokeweight=".115016pt" strokecolor="#231F20">
                <v:path arrowok="t"/>
              </v:shape>
            </v:group>
            <v:group style="position:absolute;left:7335;top:1720;width:142;height:2" coordorigin="7335,1720" coordsize="142,2">
              <v:shape style="position:absolute;left:7335;top:1720;width:142;height:2" coordorigin="7335,1720" coordsize="142,0" path="m7335,1720l7477,1720e" filled="f" stroked="t" strokeweight=".115pt" strokecolor="#231F20">
                <v:path arrowok="t"/>
              </v:shape>
            </v:group>
            <v:group style="position:absolute;left:7348;top:1713;width:117;height:2" coordorigin="7348,1713" coordsize="117,2">
              <v:shape style="position:absolute;left:7348;top:1713;width:117;height:2" coordorigin="7348,1713" coordsize="117,0" path="m7464,1713l7348,1713e" filled="f" stroked="t" strokeweight=".115pt" strokecolor="#231F20">
                <v:path arrowok="t"/>
              </v:shape>
            </v:group>
            <v:group style="position:absolute;left:7343;top:1685;width:126;height:2" coordorigin="7343,1685" coordsize="126,2">
              <v:shape style="position:absolute;left:7343;top:1685;width:126;height:2" coordorigin="7343,1685" coordsize="126,0" path="m7343,1685l7469,1685e" filled="f" stroked="t" strokeweight=".6127pt" strokecolor="#231F20">
                <v:path arrowok="t"/>
              </v:shape>
            </v:group>
            <v:group style="position:absolute;left:7355;top:1675;width:101;height:2" coordorigin="7355,1675" coordsize="101,2">
              <v:shape style="position:absolute;left:7355;top:1675;width:101;height:2" coordorigin="7355,1675" coordsize="101,0" path="m7355,1675l7457,1675e" filled="f" stroked="t" strokeweight=".115004pt" strokecolor="#231F20">
                <v:path arrowok="t"/>
              </v:shape>
            </v:group>
            <v:group style="position:absolute;left:7324;top:1651;width:164;height:2" coordorigin="7324,1651" coordsize="164,2">
              <v:shape style="position:absolute;left:7324;top:1651;width:164;height:2" coordorigin="7324,1651" coordsize="164,0" path="m7324,1651l7488,1651e" filled="f" stroked="t" strokeweight=".586915pt" strokecolor="#231F20">
                <v:path arrowok="t"/>
              </v:shape>
            </v:group>
            <v:group style="position:absolute;left:7314;top:1634;width:8;height:2" coordorigin="7314,1634" coordsize="8,2">
              <v:shape style="position:absolute;left:7314;top:1634;width:8;height:2" coordorigin="7314,1634" coordsize="8,0" path="m7322,1634l7314,1634e" filled="f" stroked="t" strokeweight=".115pt" strokecolor="#231F20">
                <v:path arrowok="t"/>
              </v:shape>
            </v:group>
            <v:group style="position:absolute;left:7319;top:1632;width:174;height:2" coordorigin="7319,1632" coordsize="174,2">
              <v:shape style="position:absolute;left:7319;top:1632;width:174;height:2" coordorigin="7319,1632" coordsize="174,0" path="m7319,1632l7493,1632e" filled="f" stroked="t" strokeweight=".115pt" strokecolor="#231F20">
                <v:path arrowok="t"/>
              </v:shape>
            </v:group>
            <v:group style="position:absolute;left:7490;top:1701;width:6;height:2" coordorigin="7490,1701" coordsize="6,2">
              <v:shape style="position:absolute;left:7490;top:1701;width:6;height:2" coordorigin="7490,1701" coordsize="6,2" path="m7490,1703l7496,1701e" filled="f" stroked="t" strokeweight=".115pt" strokecolor="#231F20">
                <v:path arrowok="t"/>
              </v:shape>
            </v:group>
            <v:group style="position:absolute;left:7487;top:1632;width:6;height:12" coordorigin="7487,1632" coordsize="6,12">
              <v:shape style="position:absolute;left:7487;top:1632;width:6;height:12" coordorigin="7487,1632" coordsize="6,12" path="m7487,1644l7488,1639,7489,1634,7491,1632,7493,1632e" filled="f" stroked="t" strokeweight=".115pt" strokecolor="#231F20">
                <v:path arrowok="t"/>
              </v:shape>
            </v:group>
            <v:group style="position:absolute;left:7319;top:1632;width:7;height:12" coordorigin="7319,1632" coordsize="7,12">
              <v:shape style="position:absolute;left:7319;top:1632;width:7;height:12" coordorigin="7319,1632" coordsize="7,12" path="m7326,1644l7324,1639,7323,1634,7321,1632,7319,1632e" filled="f" stroked="t" strokeweight=".115pt" strokecolor="#231F20">
                <v:path arrowok="t"/>
              </v:shape>
            </v:group>
            <v:group style="position:absolute;left:7318;top:1692;width:3;height:3" coordorigin="7318,1692" coordsize="3,3">
              <v:shape style="position:absolute;left:7318;top:1692;width:3;height:3" coordorigin="7318,1692" coordsize="3,3" path="m7321,1695l7319,1694,7318,1692e" filled="f" stroked="t" strokeweight=".115pt" strokecolor="#231F20">
                <v:path arrowok="t"/>
              </v:shape>
            </v:group>
            <v:group style="position:absolute;left:7492;top:1692;width:3;height:3" coordorigin="7492,1692" coordsize="3,3">
              <v:shape style="position:absolute;left:7492;top:1692;width:3;height:3" coordorigin="7492,1692" coordsize="3,3" path="m7494,1692l7494,1694,7492,1695e" filled="f" stroked="t" strokeweight=".115pt" strokecolor="#231F20">
                <v:path arrowok="t"/>
              </v:shape>
            </v:group>
            <v:group style="position:absolute;left:7341;top:1726;width:4;height:2" coordorigin="7341,1726" coordsize="4,2">
              <v:shape style="position:absolute;left:7341;top:1726;width:4;height:2" coordorigin="7341,1726" coordsize="4,2" path="m7345,1727l7343,1727,7341,1726e" filled="f" stroked="t" strokeweight=".115pt" strokecolor="#231F20">
                <v:path arrowok="t"/>
              </v:shape>
            </v:group>
            <v:group style="position:absolute;left:7467;top:1726;width:4;height:2" coordorigin="7467,1726" coordsize="4,2">
              <v:shape style="position:absolute;left:7467;top:1726;width:4;height:2" coordorigin="7467,1726" coordsize="4,2" path="m7471,1726l7469,1727,7467,1727e" filled="f" stroked="t" strokeweight=".115pt" strokecolor="#231F20">
                <v:path arrowok="t"/>
              </v:shape>
            </v:group>
            <v:group style="position:absolute;left:7344;top:1712;width:4;height:2" coordorigin="7344,1712" coordsize="4,2">
              <v:shape style="position:absolute;left:7344;top:1712;width:4;height:2" coordorigin="7344,1712" coordsize="4,1" path="m7348,1713l7344,1712e" filled="f" stroked="t" strokeweight=".115pt" strokecolor="#231F20">
                <v:path arrowok="t"/>
              </v:shape>
            </v:group>
            <v:group style="position:absolute;left:7464;top:1712;width:4;height:2" coordorigin="7464,1712" coordsize="4,2">
              <v:shape style="position:absolute;left:7464;top:1712;width:4;height:2" coordorigin="7464,1712" coordsize="4,1" path="m7468,1712l7464,1713e" filled="f" stroked="t" strokeweight=".115pt" strokecolor="#231F20">
                <v:path arrowok="t"/>
              </v:shape>
            </v:group>
            <v:group style="position:absolute;left:7321;top:1706;width:4;height:2" coordorigin="7321,1706" coordsize="4,2">
              <v:shape style="position:absolute;left:7321;top:1706;width:4;height:2" coordorigin="7321,1706" coordsize="4,2" path="m7321,1706l7325,1709e" filled="f" stroked="t" strokeweight=".115pt" strokecolor="#231F20">
                <v:path arrowok="t"/>
              </v:shape>
            </v:group>
            <v:group style="position:absolute;left:7487;top:1706;width:4;height:2" coordorigin="7487,1706" coordsize="4,2">
              <v:shape style="position:absolute;left:7487;top:1706;width:4;height:2" coordorigin="7487,1706" coordsize="4,2" path="m7487,1709l7491,1706e" filled="f" stroked="t" strokeweight=".115pt" strokecolor="#231F20">
                <v:path arrowok="t"/>
              </v:shape>
            </v:group>
            <v:group style="position:absolute;left:7341;top:1718;width:4;height:2" coordorigin="7341,1718" coordsize="4,2">
              <v:shape style="position:absolute;left:7341;top:1718;width:4;height:2" coordorigin="7341,1718" coordsize="4,2" path="m7345,1720l7341,1718e" filled="f" stroked="t" strokeweight=".115pt" strokecolor="#231F20">
                <v:path arrowok="t"/>
              </v:shape>
            </v:group>
            <v:group style="position:absolute;left:7467;top:1718;width:4;height:2" coordorigin="7467,1718" coordsize="4,2">
              <v:shape style="position:absolute;left:7467;top:1718;width:4;height:2" coordorigin="7467,1718" coordsize="4,2" path="m7471,1718l7467,1720e" filled="f" stroked="t" strokeweight=".115pt" strokecolor="#231F20">
                <v:path arrowok="t"/>
              </v:shape>
            </v:group>
            <v:group style="position:absolute;left:7322;top:1703;width:3;height:2" coordorigin="7322,1703" coordsize="3,2">
              <v:shape style="position:absolute;left:7322;top:1703;width:3;height:2" coordorigin="7322,1703" coordsize="3,2" path="m7322,1703l7326,1704e" filled="f" stroked="t" strokeweight=".115pt" strokecolor="#231F20">
                <v:path arrowok="t"/>
              </v:shape>
            </v:group>
            <v:group style="position:absolute;left:7487;top:1703;width:3;height:2" coordorigin="7487,1703" coordsize="3,2">
              <v:shape style="position:absolute;left:7487;top:1703;width:3;height:2" coordorigin="7487,1703" coordsize="3,2" path="m7487,1704l7490,1703e" filled="f" stroked="t" strokeweight=".115pt" strokecolor="#231F20">
                <v:path arrowok="t"/>
              </v:shape>
            </v:group>
            <v:group style="position:absolute;left:7496;top:1694;width:5;height:7" coordorigin="7496,1694" coordsize="5,7">
              <v:shape style="position:absolute;left:7496;top:1694;width:5;height:7" coordorigin="7496,1694" coordsize="5,7" path="m7501,1694l7499,1698,7496,1701e" filled="f" stroked="t" strokeweight=".115pt" strokecolor="#231F20">
                <v:path arrowok="t"/>
              </v:shape>
            </v:group>
            <v:group style="position:absolute;left:7312;top:1694;width:5;height:7" coordorigin="7312,1694" coordsize="5,7">
              <v:shape style="position:absolute;left:7312;top:1694;width:5;height:7" coordorigin="7312,1694" coordsize="5,7" path="m7317,1701l7313,1698,7312,1694e" filled="f" stroked="t" strokeweight=".115pt" strokecolor="#231F20">
                <v:path arrowok="t"/>
              </v:shape>
            </v:group>
            <v:group style="position:absolute;left:7309;top:1693;width:12;height:13" coordorigin="7309,1693" coordsize="12,13">
              <v:shape style="position:absolute;left:7309;top:1693;width:12;height:13" coordorigin="7309,1693" coordsize="12,13" path="m7321,1706l7316,1705,7312,1702,7310,1698,7309,1693e" filled="f" stroked="t" strokeweight=".115pt" strokecolor="#231F20">
                <v:path arrowok="t"/>
              </v:shape>
            </v:group>
            <v:group style="position:absolute;left:7491;top:1693;width:12;height:13" coordorigin="7491,1693" coordsize="12,13">
              <v:shape style="position:absolute;left:7491;top:1693;width:12;height:13" coordorigin="7491,1693" coordsize="12,13" path="m7503,1693l7503,1698,7500,1702,7496,1705,7491,1706e" filled="f" stroked="t" strokeweight=".115pt" strokecolor="#231F20">
                <v:path arrowok="t"/>
              </v:shape>
            </v:group>
            <v:group style="position:absolute;left:7484;top:1695;width:8;height:4" coordorigin="7484,1695" coordsize="8,4">
              <v:shape style="position:absolute;left:7484;top:1695;width:8;height:4" coordorigin="7484,1695" coordsize="8,4" path="m7484,1699l7488,1696,7492,1695e" filled="f" stroked="t" strokeweight=".115pt" strokecolor="#231F20">
                <v:path arrowok="t"/>
              </v:shape>
            </v:group>
            <v:group style="position:absolute;left:7321;top:1695;width:8;height:4" coordorigin="7321,1695" coordsize="8,4">
              <v:shape style="position:absolute;left:7321;top:1695;width:8;height:4" coordorigin="7321,1695" coordsize="8,4" path="m7321,1695l7324,1696,7328,1699e" filled="f" stroked="t" strokeweight=".115pt" strokecolor="#231F20">
                <v:path arrowok="t"/>
              </v:shape>
            </v:group>
            <v:group style="position:absolute;left:7313;top:1632;width:6;height:6" coordorigin="7313,1632" coordsize="6,6">
              <v:shape style="position:absolute;left:7313;top:1632;width:6;height:6" coordorigin="7313,1632" coordsize="6,6" path="m7313,1638l7313,1634,7316,1632,7319,1632e" filled="f" stroked="t" strokeweight=".115pt" strokecolor="#231F20">
                <v:path arrowok="t"/>
              </v:shape>
            </v:group>
            <v:group style="position:absolute;left:7493;top:1632;width:6;height:6" coordorigin="7493,1632" coordsize="6,6">
              <v:shape style="position:absolute;left:7493;top:1632;width:6;height:6" coordorigin="7493,1632" coordsize="6,6" path="m7493,1632l7497,1632,7499,1634,7499,1638e" filled="f" stroked="t" strokeweight=".115pt" strokecolor="#231F20">
                <v:path arrowok="t"/>
              </v:shape>
            </v:group>
            <v:group style="position:absolute;left:7488;top:1656;width:6;height:6" coordorigin="7488,1656" coordsize="6,6">
              <v:shape style="position:absolute;left:7488;top:1656;width:6;height:6" coordorigin="7488,1656" coordsize="6,6" path="m7488,1656l7491,1657,7494,1659,7494,1662e" filled="f" stroked="t" strokeweight=".115pt" strokecolor="#231F20">
                <v:path arrowok="t"/>
              </v:shape>
            </v:group>
            <v:group style="position:absolute;left:7318;top:1656;width:7;height:6" coordorigin="7318,1656" coordsize="7,6">
              <v:shape style="position:absolute;left:7318;top:1656;width:7;height:6" coordorigin="7318,1656" coordsize="7,6" path="m7318,1662l7319,1659,7321,1657,7324,1656e" filled="f" stroked="t" strokeweight=".115pt" strokecolor="#231F20">
                <v:path arrowok="t"/>
              </v:shape>
            </v:group>
            <v:group style="position:absolute;left:7488;top:1649;width:12;height:13" coordorigin="7488,1649" coordsize="12,13">
              <v:shape style="position:absolute;left:7488;top:1649;width:12;height:13" coordorigin="7488,1649" coordsize="12,13" path="m7488,1649l7493,1650,7497,1653,7500,1657,7501,1662e" filled="f" stroked="t" strokeweight=".115pt" strokecolor="#231F20">
                <v:path arrowok="t"/>
              </v:shape>
            </v:group>
            <v:group style="position:absolute;left:7312;top:1649;width:13;height:13" coordorigin="7312,1649" coordsize="13,13">
              <v:shape style="position:absolute;left:7312;top:1649;width:13;height:13" coordorigin="7312,1649" coordsize="13,13" path="m7312,1662l7312,1657,7315,1653,7319,1650,7324,1649e" filled="f" stroked="t" strokeweight=".115pt" strokecolor="#231F20">
                <v:path arrowok="t"/>
              </v:shape>
            </v:group>
            <v:group style="position:absolute;left:7309;top:1653;width:4;height:11" coordorigin="7309,1653" coordsize="4,11">
              <v:shape style="position:absolute;left:7309;top:1653;width:4;height:11" coordorigin="7309,1653" coordsize="4,11" path="m7309,1663l7310,1658,7313,1653e" filled="f" stroked="t" strokeweight=".115pt" strokecolor="#231F20">
                <v:path arrowok="t"/>
              </v:shape>
            </v:group>
            <v:group style="position:absolute;left:7499;top:1653;width:4;height:11" coordorigin="7499,1653" coordsize="4,11">
              <v:shape style="position:absolute;left:7499;top:1653;width:4;height:11" coordorigin="7499,1653" coordsize="4,11" path="m7499,1653l7502,1658,7503,1663e" filled="f" stroked="t" strokeweight=".115pt" strokecolor="#231F20">
                <v:path arrowok="t"/>
              </v:shape>
            </v:group>
            <v:group style="position:absolute;left:7337;top:1647;width:3;height:3" coordorigin="7337,1647" coordsize="3,3">
              <v:shape style="position:absolute;left:7337;top:1647;width:3;height:3" coordorigin="7337,1647" coordsize="3,3" path="m7340,1650l7337,1647e" filled="f" stroked="t" strokeweight=".115pt" strokecolor="#231F20">
                <v:path arrowok="t"/>
              </v:shape>
            </v:group>
            <v:group style="position:absolute;left:7361;top:1647;width:4;height:3" coordorigin="7361,1647" coordsize="4,3">
              <v:shape style="position:absolute;left:7361;top:1647;width:4;height:3" coordorigin="7361,1647" coordsize="4,3" path="m7365,1647l7361,1650e" filled="f" stroked="t" strokeweight=".115pt" strokecolor="#231F20">
                <v:path arrowok="t"/>
              </v:shape>
            </v:group>
            <v:group style="position:absolute;left:7393;top:1647;width:4;height:3" coordorigin="7393,1647" coordsize="4,3">
              <v:shape style="position:absolute;left:7393;top:1647;width:4;height:3" coordorigin="7393,1647" coordsize="4,3" path="m7397,1650l7393,1647e" filled="f" stroked="t" strokeweight=".115pt" strokecolor="#231F20">
                <v:path arrowok="t"/>
              </v:shape>
            </v:group>
            <v:group style="position:absolute;left:7417;top:1647;width:4;height:3" coordorigin="7417,1647" coordsize="4,3">
              <v:shape style="position:absolute;left:7417;top:1647;width:4;height:3" coordorigin="7417,1647" coordsize="4,3" path="m7421,1647l7417,1650e" filled="f" stroked="t" strokeweight=".115pt" strokecolor="#231F20">
                <v:path arrowok="t"/>
              </v:shape>
            </v:group>
            <v:group style="position:absolute;left:7450;top:1647;width:3;height:3" coordorigin="7450,1647" coordsize="3,3">
              <v:shape style="position:absolute;left:7450;top:1647;width:3;height:3" coordorigin="7450,1647" coordsize="3,3" path="m7453,1650l7450,1647e" filled="f" stroked="t" strokeweight=".115pt" strokecolor="#231F20">
                <v:path arrowok="t"/>
              </v:shape>
            </v:group>
            <v:group style="position:absolute;left:7474;top:1647;width:4;height:3" coordorigin="7474,1647" coordsize="4,3">
              <v:shape style="position:absolute;left:7474;top:1647;width:4;height:3" coordorigin="7474,1647" coordsize="4,3" path="m7478,1647l7474,1650e" filled="f" stroked="t" strokeweight=".115pt" strokecolor="#231F20">
                <v:path arrowok="t"/>
              </v:shape>
              <v:shape style="position:absolute;left:7308;top:1826;width:195;height:97" type="#_x0000_t75">
                <v:imagedata r:id="rId139" o:title=""/>
              </v:shape>
              <v:shape style="position:absolute;left:7311;top:1844;width:189;height:70" type="#_x0000_t75">
                <v:imagedata r:id="rId143" o:title=""/>
              </v:shape>
              <v:shape style="position:absolute;left:7315;top:1850;width:178;height:57" type="#_x0000_t75">
                <v:imagedata r:id="rId141" o:title=""/>
              </v:shape>
              <v:shape style="position:absolute;left:7343;top:1876;width:126;height:8" type="#_x0000_t75">
                <v:imagedata r:id="rId142" o:title=""/>
              </v:shape>
            </v:group>
            <v:group style="position:absolute;left:7342;top:1880;width:128;height:2" coordorigin="7342,1880" coordsize="128,2">
              <v:shape style="position:absolute;left:7342;top:1880;width:128;height:2" coordorigin="7342,1880" coordsize="128,0" path="m7342,1880l7470,1880e" filled="f" stroked="t" strokeweight=".619pt" strokecolor="#231F20">
                <v:path arrowok="t"/>
              </v:shape>
            </v:group>
            <v:group style="position:absolute;left:7468;top:1894;width:16;height:13" coordorigin="7468,1894" coordsize="16,13">
              <v:shape style="position:absolute;left:7468;top:1894;width:16;height:13" coordorigin="7468,1894" coordsize="16,13" path="m7484,1894l7468,1907e" filled="f" stroked="t" strokeweight=".115pt" strokecolor="#231F20">
                <v:path arrowok="t"/>
              </v:shape>
            </v:group>
            <v:group style="position:absolute;left:7471;top:1899;width:16;height:14" coordorigin="7471,1899" coordsize="16,14">
              <v:shape style="position:absolute;left:7471;top:1899;width:16;height:14" coordorigin="7471,1899" coordsize="16,14" path="m7471,1913l7487,1899e" filled="f" stroked="t" strokeweight=".115pt" strokecolor="#231F20">
                <v:path arrowok="t"/>
              </v:shape>
            </v:group>
            <v:group style="position:absolute;left:7471;top:1903;width:16;height:17" coordorigin="7471,1903" coordsize="16,17">
              <v:shape style="position:absolute;left:7471;top:1903;width:16;height:17" coordorigin="7471,1903" coordsize="16,17" path="m7471,1920l7487,1903e" filled="f" stroked="t" strokeweight=".115pt" strokecolor="#231F20">
                <v:path arrowok="t"/>
              </v:shape>
            </v:group>
            <v:group style="position:absolute;left:7309;top:1858;width:2;height:30" coordorigin="7309,1858" coordsize="2,30">
              <v:shape style="position:absolute;left:7309;top:1858;width:2;height:30" coordorigin="7309,1858" coordsize="0,30" path="m7309,1858l7309,1888e" filled="f" stroked="t" strokeweight=".115pt" strokecolor="#231F20">
                <v:path arrowok="t"/>
              </v:shape>
            </v:group>
            <v:group style="position:absolute;left:7312;top:1832;width:2;height:63" coordorigin="7312,1832" coordsize="2,63">
              <v:shape style="position:absolute;left:7312;top:1832;width:2;height:63" coordorigin="7312,1832" coordsize="0,63" path="m7312,1832l7312,1895e" filled="f" stroked="t" strokeweight=".1699pt" strokecolor="#231F20">
                <v:path arrowok="t"/>
              </v:shape>
            </v:group>
            <v:group style="position:absolute;left:7318;top:1857;width:2;height:30" coordorigin="7318,1857" coordsize="2,30">
              <v:shape style="position:absolute;left:7318;top:1857;width:2;height:30" coordorigin="7318,1857" coordsize="0,30" path="m7318,1887l7318,1857e" filled="f" stroked="t" strokeweight=".115pt" strokecolor="#231F20">
                <v:path arrowok="t"/>
              </v:shape>
            </v:group>
            <v:group style="position:absolute;left:7317;top:1898;width:2;height:2" coordorigin="7317,1898" coordsize="2,2">
              <v:shape style="position:absolute;left:7317;top:1898;width:2;height:2" coordorigin="7317,1898" coordsize="2,0" path="m7317,1898l7319,1898e" filled="f" stroked="t" strokeweight=".219pt" strokecolor="#231F20">
                <v:path arrowok="t"/>
              </v:shape>
            </v:group>
            <v:group style="position:absolute;left:7324;top:1840;width:2;height:2" coordorigin="7324,1840" coordsize="2,2">
              <v:shape style="position:absolute;left:7324;top:1840;width:2;height:2" coordorigin="7324,1840" coordsize="2,0" path="m7324,1840l7327,1840e" filled="f" stroked="t" strokeweight=".138pt" strokecolor="#231F20">
                <v:path arrowok="t"/>
              </v:shape>
            </v:group>
            <v:group style="position:absolute;left:7343;top:1875;width:2;height:10" coordorigin="7343,1875" coordsize="2,10">
              <v:shape style="position:absolute;left:7343;top:1875;width:2;height:10" coordorigin="7343,1875" coordsize="0,10" path="m7343,1885l7343,1875e" filled="f" stroked="t" strokeweight=".115pt" strokecolor="#231F20">
                <v:path arrowok="t"/>
              </v:shape>
            </v:group>
            <v:group style="position:absolute;left:7355;top:1851;width:2;height:19" coordorigin="7355,1851" coordsize="2,19">
              <v:shape style="position:absolute;left:7355;top:1851;width:2;height:19" coordorigin="7355,1851" coordsize="0,19" path="m7355,1869l7355,1851e" filled="f" stroked="t" strokeweight=".115pt" strokecolor="#231F20">
                <v:path arrowok="t"/>
              </v:shape>
            </v:group>
            <v:group style="position:absolute;left:7359;top:1851;width:2;height:19" coordorigin="7359,1851" coordsize="2,19">
              <v:shape style="position:absolute;left:7359;top:1851;width:2;height:19" coordorigin="7359,1851" coordsize="0,19" path="m7359,1851l7359,1869e" filled="f" stroked="t" strokeweight=".1686pt" strokecolor="#231F20">
                <v:path arrowok="t"/>
              </v:shape>
            </v:group>
            <v:group style="position:absolute;left:7362;top:1851;width:2;height:71" coordorigin="7362,1851" coordsize="2,71">
              <v:shape style="position:absolute;left:7362;top:1851;width:2;height:71" coordorigin="7362,1851" coordsize="0,71" path="m7362,1851l7362,1922e" filled="f" stroked="t" strokeweight=".115pt" strokecolor="#231F20">
                <v:path arrowok="t"/>
              </v:shape>
            </v:group>
            <v:group style="position:absolute;left:7365;top:1843;width:2;height:2" coordorigin="7365,1843" coordsize="2,2">
              <v:shape style="position:absolute;left:7365;top:1843;width:2;height:2" coordorigin="7365,1843" coordsize="2,0" path="m7365,1843l7367,1843e" filled="f" stroked="t" strokeweight=".138pt" strokecolor="#231F20">
                <v:path arrowok="t"/>
              </v:shape>
            </v:group>
            <v:group style="position:absolute;left:7387;top:1851;width:2;height:71" coordorigin="7387,1851" coordsize="2,71">
              <v:shape style="position:absolute;left:7387;top:1851;width:2;height:71" coordorigin="7387,1851" coordsize="0,71" path="m7387,1851l7387,1922e" filled="f" stroked="t" strokeweight=".115pt" strokecolor="#231F20">
                <v:path arrowok="t"/>
              </v:shape>
            </v:group>
            <v:group style="position:absolute;left:7390;top:1851;width:2;height:19" coordorigin="7390,1851" coordsize="2,19">
              <v:shape style="position:absolute;left:7390;top:1851;width:2;height:19" coordorigin="7390,1851" coordsize="0,19" path="m7390,1851l7390,1869e" filled="f" stroked="t" strokeweight=".1678pt" strokecolor="#231F20">
                <v:path arrowok="t"/>
              </v:shape>
            </v:group>
            <v:group style="position:absolute;left:7394;top:1851;width:2;height:19" coordorigin="7394,1851" coordsize="2,19">
              <v:shape style="position:absolute;left:7394;top:1851;width:2;height:19" coordorigin="7394,1851" coordsize="0,19" path="m7394,1869l7394,1851e" filled="f" stroked="t" strokeweight=".115pt" strokecolor="#231F20">
                <v:path arrowok="t"/>
              </v:shape>
            </v:group>
            <v:group style="position:absolute;left:7419;top:1851;width:2;height:19" coordorigin="7419,1851" coordsize="2,19">
              <v:shape style="position:absolute;left:7419;top:1851;width:2;height:19" coordorigin="7419,1851" coordsize="0,19" path="m7419,1869l7419,1851e" filled="f" stroked="t" strokeweight=".115pt" strokecolor="#231F20">
                <v:path arrowok="t"/>
              </v:shape>
            </v:group>
            <v:group style="position:absolute;left:7422;top:1851;width:2;height:19" coordorigin="7422,1851" coordsize="2,19">
              <v:shape style="position:absolute;left:7422;top:1851;width:2;height:19" coordorigin="7422,1851" coordsize="0,19" path="m7422,1851l7422,1869e" filled="f" stroked="t" strokeweight=".1712pt" strokecolor="#231F20">
                <v:path arrowok="t"/>
              </v:shape>
            </v:group>
            <v:group style="position:absolute;left:7425;top:1851;width:2;height:71" coordorigin="7425,1851" coordsize="2,71">
              <v:shape style="position:absolute;left:7425;top:1851;width:2;height:71" coordorigin="7425,1851" coordsize="0,71" path="m7425,1851l7425,1922e" filled="f" stroked="t" strokeweight=".115pt" strokecolor="#231F20">
                <v:path arrowok="t"/>
              </v:shape>
            </v:group>
            <v:group style="position:absolute;left:7450;top:1851;width:2;height:71" coordorigin="7450,1851" coordsize="2,71">
              <v:shape style="position:absolute;left:7450;top:1851;width:2;height:71" coordorigin="7450,1851" coordsize="0,71" path="m7450,1851l7450,1922e" filled="f" stroked="t" strokeweight=".115pt" strokecolor="#231F20">
                <v:path arrowok="t"/>
              </v:shape>
            </v:group>
            <v:group style="position:absolute;left:7453;top:1851;width:2;height:19" coordorigin="7453,1851" coordsize="2,19">
              <v:shape style="position:absolute;left:7453;top:1851;width:2;height:19" coordorigin="7453,1851" coordsize="0,19" path="m7453,1851l7453,1869e" filled="f" stroked="t" strokeweight=".1713pt" strokecolor="#231F20">
                <v:path arrowok="t"/>
              </v:shape>
            </v:group>
            <v:group style="position:absolute;left:7457;top:1851;width:2;height:19" coordorigin="7457,1851" coordsize="2,19">
              <v:shape style="position:absolute;left:7457;top:1851;width:2;height:19" coordorigin="7457,1851" coordsize="0,19" path="m7457,1869l7457,1851e" filled="f" stroked="t" strokeweight=".115pt" strokecolor="#231F20">
                <v:path arrowok="t"/>
              </v:shape>
            </v:group>
            <v:group style="position:absolute;left:7469;top:1875;width:2;height:10" coordorigin="7469,1875" coordsize="2,10">
              <v:shape style="position:absolute;left:7469;top:1875;width:2;height:10" coordorigin="7469,1875" coordsize="0,10" path="m7469,1875l7469,1885e" filled="f" stroked="t" strokeweight=".115pt" strokecolor="#231F20">
                <v:path arrowok="t"/>
              </v:shape>
            </v:group>
            <v:group style="position:absolute;left:7486;top:1840;width:2;height:2" coordorigin="7486,1840" coordsize="2,2">
              <v:shape style="position:absolute;left:7486;top:1840;width:2;height:2" coordorigin="7486,1840" coordsize="2,0" path="m7486,1840l7488,1840e" filled="f" stroked="t" strokeweight=".138pt" strokecolor="#231F20">
                <v:path arrowok="t"/>
              </v:shape>
            </v:group>
            <v:group style="position:absolute;left:7493;top:1898;width:2;height:2" coordorigin="7493,1898" coordsize="2,2">
              <v:shape style="position:absolute;left:7493;top:1898;width:2;height:2" coordorigin="7493,1898" coordsize="2,0" path="m7493,1898l7496,1898e" filled="f" stroked="t" strokeweight=".219pt" strokecolor="#231F20">
                <v:path arrowok="t"/>
              </v:shape>
            </v:group>
            <v:group style="position:absolute;left:7494;top:1857;width:2;height:30" coordorigin="7494,1857" coordsize="2,30">
              <v:shape style="position:absolute;left:7494;top:1857;width:2;height:30" coordorigin="7494,1857" coordsize="0,30" path="m7494,1857l7494,1887e" filled="f" stroked="t" strokeweight=".115pt" strokecolor="#231F20">
                <v:path arrowok="t"/>
              </v:shape>
            </v:group>
            <v:group style="position:absolute;left:7500;top:1832;width:2;height:63" coordorigin="7500,1832" coordsize="2,63">
              <v:shape style="position:absolute;left:7500;top:1832;width:2;height:63" coordorigin="7500,1832" coordsize="0,63" path="m7500,1832l7500,1895e" filled="f" stroked="t" strokeweight=".1704pt" strokecolor="#231F20">
                <v:path arrowok="t"/>
              </v:shape>
            </v:group>
            <v:group style="position:absolute;left:7503;top:1858;width:2;height:30" coordorigin="7503,1858" coordsize="2,30">
              <v:shape style="position:absolute;left:7503;top:1858;width:2;height:30" coordorigin="7503,1858" coordsize="0,30" path="m7503,1888l7503,1858e" filled="f" stroked="t" strokeweight=".115pt" strokecolor="#231F20">
                <v:path arrowok="t"/>
              </v:shape>
            </v:group>
            <v:group style="position:absolute;left:7325;top:1903;width:16;height:17" coordorigin="7325,1903" coordsize="16,17">
              <v:shape style="position:absolute;left:7325;top:1903;width:16;height:17" coordorigin="7325,1903" coordsize="16,17" path="m7325,1903l7341,1920e" filled="f" stroked="t" strokeweight=".115pt" strokecolor="#231F20">
                <v:path arrowok="t"/>
              </v:shape>
            </v:group>
            <v:group style="position:absolute;left:7326;top:1899;width:15;height:14" coordorigin="7326,1899" coordsize="15,14">
              <v:shape style="position:absolute;left:7326;top:1899;width:15;height:14" coordorigin="7326,1899" coordsize="15,14" path="m7326,1899l7341,1913e" filled="f" stroked="t" strokeweight=".115pt" strokecolor="#231F20">
                <v:path arrowok="t"/>
              </v:shape>
            </v:group>
            <v:group style="position:absolute;left:7328;top:1894;width:15;height:13" coordorigin="7328,1894" coordsize="15,13">
              <v:shape style="position:absolute;left:7328;top:1894;width:15;height:13" coordorigin="7328,1894" coordsize="15,13" path="m7344,1907l7328,1894e" filled="f" stroked="t" strokeweight=".115pt" strokecolor="#231F20">
                <v:path arrowok="t"/>
              </v:shape>
            </v:group>
            <v:group style="position:absolute;left:7317;top:1895;width:6;height:2" coordorigin="7317,1895" coordsize="6,2">
              <v:shape style="position:absolute;left:7317;top:1895;width:6;height:2" coordorigin="7317,1895" coordsize="6,2" path="m7317,1895l7322,1897e" filled="f" stroked="t" strokeweight=".115pt" strokecolor="#231F20">
                <v:path arrowok="t"/>
              </v:shape>
            </v:group>
            <v:group style="position:absolute;left:7343;top:1922;width:126;height:2" coordorigin="7343,1922" coordsize="126,2">
              <v:shape style="position:absolute;left:7343;top:1922;width:126;height:2" coordorigin="7343,1922" coordsize="126,0" path="m7343,1922l7469,1922e" filled="f" stroked="t" strokeweight=".115pt" strokecolor="#231F20">
                <v:path arrowok="t"/>
              </v:shape>
            </v:group>
            <v:group style="position:absolute;left:7339;top:1918;width:135;height:2" coordorigin="7339,1918" coordsize="135,2">
              <v:shape style="position:absolute;left:7339;top:1918;width:135;height:2" coordorigin="7339,1918" coordsize="135,0" path="m7339,1918l7473,1918e" filled="f" stroked="t" strokeweight=".115008pt" strokecolor="#231F20">
                <v:path arrowok="t"/>
              </v:shape>
            </v:group>
            <v:group style="position:absolute;left:7335;top:1914;width:142;height:2" coordorigin="7335,1914" coordsize="142,2">
              <v:shape style="position:absolute;left:7335;top:1914;width:142;height:2" coordorigin="7335,1914" coordsize="142,0" path="m7335,1914l7477,1914e" filled="f" stroked="t" strokeweight=".115pt" strokecolor="#231F20">
                <v:path arrowok="t"/>
              </v:shape>
            </v:group>
            <v:group style="position:absolute;left:7348;top:1908;width:117;height:2" coordorigin="7348,1908" coordsize="117,2">
              <v:shape style="position:absolute;left:7348;top:1908;width:117;height:2" coordorigin="7348,1908" coordsize="117,0" path="m7464,1908l7348,1908e" filled="f" stroked="t" strokeweight=".115pt" strokecolor="#231F20">
                <v:path arrowok="t"/>
              </v:shape>
            </v:group>
            <v:group style="position:absolute;left:7343;top:1880;width:126;height:2" coordorigin="7343,1880" coordsize="126,2">
              <v:shape style="position:absolute;left:7343;top:1880;width:126;height:2" coordorigin="7343,1880" coordsize="126,0" path="m7343,1880l7469,1880e" filled="f" stroked="t" strokeweight=".6128pt" strokecolor="#231F20">
                <v:path arrowok="t"/>
              </v:shape>
            </v:group>
            <v:group style="position:absolute;left:7355;top:1869;width:101;height:2" coordorigin="7355,1869" coordsize="101,2">
              <v:shape style="position:absolute;left:7355;top:1869;width:101;height:2" coordorigin="7355,1869" coordsize="101,0" path="m7355,1869l7457,1869e" filled="f" stroked="t" strokeweight=".115054pt" strokecolor="#231F20">
                <v:path arrowok="t"/>
              </v:shape>
            </v:group>
            <v:group style="position:absolute;left:7324;top:1846;width:164;height:2" coordorigin="7324,1846" coordsize="164,2">
              <v:shape style="position:absolute;left:7324;top:1846;width:164;height:2" coordorigin="7324,1846" coordsize="164,0" path="m7324,1846l7488,1846e" filled="f" stroked="t" strokeweight=".586979pt" strokecolor="#231F20">
                <v:path arrowok="t"/>
              </v:shape>
            </v:group>
            <v:group style="position:absolute;left:7314;top:1828;width:8;height:2" coordorigin="7314,1828" coordsize="8,2">
              <v:shape style="position:absolute;left:7314;top:1828;width:8;height:2" coordorigin="7314,1828" coordsize="8,0" path="m7322,1828l7314,1828e" filled="f" stroked="t" strokeweight=".115pt" strokecolor="#231F20">
                <v:path arrowok="t"/>
              </v:shape>
            </v:group>
            <v:group style="position:absolute;left:7319;top:1826;width:174;height:2" coordorigin="7319,1826" coordsize="174,2">
              <v:shape style="position:absolute;left:7319;top:1826;width:174;height:2" coordorigin="7319,1826" coordsize="174,0" path="m7319,1826l7493,1826e" filled="f" stroked="t" strokeweight=".115pt" strokecolor="#231F20">
                <v:path arrowok="t"/>
              </v:shape>
            </v:group>
            <v:group style="position:absolute;left:7490;top:1895;width:6;height:2" coordorigin="7490,1895" coordsize="6,2">
              <v:shape style="position:absolute;left:7490;top:1895;width:6;height:2" coordorigin="7490,1895" coordsize="6,2" path="m7490,1897l7496,1895e" filled="f" stroked="t" strokeweight=".115pt" strokecolor="#231F20">
                <v:path arrowok="t"/>
              </v:shape>
            </v:group>
            <v:group style="position:absolute;left:7487;top:1826;width:6;height:12" coordorigin="7487,1826" coordsize="6,12">
              <v:shape style="position:absolute;left:7487;top:1826;width:6;height:12" coordorigin="7487,1826" coordsize="6,12" path="m7487,1838l7488,1834,7489,1829,7491,1827,7493,1826e" filled="f" stroked="t" strokeweight=".115pt" strokecolor="#231F20">
                <v:path arrowok="t"/>
              </v:shape>
            </v:group>
            <v:group style="position:absolute;left:7319;top:1826;width:7;height:12" coordorigin="7319,1826" coordsize="7,12">
              <v:shape style="position:absolute;left:7319;top:1826;width:7;height:12" coordorigin="7319,1826" coordsize="7,12" path="m7326,1838l7324,1834,7323,1829,7321,1827,7319,1826e" filled="f" stroked="t" strokeweight=".115pt" strokecolor="#231F20">
                <v:path arrowok="t"/>
              </v:shape>
            </v:group>
            <v:group style="position:absolute;left:7318;top:1887;width:3;height:3" coordorigin="7318,1887" coordsize="3,3">
              <v:shape style="position:absolute;left:7318;top:1887;width:3;height:3" coordorigin="7318,1887" coordsize="3,3" path="m7321,1890l7319,1889,7318,1887e" filled="f" stroked="t" strokeweight=".115pt" strokecolor="#231F20">
                <v:path arrowok="t"/>
              </v:shape>
            </v:group>
            <v:group style="position:absolute;left:7492;top:1887;width:3;height:3" coordorigin="7492,1887" coordsize="3,3">
              <v:shape style="position:absolute;left:7492;top:1887;width:3;height:3" coordorigin="7492,1887" coordsize="3,3" path="m7494,1887l7494,1889,7492,1890e" filled="f" stroked="t" strokeweight=".115pt" strokecolor="#231F20">
                <v:path arrowok="t"/>
              </v:shape>
            </v:group>
            <v:group style="position:absolute;left:7341;top:1920;width:4;height:2" coordorigin="7341,1920" coordsize="4,2">
              <v:shape style="position:absolute;left:7341;top:1920;width:4;height:2" coordorigin="7341,1920" coordsize="4,2" path="m7345,1922l7343,1922,7341,1920e" filled="f" stroked="t" strokeweight=".115pt" strokecolor="#231F20">
                <v:path arrowok="t"/>
              </v:shape>
            </v:group>
            <v:group style="position:absolute;left:7467;top:1920;width:4;height:2" coordorigin="7467,1920" coordsize="4,2">
              <v:shape style="position:absolute;left:7467;top:1920;width:4;height:2" coordorigin="7467,1920" coordsize="4,2" path="m7471,1920l7469,1922,7467,1922e" filled="f" stroked="t" strokeweight=".115pt" strokecolor="#231F20">
                <v:path arrowok="t"/>
              </v:shape>
            </v:group>
            <v:group style="position:absolute;left:7344;top:1907;width:4;height:2" coordorigin="7344,1907" coordsize="4,2">
              <v:shape style="position:absolute;left:7344;top:1907;width:4;height:2" coordorigin="7344,1907" coordsize="4,1" path="m7348,1908l7344,1907e" filled="f" stroked="t" strokeweight=".115pt" strokecolor="#231F20">
                <v:path arrowok="t"/>
              </v:shape>
            </v:group>
            <v:group style="position:absolute;left:7464;top:1907;width:4;height:2" coordorigin="7464,1907" coordsize="4,2">
              <v:shape style="position:absolute;left:7464;top:1907;width:4;height:2" coordorigin="7464,1907" coordsize="4,1" path="m7468,1907l7464,1908e" filled="f" stroked="t" strokeweight=".115pt" strokecolor="#231F20">
                <v:path arrowok="t"/>
              </v:shape>
            </v:group>
            <v:group style="position:absolute;left:7321;top:1901;width:4;height:2" coordorigin="7321,1901" coordsize="4,2">
              <v:shape style="position:absolute;left:7321;top:1901;width:4;height:2" coordorigin="7321,1901" coordsize="4,2" path="m7321,1901l7325,1903e" filled="f" stroked="t" strokeweight=".115pt" strokecolor="#231F20">
                <v:path arrowok="t"/>
              </v:shape>
            </v:group>
            <v:group style="position:absolute;left:7487;top:1901;width:4;height:2" coordorigin="7487,1901" coordsize="4,2">
              <v:shape style="position:absolute;left:7487;top:1901;width:4;height:2" coordorigin="7487,1901" coordsize="4,2" path="m7487,1903l7491,1901e" filled="f" stroked="t" strokeweight=".115pt" strokecolor="#231F20">
                <v:path arrowok="t"/>
              </v:shape>
            </v:group>
            <v:group style="position:absolute;left:7341;top:1913;width:4;height:2" coordorigin="7341,1913" coordsize="4,2">
              <v:shape style="position:absolute;left:7341;top:1913;width:4;height:2" coordorigin="7341,1913" coordsize="4,2" path="m7345,1914l7341,1913e" filled="f" stroked="t" strokeweight=".115pt" strokecolor="#231F20">
                <v:path arrowok="t"/>
              </v:shape>
            </v:group>
            <v:group style="position:absolute;left:7467;top:1913;width:4;height:2" coordorigin="7467,1913" coordsize="4,2">
              <v:shape style="position:absolute;left:7467;top:1913;width:4;height:2" coordorigin="7467,1913" coordsize="4,2" path="m7471,1913l7467,1914e" filled="f" stroked="t" strokeweight=".115pt" strokecolor="#231F20">
                <v:path arrowok="t"/>
              </v:shape>
            </v:group>
            <v:group style="position:absolute;left:7322;top:1897;width:3;height:2" coordorigin="7322,1897" coordsize="3,2">
              <v:shape style="position:absolute;left:7322;top:1897;width:3;height:2" coordorigin="7322,1897" coordsize="3,2" path="m7322,1897l7326,1899e" filled="f" stroked="t" strokeweight=".115pt" strokecolor="#231F20">
                <v:path arrowok="t"/>
              </v:shape>
            </v:group>
            <v:group style="position:absolute;left:7487;top:1897;width:3;height:2" coordorigin="7487,1897" coordsize="3,2">
              <v:shape style="position:absolute;left:7487;top:1897;width:3;height:2" coordorigin="7487,1897" coordsize="3,2" path="m7487,1899l7490,1897e" filled="f" stroked="t" strokeweight=".115pt" strokecolor="#231F20">
                <v:path arrowok="t"/>
              </v:shape>
            </v:group>
            <v:group style="position:absolute;left:7496;top:1888;width:5;height:7" coordorigin="7496,1888" coordsize="5,7">
              <v:shape style="position:absolute;left:7496;top:1888;width:5;height:7" coordorigin="7496,1888" coordsize="5,7" path="m7501,1888l7499,1892,7496,1895e" filled="f" stroked="t" strokeweight=".115pt" strokecolor="#231F20">
                <v:path arrowok="t"/>
              </v:shape>
            </v:group>
            <v:group style="position:absolute;left:7312;top:1888;width:5;height:7" coordorigin="7312,1888" coordsize="5,7">
              <v:shape style="position:absolute;left:7312;top:1888;width:5;height:7" coordorigin="7312,1888" coordsize="5,7" path="m7317,1895l7313,1892,7312,1888e" filled="f" stroked="t" strokeweight=".115pt" strokecolor="#231F20">
                <v:path arrowok="t"/>
              </v:shape>
            </v:group>
            <v:group style="position:absolute;left:7309;top:1888;width:12;height:13" coordorigin="7309,1888" coordsize="12,13">
              <v:shape style="position:absolute;left:7309;top:1888;width:12;height:13" coordorigin="7309,1888" coordsize="12,13" path="m7321,1901l7316,1900,7312,1897,7310,1893,7309,1888e" filled="f" stroked="t" strokeweight=".115pt" strokecolor="#231F20">
                <v:path arrowok="t"/>
              </v:shape>
            </v:group>
            <v:group style="position:absolute;left:7491;top:1888;width:12;height:13" coordorigin="7491,1888" coordsize="12,13">
              <v:shape style="position:absolute;left:7491;top:1888;width:12;height:13" coordorigin="7491,1888" coordsize="12,13" path="m7503,1888l7503,1893,7500,1897,7496,1900,7491,1901e" filled="f" stroked="t" strokeweight=".115pt" strokecolor="#231F20">
                <v:path arrowok="t"/>
              </v:shape>
            </v:group>
            <v:group style="position:absolute;left:7484;top:1890;width:8;height:4" coordorigin="7484,1890" coordsize="8,4">
              <v:shape style="position:absolute;left:7484;top:1890;width:8;height:4" coordorigin="7484,1890" coordsize="8,4" path="m7484,1894l7488,1891,7492,1890e" filled="f" stroked="t" strokeweight=".115pt" strokecolor="#231F20">
                <v:path arrowok="t"/>
              </v:shape>
            </v:group>
            <v:group style="position:absolute;left:7321;top:1890;width:8;height:4" coordorigin="7321,1890" coordsize="8,4">
              <v:shape style="position:absolute;left:7321;top:1890;width:8;height:4" coordorigin="7321,1890" coordsize="8,4" path="m7321,1890l7324,1891,7328,1894e" filled="f" stroked="t" strokeweight=".115pt" strokecolor="#231F20">
                <v:path arrowok="t"/>
              </v:shape>
            </v:group>
            <v:group style="position:absolute;left:7313;top:1826;width:6;height:6" coordorigin="7313,1826" coordsize="6,6">
              <v:shape style="position:absolute;left:7313;top:1826;width:6;height:6" coordorigin="7313,1826" coordsize="6,6" path="m7313,1832l7313,1829,7316,1827,7319,1826e" filled="f" stroked="t" strokeweight=".115pt" strokecolor="#231F20">
                <v:path arrowok="t"/>
              </v:shape>
            </v:group>
            <v:group style="position:absolute;left:7493;top:1826;width:6;height:6" coordorigin="7493,1826" coordsize="6,6">
              <v:shape style="position:absolute;left:7493;top:1826;width:6;height:6" coordorigin="7493,1826" coordsize="6,6" path="m7493,1826l7497,1827,7499,1829,7499,1832e" filled="f" stroked="t" strokeweight=".115pt" strokecolor="#231F20">
                <v:path arrowok="t"/>
              </v:shape>
            </v:group>
            <v:group style="position:absolute;left:7488;top:1851;width:6;height:6" coordorigin="7488,1851" coordsize="6,6">
              <v:shape style="position:absolute;left:7488;top:1851;width:6;height:6" coordorigin="7488,1851" coordsize="6,6" path="m7488,1851l7491,1851,7494,1854,7494,1857e" filled="f" stroked="t" strokeweight=".115pt" strokecolor="#231F20">
                <v:path arrowok="t"/>
              </v:shape>
            </v:group>
            <v:group style="position:absolute;left:7318;top:1851;width:7;height:6" coordorigin="7318,1851" coordsize="7,6">
              <v:shape style="position:absolute;left:7318;top:1851;width:7;height:6" coordorigin="7318,1851" coordsize="7,6" path="m7318,1857l7319,1854,7321,1851,7324,1851e" filled="f" stroked="t" strokeweight=".115pt" strokecolor="#231F20">
                <v:path arrowok="t"/>
              </v:shape>
            </v:group>
            <v:group style="position:absolute;left:7488;top:1844;width:12;height:13" coordorigin="7488,1844" coordsize="12,13">
              <v:shape style="position:absolute;left:7488;top:1844;width:12;height:13" coordorigin="7488,1844" coordsize="12,13" path="m7488,1844l7493,1845,7497,1848,7500,1852,7501,1857e" filled="f" stroked="t" strokeweight=".115pt" strokecolor="#231F20">
                <v:path arrowok="t"/>
              </v:shape>
            </v:group>
            <v:group style="position:absolute;left:7312;top:1844;width:13;height:13" coordorigin="7312,1844" coordsize="13,13">
              <v:shape style="position:absolute;left:7312;top:1844;width:13;height:13" coordorigin="7312,1844" coordsize="13,13" path="m7312,1857l7312,1852,7315,1848,7319,1845,7324,1844e" filled="f" stroked="t" strokeweight=".115pt" strokecolor="#231F20">
                <v:path arrowok="t"/>
              </v:shape>
            </v:group>
            <v:group style="position:absolute;left:7309;top:1847;width:4;height:11" coordorigin="7309,1847" coordsize="4,11">
              <v:shape style="position:absolute;left:7309;top:1847;width:4;height:11" coordorigin="7309,1847" coordsize="4,11" path="m7309,1858l7310,1852,7313,1847e" filled="f" stroked="t" strokeweight=".115pt" strokecolor="#231F20">
                <v:path arrowok="t"/>
              </v:shape>
            </v:group>
            <v:group style="position:absolute;left:7499;top:1847;width:4;height:11" coordorigin="7499,1847" coordsize="4,11">
              <v:shape style="position:absolute;left:7499;top:1847;width:4;height:11" coordorigin="7499,1847" coordsize="4,11" path="m7499,1847l7502,1852,7503,1858e" filled="f" stroked="t" strokeweight=".115pt" strokecolor="#231F20">
                <v:path arrowok="t"/>
              </v:shape>
            </v:group>
            <v:group style="position:absolute;left:7337;top:1841;width:3;height:3" coordorigin="7337,1841" coordsize="3,3">
              <v:shape style="position:absolute;left:7337;top:1841;width:3;height:3" coordorigin="7337,1841" coordsize="3,3" path="m7340,1845l7337,1841e" filled="f" stroked="t" strokeweight=".115pt" strokecolor="#231F20">
                <v:path arrowok="t"/>
              </v:shape>
            </v:group>
            <v:group style="position:absolute;left:7361;top:1841;width:4;height:3" coordorigin="7361,1841" coordsize="4,3">
              <v:shape style="position:absolute;left:7361;top:1841;width:4;height:3" coordorigin="7361,1841" coordsize="4,3" path="m7365,1841l7361,1845e" filled="f" stroked="t" strokeweight=".115pt" strokecolor="#231F20">
                <v:path arrowok="t"/>
              </v:shape>
            </v:group>
            <v:group style="position:absolute;left:7393;top:1841;width:4;height:3" coordorigin="7393,1841" coordsize="4,3">
              <v:shape style="position:absolute;left:7393;top:1841;width:4;height:3" coordorigin="7393,1841" coordsize="4,3" path="m7397,1845l7393,1841e" filled="f" stroked="t" strokeweight=".115pt" strokecolor="#231F20">
                <v:path arrowok="t"/>
              </v:shape>
            </v:group>
            <v:group style="position:absolute;left:7417;top:1841;width:4;height:3" coordorigin="7417,1841" coordsize="4,3">
              <v:shape style="position:absolute;left:7417;top:1841;width:4;height:3" coordorigin="7417,1841" coordsize="4,3" path="m7421,1841l7417,1845e" filled="f" stroked="t" strokeweight=".115pt" strokecolor="#231F20">
                <v:path arrowok="t"/>
              </v:shape>
            </v:group>
            <v:group style="position:absolute;left:7450;top:1841;width:3;height:3" coordorigin="7450,1841" coordsize="3,3">
              <v:shape style="position:absolute;left:7450;top:1841;width:3;height:3" coordorigin="7450,1841" coordsize="3,3" path="m7453,1845l7450,1841e" filled="f" stroked="t" strokeweight=".115pt" strokecolor="#231F20">
                <v:path arrowok="t"/>
              </v:shape>
            </v:group>
            <v:group style="position:absolute;left:7474;top:1841;width:4;height:3" coordorigin="7474,1841" coordsize="4,3">
              <v:shape style="position:absolute;left:7474;top:1841;width:4;height:3" coordorigin="7474,1841" coordsize="4,3" path="m7478,1841l7474,1845e" filled="f" stroked="t" strokeweight=".115pt" strokecolor="#231F20">
                <v:path arrowok="t"/>
              </v:shape>
              <v:shape style="position:absolute;left:7681;top:1631;width:195;height:97" type="#_x0000_t75">
                <v:imagedata r:id="rId144" o:title=""/>
              </v:shape>
              <v:shape style="position:absolute;left:7684;top:1649;width:189;height:70" type="#_x0000_t75">
                <v:imagedata r:id="rId145" o:title=""/>
              </v:shape>
              <v:shape style="position:absolute;left:7688;top:1656;width:178;height:57" type="#_x0000_t75">
                <v:imagedata r:id="rId146" o:title=""/>
              </v:shape>
              <v:shape style="position:absolute;left:7716;top:1681;width:126;height:8" type="#_x0000_t75">
                <v:imagedata r:id="rId147" o:title=""/>
              </v:shape>
            </v:group>
            <v:group style="position:absolute;left:7715;top:1685;width:128;height:2" coordorigin="7715,1685" coordsize="128,2">
              <v:shape style="position:absolute;left:7715;top:1685;width:128;height:2" coordorigin="7715,1685" coordsize="128,0" path="m7715,1685l7843,1685e" filled="f" stroked="t" strokeweight=".619pt" strokecolor="#231F20">
                <v:path arrowok="t"/>
              </v:shape>
            </v:group>
            <v:group style="position:absolute;left:7841;top:1699;width:16;height:13" coordorigin="7841,1699" coordsize="16,13">
              <v:shape style="position:absolute;left:7841;top:1699;width:16;height:13" coordorigin="7841,1699" coordsize="16,13" path="m7857,1699l7841,1712e" filled="f" stroked="t" strokeweight=".115pt" strokecolor="#231F20">
                <v:path arrowok="t"/>
              </v:shape>
            </v:group>
            <v:group style="position:absolute;left:7844;top:1704;width:16;height:14" coordorigin="7844,1704" coordsize="16,14">
              <v:shape style="position:absolute;left:7844;top:1704;width:16;height:14" coordorigin="7844,1704" coordsize="16,14" path="m7844,1718l7860,1704e" filled="f" stroked="t" strokeweight=".115pt" strokecolor="#231F20">
                <v:path arrowok="t"/>
              </v:shape>
            </v:group>
            <v:group style="position:absolute;left:7844;top:1709;width:16;height:17" coordorigin="7844,1709" coordsize="16,17">
              <v:shape style="position:absolute;left:7844;top:1709;width:16;height:17" coordorigin="7844,1709" coordsize="16,17" path="m7844,1726l7860,1709e" filled="f" stroked="t" strokeweight=".115pt" strokecolor="#231F20">
                <v:path arrowok="t"/>
              </v:shape>
            </v:group>
            <v:group style="position:absolute;left:7682;top:1663;width:2;height:30" coordorigin="7682,1663" coordsize="2,30">
              <v:shape style="position:absolute;left:7682;top:1663;width:2;height:30" coordorigin="7682,1663" coordsize="0,30" path="m7682,1663l7682,1693e" filled="f" stroked="t" strokeweight=".115pt" strokecolor="#231F20">
                <v:path arrowok="t"/>
              </v:shape>
            </v:group>
            <v:group style="position:absolute;left:7685;top:1638;width:2;height:63" coordorigin="7685,1638" coordsize="2,63">
              <v:shape style="position:absolute;left:7685;top:1638;width:2;height:63" coordorigin="7685,1638" coordsize="0,63" path="m7685,1638l7685,1701e" filled="f" stroked="t" strokeweight=".1699pt" strokecolor="#231F20">
                <v:path arrowok="t"/>
              </v:shape>
            </v:group>
            <v:group style="position:absolute;left:7691;top:1662;width:2;height:30" coordorigin="7691,1662" coordsize="2,30">
              <v:shape style="position:absolute;left:7691;top:1662;width:2;height:30" coordorigin="7691,1662" coordsize="0,30" path="m7691,1692l7691,1662e" filled="f" stroked="t" strokeweight=".115pt" strokecolor="#231F20">
                <v:path arrowok="t"/>
              </v:shape>
            </v:group>
            <v:group style="position:absolute;left:7690;top:1704;width:2;height:2" coordorigin="7690,1704" coordsize="2,2">
              <v:shape style="position:absolute;left:7690;top:1704;width:2;height:2" coordorigin="7690,1704" coordsize="2,0" path="m7690,1704l7692,1704e" filled="f" stroked="t" strokeweight=".219pt" strokecolor="#231F20">
                <v:path arrowok="t"/>
              </v:shape>
            </v:group>
            <v:group style="position:absolute;left:7697;top:1645;width:2;height:2" coordorigin="7697,1645" coordsize="2,2">
              <v:shape style="position:absolute;left:7697;top:1645;width:2;height:2" coordorigin="7697,1645" coordsize="2,0" path="m7697,1645l7700,1645e" filled="f" stroked="t" strokeweight=".138pt" strokecolor="#231F20">
                <v:path arrowok="t"/>
              </v:shape>
            </v:group>
            <v:group style="position:absolute;left:7716;top:1680;width:2;height:10" coordorigin="7716,1680" coordsize="2,10">
              <v:shape style="position:absolute;left:7716;top:1680;width:2;height:10" coordorigin="7716,1680" coordsize="0,10" path="m7716,1690l7716,1680e" filled="f" stroked="t" strokeweight=".115pt" strokecolor="#231F20">
                <v:path arrowok="t"/>
              </v:shape>
            </v:group>
            <v:group style="position:absolute;left:7728;top:1656;width:2;height:19" coordorigin="7728,1656" coordsize="2,19">
              <v:shape style="position:absolute;left:7728;top:1656;width:2;height:19" coordorigin="7728,1656" coordsize="0,19" path="m7728,1675l7728,1656e" filled="f" stroked="t" strokeweight=".115pt" strokecolor="#231F20">
                <v:path arrowok="t"/>
              </v:shape>
            </v:group>
            <v:group style="position:absolute;left:7732;top:1656;width:2;height:19" coordorigin="7732,1656" coordsize="2,19">
              <v:shape style="position:absolute;left:7732;top:1656;width:2;height:19" coordorigin="7732,1656" coordsize="0,19" path="m7732,1656l7732,1675e" filled="f" stroked="t" strokeweight=".1685pt" strokecolor="#231F20">
                <v:path arrowok="t"/>
              </v:shape>
            </v:group>
            <v:group style="position:absolute;left:7735;top:1656;width:2;height:71" coordorigin="7735,1656" coordsize="2,71">
              <v:shape style="position:absolute;left:7735;top:1656;width:2;height:71" coordorigin="7735,1656" coordsize="0,71" path="m7735,1656l7735,1727e" filled="f" stroked="t" strokeweight=".115pt" strokecolor="#231F20">
                <v:path arrowok="t"/>
              </v:shape>
            </v:group>
            <v:group style="position:absolute;left:7738;top:1648;width:2;height:2" coordorigin="7738,1648" coordsize="2,2">
              <v:shape style="position:absolute;left:7738;top:1648;width:2;height:2" coordorigin="7738,1648" coordsize="2,0" path="m7738,1648l7740,1648e" filled="f" stroked="t" strokeweight=".138pt" strokecolor="#231F20">
                <v:path arrowok="t"/>
              </v:shape>
            </v:group>
            <v:group style="position:absolute;left:7760;top:1656;width:2;height:71" coordorigin="7760,1656" coordsize="2,71">
              <v:shape style="position:absolute;left:7760;top:1656;width:2;height:71" coordorigin="7760,1656" coordsize="0,71" path="m7760,1656l7760,1727e" filled="f" stroked="t" strokeweight=".115pt" strokecolor="#231F20">
                <v:path arrowok="t"/>
              </v:shape>
            </v:group>
            <v:group style="position:absolute;left:7763;top:1656;width:2;height:19" coordorigin="7763,1656" coordsize="2,19">
              <v:shape style="position:absolute;left:7763;top:1656;width:2;height:19" coordorigin="7763,1656" coordsize="0,19" path="m7763,1656l7763,1675e" filled="f" stroked="t" strokeweight=".1678pt" strokecolor="#231F20">
                <v:path arrowok="t"/>
              </v:shape>
            </v:group>
            <v:group style="position:absolute;left:7767;top:1656;width:2;height:19" coordorigin="7767,1656" coordsize="2,19">
              <v:shape style="position:absolute;left:7767;top:1656;width:2;height:19" coordorigin="7767,1656" coordsize="0,19" path="m7767,1675l7767,1656e" filled="f" stroked="t" strokeweight=".115pt" strokecolor="#231F20">
                <v:path arrowok="t"/>
              </v:shape>
            </v:group>
            <v:group style="position:absolute;left:7792;top:1656;width:2;height:19" coordorigin="7792,1656" coordsize="2,19">
              <v:shape style="position:absolute;left:7792;top:1656;width:2;height:19" coordorigin="7792,1656" coordsize="0,19" path="m7792,1675l7792,1656e" filled="f" stroked="t" strokeweight=".115pt" strokecolor="#231F20">
                <v:path arrowok="t"/>
              </v:shape>
            </v:group>
            <v:group style="position:absolute;left:7795;top:1656;width:2;height:19" coordorigin="7795,1656" coordsize="2,19">
              <v:shape style="position:absolute;left:7795;top:1656;width:2;height:19" coordorigin="7795,1656" coordsize="0,19" path="m7795,1656l7795,1675e" filled="f" stroked="t" strokeweight=".1712pt" strokecolor="#231F20">
                <v:path arrowok="t"/>
              </v:shape>
            </v:group>
            <v:group style="position:absolute;left:7798;top:1656;width:2;height:71" coordorigin="7798,1656" coordsize="2,71">
              <v:shape style="position:absolute;left:7798;top:1656;width:2;height:71" coordorigin="7798,1656" coordsize="0,71" path="m7798,1656l7798,1727e" filled="f" stroked="t" strokeweight=".115pt" strokecolor="#231F20">
                <v:path arrowok="t"/>
              </v:shape>
            </v:group>
            <v:group style="position:absolute;left:7823;top:1656;width:2;height:71" coordorigin="7823,1656" coordsize="2,71">
              <v:shape style="position:absolute;left:7823;top:1656;width:2;height:71" coordorigin="7823,1656" coordsize="0,71" path="m7823,1656l7823,1727e" filled="f" stroked="t" strokeweight=".115pt" strokecolor="#231F20">
                <v:path arrowok="t"/>
              </v:shape>
            </v:group>
            <v:group style="position:absolute;left:7826;top:1656;width:2;height:19" coordorigin="7826,1656" coordsize="2,19">
              <v:shape style="position:absolute;left:7826;top:1656;width:2;height:19" coordorigin="7826,1656" coordsize="0,19" path="m7826,1656l7826,1675e" filled="f" stroked="t" strokeweight=".1712pt" strokecolor="#231F20">
                <v:path arrowok="t"/>
              </v:shape>
            </v:group>
            <v:group style="position:absolute;left:7830;top:1656;width:2;height:19" coordorigin="7830,1656" coordsize="2,19">
              <v:shape style="position:absolute;left:7830;top:1656;width:2;height:19" coordorigin="7830,1656" coordsize="0,19" path="m7830,1675l7830,1656e" filled="f" stroked="t" strokeweight=".115pt" strokecolor="#231F20">
                <v:path arrowok="t"/>
              </v:shape>
            </v:group>
            <v:group style="position:absolute;left:7842;top:1680;width:2;height:10" coordorigin="7842,1680" coordsize="2,10">
              <v:shape style="position:absolute;left:7842;top:1680;width:2;height:10" coordorigin="7842,1680" coordsize="0,10" path="m7842,1680l7842,1690e" filled="f" stroked="t" strokeweight=".115pt" strokecolor="#231F20">
                <v:path arrowok="t"/>
              </v:shape>
            </v:group>
            <v:group style="position:absolute;left:7859;top:1645;width:2;height:2" coordorigin="7859,1645" coordsize="2,2">
              <v:shape style="position:absolute;left:7859;top:1645;width:2;height:2" coordorigin="7859,1645" coordsize="2,0" path="m7859,1645l7861,1645e" filled="f" stroked="t" strokeweight=".138pt" strokecolor="#231F20">
                <v:path arrowok="t"/>
              </v:shape>
            </v:group>
            <v:group style="position:absolute;left:7866;top:1704;width:2;height:2" coordorigin="7866,1704" coordsize="2,2">
              <v:shape style="position:absolute;left:7866;top:1704;width:2;height:2" coordorigin="7866,1704" coordsize="2,0" path="m7866,1704l7869,1704e" filled="f" stroked="t" strokeweight=".219pt" strokecolor="#231F20">
                <v:path arrowok="t"/>
              </v:shape>
            </v:group>
            <v:group style="position:absolute;left:7867;top:1662;width:2;height:30" coordorigin="7867,1662" coordsize="2,30">
              <v:shape style="position:absolute;left:7867;top:1662;width:2;height:30" coordorigin="7867,1662" coordsize="0,30" path="m7867,1662l7867,1692e" filled="f" stroked="t" strokeweight=".115pt" strokecolor="#231F20">
                <v:path arrowok="t"/>
              </v:shape>
            </v:group>
            <v:group style="position:absolute;left:7873;top:1638;width:2;height:63" coordorigin="7873,1638" coordsize="2,63">
              <v:shape style="position:absolute;left:7873;top:1638;width:2;height:63" coordorigin="7873,1638" coordsize="0,63" path="m7873,1638l7873,1701e" filled="f" stroked="t" strokeweight=".1704pt" strokecolor="#231F20">
                <v:path arrowok="t"/>
              </v:shape>
            </v:group>
            <v:group style="position:absolute;left:7876;top:1663;width:2;height:30" coordorigin="7876,1663" coordsize="2,30">
              <v:shape style="position:absolute;left:7876;top:1663;width:2;height:30" coordorigin="7876,1663" coordsize="0,30" path="m7876,1693l7876,1663e" filled="f" stroked="t" strokeweight=".115pt" strokecolor="#231F20">
                <v:path arrowok="t"/>
              </v:shape>
            </v:group>
            <v:group style="position:absolute;left:7698;top:1709;width:16;height:17" coordorigin="7698,1709" coordsize="16,17">
              <v:shape style="position:absolute;left:7698;top:1709;width:16;height:17" coordorigin="7698,1709" coordsize="16,17" path="m7698,1709l7714,1726e" filled="f" stroked="t" strokeweight=".115pt" strokecolor="#231F20">
                <v:path arrowok="t"/>
              </v:shape>
            </v:group>
            <v:group style="position:absolute;left:7698;top:1704;width:15;height:14" coordorigin="7698,1704" coordsize="15,14">
              <v:shape style="position:absolute;left:7698;top:1704;width:15;height:14" coordorigin="7698,1704" coordsize="15,14" path="m7698,1704l7714,1718e" filled="f" stroked="t" strokeweight=".115pt" strokecolor="#231F20">
                <v:path arrowok="t"/>
              </v:shape>
            </v:group>
            <v:group style="position:absolute;left:7701;top:1699;width:15;height:13" coordorigin="7701,1699" coordsize="15,13">
              <v:shape style="position:absolute;left:7701;top:1699;width:15;height:13" coordorigin="7701,1699" coordsize="15,13" path="m7717,1712l7701,1699e" filled="f" stroked="t" strokeweight=".115pt" strokecolor="#231F20">
                <v:path arrowok="t"/>
              </v:shape>
            </v:group>
            <v:group style="position:absolute;left:7690;top:1701;width:6;height:2" coordorigin="7690,1701" coordsize="6,2">
              <v:shape style="position:absolute;left:7690;top:1701;width:6;height:2" coordorigin="7690,1701" coordsize="6,2" path="m7690,1701l7695,1703e" filled="f" stroked="t" strokeweight=".115pt" strokecolor="#231F20">
                <v:path arrowok="t"/>
              </v:shape>
            </v:group>
            <v:group style="position:absolute;left:7716;top:1727;width:126;height:2" coordorigin="7716,1727" coordsize="126,2">
              <v:shape style="position:absolute;left:7716;top:1727;width:126;height:2" coordorigin="7716,1727" coordsize="126,0" path="m7716,1727l7842,1727e" filled="f" stroked="t" strokeweight=".115pt" strokecolor="#231F20">
                <v:path arrowok="t"/>
              </v:shape>
            </v:group>
            <v:group style="position:absolute;left:7712;top:1724;width:135;height:2" coordorigin="7712,1724" coordsize="135,2">
              <v:shape style="position:absolute;left:7712;top:1724;width:135;height:2" coordorigin="7712,1724" coordsize="135,0" path="m7712,1724l7846,1724e" filled="f" stroked="t" strokeweight=".115016pt" strokecolor="#231F20">
                <v:path arrowok="t"/>
              </v:shape>
            </v:group>
            <v:group style="position:absolute;left:7708;top:1720;width:142;height:2" coordorigin="7708,1720" coordsize="142,2">
              <v:shape style="position:absolute;left:7708;top:1720;width:142;height:2" coordorigin="7708,1720" coordsize="142,0" path="m7708,1720l7850,1720e" filled="f" stroked="t" strokeweight=".115pt" strokecolor="#231F20">
                <v:path arrowok="t"/>
              </v:shape>
            </v:group>
            <v:group style="position:absolute;left:7721;top:1713;width:117;height:2" coordorigin="7721,1713" coordsize="117,2">
              <v:shape style="position:absolute;left:7721;top:1713;width:117;height:2" coordorigin="7721,1713" coordsize="117,0" path="m7837,1713l7721,1713e" filled="f" stroked="t" strokeweight=".115pt" strokecolor="#231F20">
                <v:path arrowok="t"/>
              </v:shape>
            </v:group>
            <v:group style="position:absolute;left:7716;top:1685;width:126;height:2" coordorigin="7716,1685" coordsize="126,2">
              <v:shape style="position:absolute;left:7716;top:1685;width:126;height:2" coordorigin="7716,1685" coordsize="126,0" path="m7716,1685l7842,1685e" filled="f" stroked="t" strokeweight=".6127pt" strokecolor="#231F20">
                <v:path arrowok="t"/>
              </v:shape>
            </v:group>
            <v:group style="position:absolute;left:7728;top:1675;width:101;height:2" coordorigin="7728,1675" coordsize="101,2">
              <v:shape style="position:absolute;left:7728;top:1675;width:101;height:2" coordorigin="7728,1675" coordsize="101,0" path="m7728,1675l7830,1675e" filled="f" stroked="t" strokeweight=".115004pt" strokecolor="#231F20">
                <v:path arrowok="t"/>
              </v:shape>
            </v:group>
            <v:group style="position:absolute;left:7697;top:1651;width:164;height:2" coordorigin="7697,1651" coordsize="164,2">
              <v:shape style="position:absolute;left:7697;top:1651;width:164;height:2" coordorigin="7697,1651" coordsize="164,0" path="m7697,1651l7861,1651e" filled="f" stroked="t" strokeweight=".586915pt" strokecolor="#231F20">
                <v:path arrowok="t"/>
              </v:shape>
            </v:group>
            <v:group style="position:absolute;left:7687;top:1634;width:8;height:2" coordorigin="7687,1634" coordsize="8,2">
              <v:shape style="position:absolute;left:7687;top:1634;width:8;height:2" coordorigin="7687,1634" coordsize="8,0" path="m7695,1634l7687,1634e" filled="f" stroked="t" strokeweight=".115pt" strokecolor="#231F20">
                <v:path arrowok="t"/>
              </v:shape>
            </v:group>
            <v:group style="position:absolute;left:7692;top:1632;width:174;height:2" coordorigin="7692,1632" coordsize="174,2">
              <v:shape style="position:absolute;left:7692;top:1632;width:174;height:2" coordorigin="7692,1632" coordsize="174,0" path="m7692,1632l7866,1632e" filled="f" stroked="t" strokeweight=".115pt" strokecolor="#231F20">
                <v:path arrowok="t"/>
              </v:shape>
            </v:group>
            <v:group style="position:absolute;left:7863;top:1701;width:6;height:2" coordorigin="7863,1701" coordsize="6,2">
              <v:shape style="position:absolute;left:7863;top:1701;width:6;height:2" coordorigin="7863,1701" coordsize="6,2" path="m7863,1703l7869,1701e" filled="f" stroked="t" strokeweight=".115pt" strokecolor="#231F20">
                <v:path arrowok="t"/>
              </v:shape>
            </v:group>
            <v:group style="position:absolute;left:7860;top:1632;width:6;height:12" coordorigin="7860,1632" coordsize="6,12">
              <v:shape style="position:absolute;left:7860;top:1632;width:6;height:12" coordorigin="7860,1632" coordsize="6,12" path="m7860,1644l7861,1639,7862,1634,7864,1632,7866,1632e" filled="f" stroked="t" strokeweight=".115pt" strokecolor="#231F20">
                <v:path arrowok="t"/>
              </v:shape>
            </v:group>
            <v:group style="position:absolute;left:7692;top:1632;width:7;height:12" coordorigin="7692,1632" coordsize="7,12">
              <v:shape style="position:absolute;left:7692;top:1632;width:7;height:12" coordorigin="7692,1632" coordsize="7,12" path="m7698,1644l7697,1639,7696,1634,7694,1632,7692,1632e" filled="f" stroked="t" strokeweight=".115pt" strokecolor="#231F20">
                <v:path arrowok="t"/>
              </v:shape>
            </v:group>
            <v:group style="position:absolute;left:7691;top:1692;width:3;height:3" coordorigin="7691,1692" coordsize="3,3">
              <v:shape style="position:absolute;left:7691;top:1692;width:3;height:3" coordorigin="7691,1692" coordsize="3,3" path="m7694,1695l7692,1694,7691,1692e" filled="f" stroked="t" strokeweight=".115pt" strokecolor="#231F20">
                <v:path arrowok="t"/>
              </v:shape>
            </v:group>
            <v:group style="position:absolute;left:7865;top:1692;width:3;height:3" coordorigin="7865,1692" coordsize="3,3">
              <v:shape style="position:absolute;left:7865;top:1692;width:3;height:3" coordorigin="7865,1692" coordsize="3,3" path="m7867,1692l7867,1694,7865,1695e" filled="f" stroked="t" strokeweight=".115pt" strokecolor="#231F20">
                <v:path arrowok="t"/>
              </v:shape>
            </v:group>
            <v:group style="position:absolute;left:7714;top:1726;width:4;height:2" coordorigin="7714,1726" coordsize="4,2">
              <v:shape style="position:absolute;left:7714;top:1726;width:4;height:2" coordorigin="7714,1726" coordsize="4,2" path="m7718,1727l7716,1727,7714,1726e" filled="f" stroked="t" strokeweight=".115pt" strokecolor="#231F20">
                <v:path arrowok="t"/>
              </v:shape>
            </v:group>
            <v:group style="position:absolute;left:7840;top:1726;width:4;height:2" coordorigin="7840,1726" coordsize="4,2">
              <v:shape style="position:absolute;left:7840;top:1726;width:4;height:2" coordorigin="7840,1726" coordsize="4,2" path="m7844,1726l7842,1727,7840,1727e" filled="f" stroked="t" strokeweight=".115pt" strokecolor="#231F20">
                <v:path arrowok="t"/>
              </v:shape>
            </v:group>
            <v:group style="position:absolute;left:7717;top:1712;width:4;height:2" coordorigin="7717,1712" coordsize="4,2">
              <v:shape style="position:absolute;left:7717;top:1712;width:4;height:2" coordorigin="7717,1712" coordsize="4,1" path="m7721,1713l7717,1712e" filled="f" stroked="t" strokeweight=".115pt" strokecolor="#231F20">
                <v:path arrowok="t"/>
              </v:shape>
            </v:group>
            <v:group style="position:absolute;left:7837;top:1712;width:4;height:2" coordorigin="7837,1712" coordsize="4,2">
              <v:shape style="position:absolute;left:7837;top:1712;width:4;height:2" coordorigin="7837,1712" coordsize="4,1" path="m7841,1712l7837,1713e" filled="f" stroked="t" strokeweight=".115pt" strokecolor="#231F20">
                <v:path arrowok="t"/>
              </v:shape>
            </v:group>
            <v:group style="position:absolute;left:7694;top:1706;width:4;height:2" coordorigin="7694,1706" coordsize="4,2">
              <v:shape style="position:absolute;left:7694;top:1706;width:4;height:2" coordorigin="7694,1706" coordsize="4,2" path="m7694,1706l7698,1709e" filled="f" stroked="t" strokeweight=".115pt" strokecolor="#231F20">
                <v:path arrowok="t"/>
              </v:shape>
            </v:group>
            <v:group style="position:absolute;left:7860;top:1706;width:4;height:2" coordorigin="7860,1706" coordsize="4,2">
              <v:shape style="position:absolute;left:7860;top:1706;width:4;height:2" coordorigin="7860,1706" coordsize="4,2" path="m7860,1709l7864,1706e" filled="f" stroked="t" strokeweight=".115pt" strokecolor="#231F20">
                <v:path arrowok="t"/>
              </v:shape>
            </v:group>
            <v:group style="position:absolute;left:7714;top:1718;width:4;height:2" coordorigin="7714,1718" coordsize="4,2">
              <v:shape style="position:absolute;left:7714;top:1718;width:4;height:2" coordorigin="7714,1718" coordsize="4,2" path="m7718,1720l7714,1718e" filled="f" stroked="t" strokeweight=".115pt" strokecolor="#231F20">
                <v:path arrowok="t"/>
              </v:shape>
            </v:group>
            <v:group style="position:absolute;left:7840;top:1718;width:4;height:2" coordorigin="7840,1718" coordsize="4,2">
              <v:shape style="position:absolute;left:7840;top:1718;width:4;height:2" coordorigin="7840,1718" coordsize="4,2" path="m7844,1718l7840,1720e" filled="f" stroked="t" strokeweight=".115pt" strokecolor="#231F20">
                <v:path arrowok="t"/>
              </v:shape>
            </v:group>
            <v:group style="position:absolute;left:7695;top:1703;width:3;height:2" coordorigin="7695,1703" coordsize="3,2">
              <v:shape style="position:absolute;left:7695;top:1703;width:3;height:2" coordorigin="7695,1703" coordsize="3,2" path="m7695,1703l7698,1704e" filled="f" stroked="t" strokeweight=".115pt" strokecolor="#231F20">
                <v:path arrowok="t"/>
              </v:shape>
            </v:group>
            <v:group style="position:absolute;left:7860;top:1703;width:3;height:2" coordorigin="7860,1703" coordsize="3,2">
              <v:shape style="position:absolute;left:7860;top:1703;width:3;height:2" coordorigin="7860,1703" coordsize="3,2" path="m7860,1704l7863,1703e" filled="f" stroked="t" strokeweight=".115pt" strokecolor="#231F20">
                <v:path arrowok="t"/>
              </v:shape>
            </v:group>
            <v:group style="position:absolute;left:7869;top:1694;width:5;height:7" coordorigin="7869,1694" coordsize="5,7">
              <v:shape style="position:absolute;left:7869;top:1694;width:5;height:7" coordorigin="7869,1694" coordsize="5,7" path="m7873,1694l7872,1698,7869,1701e" filled="f" stroked="t" strokeweight=".115pt" strokecolor="#231F20">
                <v:path arrowok="t"/>
              </v:shape>
            </v:group>
            <v:group style="position:absolute;left:7685;top:1694;width:5;height:7" coordorigin="7685,1694" coordsize="5,7">
              <v:shape style="position:absolute;left:7685;top:1694;width:5;height:7" coordorigin="7685,1694" coordsize="5,7" path="m7690,1701l7686,1698,7685,1694e" filled="f" stroked="t" strokeweight=".115pt" strokecolor="#231F20">
                <v:path arrowok="t"/>
              </v:shape>
            </v:group>
            <v:group style="position:absolute;left:7682;top:1693;width:12;height:13" coordorigin="7682,1693" coordsize="12,13">
              <v:shape style="position:absolute;left:7682;top:1693;width:12;height:13" coordorigin="7682,1693" coordsize="12,13" path="m7694,1706l7689,1705,7685,1702,7683,1698,7682,1693e" filled="f" stroked="t" strokeweight=".115pt" strokecolor="#231F20">
                <v:path arrowok="t"/>
              </v:shape>
            </v:group>
            <v:group style="position:absolute;left:7864;top:1693;width:12;height:13" coordorigin="7864,1693" coordsize="12,13">
              <v:shape style="position:absolute;left:7864;top:1693;width:12;height:13" coordorigin="7864,1693" coordsize="12,13" path="m7876,1693l7876,1698,7873,1702,7869,1705,7864,1706e" filled="f" stroked="t" strokeweight=".115pt" strokecolor="#231F20">
                <v:path arrowok="t"/>
              </v:shape>
            </v:group>
            <v:group style="position:absolute;left:7857;top:1695;width:8;height:4" coordorigin="7857,1695" coordsize="8,4">
              <v:shape style="position:absolute;left:7857;top:1695;width:8;height:4" coordorigin="7857,1695" coordsize="8,4" path="m7857,1699l7861,1696,7865,1695e" filled="f" stroked="t" strokeweight=".115pt" strokecolor="#231F20">
                <v:path arrowok="t"/>
              </v:shape>
            </v:group>
            <v:group style="position:absolute;left:7694;top:1695;width:8;height:4" coordorigin="7694,1695" coordsize="8,4">
              <v:shape style="position:absolute;left:7694;top:1695;width:8;height:4" coordorigin="7694,1695" coordsize="8,4" path="m7694,1695l7697,1696,7701,1699e" filled="f" stroked="t" strokeweight=".115pt" strokecolor="#231F20">
                <v:path arrowok="t"/>
              </v:shape>
            </v:group>
            <v:group style="position:absolute;left:7686;top:1632;width:6;height:6" coordorigin="7686,1632" coordsize="6,6">
              <v:shape style="position:absolute;left:7686;top:1632;width:6;height:6" coordorigin="7686,1632" coordsize="6,6" path="m7686,1638l7686,1634,7688,1632,7692,1632e" filled="f" stroked="t" strokeweight=".115pt" strokecolor="#231F20">
                <v:path arrowok="t"/>
              </v:shape>
            </v:group>
            <v:group style="position:absolute;left:7866;top:1632;width:6;height:6" coordorigin="7866,1632" coordsize="6,6">
              <v:shape style="position:absolute;left:7866;top:1632;width:6;height:6" coordorigin="7866,1632" coordsize="6,6" path="m7866,1632l7870,1632,7872,1634,7872,1638e" filled="f" stroked="t" strokeweight=".115pt" strokecolor="#231F20">
                <v:path arrowok="t"/>
              </v:shape>
            </v:group>
            <v:group style="position:absolute;left:7861;top:1656;width:6;height:6" coordorigin="7861,1656" coordsize="6,6">
              <v:shape style="position:absolute;left:7861;top:1656;width:6;height:6" coordorigin="7861,1656" coordsize="6,6" path="m7861,1656l7864,1657,7867,1659,7867,1662e" filled="f" stroked="t" strokeweight=".115pt" strokecolor="#231F20">
                <v:path arrowok="t"/>
              </v:shape>
            </v:group>
            <v:group style="position:absolute;left:7691;top:1656;width:7;height:6" coordorigin="7691,1656" coordsize="7,6">
              <v:shape style="position:absolute;left:7691;top:1656;width:7;height:6" coordorigin="7691,1656" coordsize="7,6" path="m7691,1662l7692,1659,7694,1657,7697,1656e" filled="f" stroked="t" strokeweight=".115pt" strokecolor="#231F20">
                <v:path arrowok="t"/>
              </v:shape>
            </v:group>
            <v:group style="position:absolute;left:7861;top:1649;width:12;height:13" coordorigin="7861,1649" coordsize="12,13">
              <v:shape style="position:absolute;left:7861;top:1649;width:12;height:13" coordorigin="7861,1649" coordsize="12,13" path="m7861,1649l7866,1650,7870,1653,7873,1657,7873,1662e" filled="f" stroked="t" strokeweight=".115pt" strokecolor="#231F20">
                <v:path arrowok="t"/>
              </v:shape>
            </v:group>
            <v:group style="position:absolute;left:7685;top:1649;width:13;height:13" coordorigin="7685,1649" coordsize="13,13">
              <v:shape style="position:absolute;left:7685;top:1649;width:13;height:13" coordorigin="7685,1649" coordsize="13,13" path="m7685,1662l7685,1657,7688,1653,7692,1650,7697,1649e" filled="f" stroked="t" strokeweight=".115pt" strokecolor="#231F20">
                <v:path arrowok="t"/>
              </v:shape>
            </v:group>
            <v:group style="position:absolute;left:7682;top:1653;width:4;height:11" coordorigin="7682,1653" coordsize="4,11">
              <v:shape style="position:absolute;left:7682;top:1653;width:4;height:11" coordorigin="7682,1653" coordsize="4,11" path="m7682,1663l7683,1658,7686,1653e" filled="f" stroked="t" strokeweight=".115pt" strokecolor="#231F20">
                <v:path arrowok="t"/>
              </v:shape>
            </v:group>
            <v:group style="position:absolute;left:7872;top:1653;width:4;height:11" coordorigin="7872,1653" coordsize="4,11">
              <v:shape style="position:absolute;left:7872;top:1653;width:4;height:11" coordorigin="7872,1653" coordsize="4,11" path="m7872,1653l7875,1658,7876,1663e" filled="f" stroked="t" strokeweight=".115pt" strokecolor="#231F20">
                <v:path arrowok="t"/>
              </v:shape>
            </v:group>
            <v:group style="position:absolute;left:7710;top:1647;width:3;height:3" coordorigin="7710,1647" coordsize="3,3">
              <v:shape style="position:absolute;left:7710;top:1647;width:3;height:3" coordorigin="7710,1647" coordsize="3,3" path="m7713,1650l7710,1647e" filled="f" stroked="t" strokeweight=".115pt" strokecolor="#231F20">
                <v:path arrowok="t"/>
              </v:shape>
            </v:group>
            <v:group style="position:absolute;left:7734;top:1647;width:4;height:3" coordorigin="7734,1647" coordsize="4,3">
              <v:shape style="position:absolute;left:7734;top:1647;width:4;height:3" coordorigin="7734,1647" coordsize="4,3" path="m7738,1647l7734,1650e" filled="f" stroked="t" strokeweight=".115pt" strokecolor="#231F20">
                <v:path arrowok="t"/>
              </v:shape>
            </v:group>
            <v:group style="position:absolute;left:7766;top:1647;width:4;height:3" coordorigin="7766,1647" coordsize="4,3">
              <v:shape style="position:absolute;left:7766;top:1647;width:4;height:3" coordorigin="7766,1647" coordsize="4,3" path="m7770,1650l7766,1647e" filled="f" stroked="t" strokeweight=".115pt" strokecolor="#231F20">
                <v:path arrowok="t"/>
              </v:shape>
            </v:group>
            <v:group style="position:absolute;left:7790;top:1647;width:4;height:3" coordorigin="7790,1647" coordsize="4,3">
              <v:shape style="position:absolute;left:7790;top:1647;width:4;height:3" coordorigin="7790,1647" coordsize="4,3" path="m7794,1647l7790,1650e" filled="f" stroked="t" strokeweight=".115pt" strokecolor="#231F20">
                <v:path arrowok="t"/>
              </v:shape>
            </v:group>
            <v:group style="position:absolute;left:7823;top:1647;width:3;height:3" coordorigin="7823,1647" coordsize="3,3">
              <v:shape style="position:absolute;left:7823;top:1647;width:3;height:3" coordorigin="7823,1647" coordsize="3,3" path="m7826,1650l7823,1647e" filled="f" stroked="t" strokeweight=".115pt" strokecolor="#231F20">
                <v:path arrowok="t"/>
              </v:shape>
            </v:group>
            <v:group style="position:absolute;left:7847;top:1647;width:4;height:3" coordorigin="7847,1647" coordsize="4,3">
              <v:shape style="position:absolute;left:7847;top:1647;width:4;height:3" coordorigin="7847,1647" coordsize="4,3" path="m7851,1647l7847,1650e" filled="f" stroked="t" strokeweight=".115pt" strokecolor="#231F20">
                <v:path arrowok="t"/>
              </v:shape>
              <v:shape style="position:absolute;left:7681;top:1826;width:195;height:97" type="#_x0000_t75">
                <v:imagedata r:id="rId148" o:title=""/>
              </v:shape>
              <v:shape style="position:absolute;left:7684;top:1844;width:189;height:70" type="#_x0000_t75">
                <v:imagedata r:id="rId149" o:title=""/>
              </v:shape>
              <v:shape style="position:absolute;left:7688;top:1850;width:178;height:57" type="#_x0000_t75">
                <v:imagedata r:id="rId150" o:title=""/>
              </v:shape>
              <v:shape style="position:absolute;left:7716;top:1876;width:126;height:8" type="#_x0000_t75">
                <v:imagedata r:id="rId147" o:title=""/>
              </v:shape>
            </v:group>
            <v:group style="position:absolute;left:7715;top:1880;width:128;height:2" coordorigin="7715,1880" coordsize="128,2">
              <v:shape style="position:absolute;left:7715;top:1880;width:128;height:2" coordorigin="7715,1880" coordsize="128,0" path="m7715,1880l7843,1880e" filled="f" stroked="t" strokeweight=".619pt" strokecolor="#231F20">
                <v:path arrowok="t"/>
              </v:shape>
            </v:group>
            <v:group style="position:absolute;left:7841;top:1894;width:16;height:13" coordorigin="7841,1894" coordsize="16,13">
              <v:shape style="position:absolute;left:7841;top:1894;width:16;height:13" coordorigin="7841,1894" coordsize="16,13" path="m7857,1894l7841,1907e" filled="f" stroked="t" strokeweight=".115pt" strokecolor="#231F20">
                <v:path arrowok="t"/>
              </v:shape>
            </v:group>
            <v:group style="position:absolute;left:7844;top:1899;width:16;height:14" coordorigin="7844,1899" coordsize="16,14">
              <v:shape style="position:absolute;left:7844;top:1899;width:16;height:14" coordorigin="7844,1899" coordsize="16,14" path="m7844,1913l7860,1899e" filled="f" stroked="t" strokeweight=".115pt" strokecolor="#231F20">
                <v:path arrowok="t"/>
              </v:shape>
            </v:group>
            <v:group style="position:absolute;left:7844;top:1903;width:16;height:17" coordorigin="7844,1903" coordsize="16,17">
              <v:shape style="position:absolute;left:7844;top:1903;width:16;height:17" coordorigin="7844,1903" coordsize="16,17" path="m7844,1920l7860,1903e" filled="f" stroked="t" strokeweight=".115pt" strokecolor="#231F20">
                <v:path arrowok="t"/>
              </v:shape>
            </v:group>
            <v:group style="position:absolute;left:7682;top:1858;width:2;height:30" coordorigin="7682,1858" coordsize="2,30">
              <v:shape style="position:absolute;left:7682;top:1858;width:2;height:30" coordorigin="7682,1858" coordsize="0,30" path="m7682,1858l7682,1888e" filled="f" stroked="t" strokeweight=".115pt" strokecolor="#231F20">
                <v:path arrowok="t"/>
              </v:shape>
            </v:group>
            <v:group style="position:absolute;left:7685;top:1832;width:2;height:63" coordorigin="7685,1832" coordsize="2,63">
              <v:shape style="position:absolute;left:7685;top:1832;width:2;height:63" coordorigin="7685,1832" coordsize="0,63" path="m7685,1832l7685,1895e" filled="f" stroked="t" strokeweight=".1699pt" strokecolor="#231F20">
                <v:path arrowok="t"/>
              </v:shape>
            </v:group>
            <v:group style="position:absolute;left:7691;top:1857;width:2;height:30" coordorigin="7691,1857" coordsize="2,30">
              <v:shape style="position:absolute;left:7691;top:1857;width:2;height:30" coordorigin="7691,1857" coordsize="0,30" path="m7691,1887l7691,1857e" filled="f" stroked="t" strokeweight=".115pt" strokecolor="#231F20">
                <v:path arrowok="t"/>
              </v:shape>
            </v:group>
            <v:group style="position:absolute;left:7690;top:1898;width:2;height:2" coordorigin="7690,1898" coordsize="2,2">
              <v:shape style="position:absolute;left:7690;top:1898;width:2;height:2" coordorigin="7690,1898" coordsize="2,0" path="m7690,1898l7692,1898e" filled="f" stroked="t" strokeweight=".219pt" strokecolor="#231F20">
                <v:path arrowok="t"/>
              </v:shape>
            </v:group>
            <v:group style="position:absolute;left:7697;top:1840;width:2;height:2" coordorigin="7697,1840" coordsize="2,2">
              <v:shape style="position:absolute;left:7697;top:1840;width:2;height:2" coordorigin="7697,1840" coordsize="2,0" path="m7697,1840l7700,1840e" filled="f" stroked="t" strokeweight=".138pt" strokecolor="#231F20">
                <v:path arrowok="t"/>
              </v:shape>
            </v:group>
            <v:group style="position:absolute;left:7716;top:1875;width:2;height:10" coordorigin="7716,1875" coordsize="2,10">
              <v:shape style="position:absolute;left:7716;top:1875;width:2;height:10" coordorigin="7716,1875" coordsize="0,10" path="m7716,1885l7716,1875e" filled="f" stroked="t" strokeweight=".115pt" strokecolor="#231F20">
                <v:path arrowok="t"/>
              </v:shape>
            </v:group>
            <v:group style="position:absolute;left:7728;top:1851;width:2;height:19" coordorigin="7728,1851" coordsize="2,19">
              <v:shape style="position:absolute;left:7728;top:1851;width:2;height:19" coordorigin="7728,1851" coordsize="0,19" path="m7728,1869l7728,1851e" filled="f" stroked="t" strokeweight=".115pt" strokecolor="#231F20">
                <v:path arrowok="t"/>
              </v:shape>
            </v:group>
            <v:group style="position:absolute;left:7732;top:1851;width:2;height:19" coordorigin="7732,1851" coordsize="2,19">
              <v:shape style="position:absolute;left:7732;top:1851;width:2;height:19" coordorigin="7732,1851" coordsize="0,19" path="m7732,1851l7732,1869e" filled="f" stroked="t" strokeweight=".1685pt" strokecolor="#231F20">
                <v:path arrowok="t"/>
              </v:shape>
            </v:group>
            <v:group style="position:absolute;left:7735;top:1851;width:2;height:71" coordorigin="7735,1851" coordsize="2,71">
              <v:shape style="position:absolute;left:7735;top:1851;width:2;height:71" coordorigin="7735,1851" coordsize="0,71" path="m7735,1851l7735,1922e" filled="f" stroked="t" strokeweight=".115pt" strokecolor="#231F20">
                <v:path arrowok="t"/>
              </v:shape>
            </v:group>
            <v:group style="position:absolute;left:7738;top:1843;width:2;height:2" coordorigin="7738,1843" coordsize="2,2">
              <v:shape style="position:absolute;left:7738;top:1843;width:2;height:2" coordorigin="7738,1843" coordsize="2,0" path="m7738,1843l7740,1843e" filled="f" stroked="t" strokeweight=".138pt" strokecolor="#231F20">
                <v:path arrowok="t"/>
              </v:shape>
            </v:group>
            <v:group style="position:absolute;left:7760;top:1851;width:2;height:71" coordorigin="7760,1851" coordsize="2,71">
              <v:shape style="position:absolute;left:7760;top:1851;width:2;height:71" coordorigin="7760,1851" coordsize="0,71" path="m7760,1851l7760,1922e" filled="f" stroked="t" strokeweight=".115pt" strokecolor="#231F20">
                <v:path arrowok="t"/>
              </v:shape>
            </v:group>
            <v:group style="position:absolute;left:7763;top:1851;width:2;height:19" coordorigin="7763,1851" coordsize="2,19">
              <v:shape style="position:absolute;left:7763;top:1851;width:2;height:19" coordorigin="7763,1851" coordsize="0,19" path="m7763,1851l7763,1869e" filled="f" stroked="t" strokeweight=".1678pt" strokecolor="#231F20">
                <v:path arrowok="t"/>
              </v:shape>
            </v:group>
            <v:group style="position:absolute;left:7767;top:1851;width:2;height:19" coordorigin="7767,1851" coordsize="2,19">
              <v:shape style="position:absolute;left:7767;top:1851;width:2;height:19" coordorigin="7767,1851" coordsize="0,19" path="m7767,1869l7767,1851e" filled="f" stroked="t" strokeweight=".115pt" strokecolor="#231F20">
                <v:path arrowok="t"/>
              </v:shape>
            </v:group>
            <v:group style="position:absolute;left:7792;top:1851;width:2;height:19" coordorigin="7792,1851" coordsize="2,19">
              <v:shape style="position:absolute;left:7792;top:1851;width:2;height:19" coordorigin="7792,1851" coordsize="0,19" path="m7792,1869l7792,1851e" filled="f" stroked="t" strokeweight=".115pt" strokecolor="#231F20">
                <v:path arrowok="t"/>
              </v:shape>
            </v:group>
            <v:group style="position:absolute;left:7795;top:1851;width:2;height:19" coordorigin="7795,1851" coordsize="2,19">
              <v:shape style="position:absolute;left:7795;top:1851;width:2;height:19" coordorigin="7795,1851" coordsize="0,19" path="m7795,1851l7795,1869e" filled="f" stroked="t" strokeweight=".1712pt" strokecolor="#231F20">
                <v:path arrowok="t"/>
              </v:shape>
            </v:group>
            <v:group style="position:absolute;left:7798;top:1851;width:2;height:71" coordorigin="7798,1851" coordsize="2,71">
              <v:shape style="position:absolute;left:7798;top:1851;width:2;height:71" coordorigin="7798,1851" coordsize="0,71" path="m7798,1851l7798,1922e" filled="f" stroked="t" strokeweight=".115pt" strokecolor="#231F20">
                <v:path arrowok="t"/>
              </v:shape>
            </v:group>
            <v:group style="position:absolute;left:7823;top:1851;width:2;height:71" coordorigin="7823,1851" coordsize="2,71">
              <v:shape style="position:absolute;left:7823;top:1851;width:2;height:71" coordorigin="7823,1851" coordsize="0,71" path="m7823,1851l7823,1922e" filled="f" stroked="t" strokeweight=".115pt" strokecolor="#231F20">
                <v:path arrowok="t"/>
              </v:shape>
            </v:group>
            <v:group style="position:absolute;left:7826;top:1851;width:2;height:19" coordorigin="7826,1851" coordsize="2,19">
              <v:shape style="position:absolute;left:7826;top:1851;width:2;height:19" coordorigin="7826,1851" coordsize="0,19" path="m7826,1851l7826,1869e" filled="f" stroked="t" strokeweight=".1712pt" strokecolor="#231F20">
                <v:path arrowok="t"/>
              </v:shape>
            </v:group>
            <v:group style="position:absolute;left:7830;top:1851;width:2;height:19" coordorigin="7830,1851" coordsize="2,19">
              <v:shape style="position:absolute;left:7830;top:1851;width:2;height:19" coordorigin="7830,1851" coordsize="0,19" path="m7830,1869l7830,1851e" filled="f" stroked="t" strokeweight=".115pt" strokecolor="#231F20">
                <v:path arrowok="t"/>
              </v:shape>
            </v:group>
            <v:group style="position:absolute;left:7842;top:1875;width:2;height:10" coordorigin="7842,1875" coordsize="2,10">
              <v:shape style="position:absolute;left:7842;top:1875;width:2;height:10" coordorigin="7842,1875" coordsize="0,10" path="m7842,1875l7842,1885e" filled="f" stroked="t" strokeweight=".115pt" strokecolor="#231F20">
                <v:path arrowok="t"/>
              </v:shape>
            </v:group>
            <v:group style="position:absolute;left:7859;top:1840;width:2;height:2" coordorigin="7859,1840" coordsize="2,2">
              <v:shape style="position:absolute;left:7859;top:1840;width:2;height:2" coordorigin="7859,1840" coordsize="2,0" path="m7859,1840l7861,1840e" filled="f" stroked="t" strokeweight=".138pt" strokecolor="#231F20">
                <v:path arrowok="t"/>
              </v:shape>
            </v:group>
            <v:group style="position:absolute;left:7866;top:1898;width:2;height:2" coordorigin="7866,1898" coordsize="2,2">
              <v:shape style="position:absolute;left:7866;top:1898;width:2;height:2" coordorigin="7866,1898" coordsize="2,0" path="m7866,1898l7869,1898e" filled="f" stroked="t" strokeweight=".219pt" strokecolor="#231F20">
                <v:path arrowok="t"/>
              </v:shape>
            </v:group>
            <v:group style="position:absolute;left:7867;top:1857;width:2;height:30" coordorigin="7867,1857" coordsize="2,30">
              <v:shape style="position:absolute;left:7867;top:1857;width:2;height:30" coordorigin="7867,1857" coordsize="0,30" path="m7867,1857l7867,1887e" filled="f" stroked="t" strokeweight=".115pt" strokecolor="#231F20">
                <v:path arrowok="t"/>
              </v:shape>
            </v:group>
            <v:group style="position:absolute;left:7873;top:1832;width:2;height:63" coordorigin="7873,1832" coordsize="2,63">
              <v:shape style="position:absolute;left:7873;top:1832;width:2;height:63" coordorigin="7873,1832" coordsize="0,63" path="m7873,1832l7873,1895e" filled="f" stroked="t" strokeweight=".1704pt" strokecolor="#231F20">
                <v:path arrowok="t"/>
              </v:shape>
            </v:group>
            <v:group style="position:absolute;left:7876;top:1858;width:2;height:30" coordorigin="7876,1858" coordsize="2,30">
              <v:shape style="position:absolute;left:7876;top:1858;width:2;height:30" coordorigin="7876,1858" coordsize="0,30" path="m7876,1888l7876,1858e" filled="f" stroked="t" strokeweight=".115pt" strokecolor="#231F20">
                <v:path arrowok="t"/>
              </v:shape>
            </v:group>
            <v:group style="position:absolute;left:7698;top:1903;width:16;height:17" coordorigin="7698,1903" coordsize="16,17">
              <v:shape style="position:absolute;left:7698;top:1903;width:16;height:17" coordorigin="7698,1903" coordsize="16,17" path="m7698,1903l7714,1920e" filled="f" stroked="t" strokeweight=".115pt" strokecolor="#231F20">
                <v:path arrowok="t"/>
              </v:shape>
            </v:group>
            <v:group style="position:absolute;left:7698;top:1899;width:15;height:14" coordorigin="7698,1899" coordsize="15,14">
              <v:shape style="position:absolute;left:7698;top:1899;width:15;height:14" coordorigin="7698,1899" coordsize="15,14" path="m7698,1899l7714,1913e" filled="f" stroked="t" strokeweight=".115pt" strokecolor="#231F20">
                <v:path arrowok="t"/>
              </v:shape>
            </v:group>
            <v:group style="position:absolute;left:7701;top:1894;width:15;height:13" coordorigin="7701,1894" coordsize="15,13">
              <v:shape style="position:absolute;left:7701;top:1894;width:15;height:13" coordorigin="7701,1894" coordsize="15,13" path="m7717,1907l7701,1894e" filled="f" stroked="t" strokeweight=".115pt" strokecolor="#231F20">
                <v:path arrowok="t"/>
              </v:shape>
            </v:group>
            <v:group style="position:absolute;left:7690;top:1895;width:6;height:2" coordorigin="7690,1895" coordsize="6,2">
              <v:shape style="position:absolute;left:7690;top:1895;width:6;height:2" coordorigin="7690,1895" coordsize="6,2" path="m7690,1895l7695,1897e" filled="f" stroked="t" strokeweight=".115pt" strokecolor="#231F20">
                <v:path arrowok="t"/>
              </v:shape>
            </v:group>
            <v:group style="position:absolute;left:7716;top:1922;width:126;height:2" coordorigin="7716,1922" coordsize="126,2">
              <v:shape style="position:absolute;left:7716;top:1922;width:126;height:2" coordorigin="7716,1922" coordsize="126,0" path="m7716,1922l7842,1922e" filled="f" stroked="t" strokeweight=".115pt" strokecolor="#231F20">
                <v:path arrowok="t"/>
              </v:shape>
            </v:group>
            <v:group style="position:absolute;left:7712;top:1918;width:135;height:2" coordorigin="7712,1918" coordsize="135,2">
              <v:shape style="position:absolute;left:7712;top:1918;width:135;height:2" coordorigin="7712,1918" coordsize="135,0" path="m7712,1918l7846,1918e" filled="f" stroked="t" strokeweight=".115008pt" strokecolor="#231F20">
                <v:path arrowok="t"/>
              </v:shape>
            </v:group>
            <v:group style="position:absolute;left:7708;top:1914;width:142;height:2" coordorigin="7708,1914" coordsize="142,2">
              <v:shape style="position:absolute;left:7708;top:1914;width:142;height:2" coordorigin="7708,1914" coordsize="142,0" path="m7708,1914l7850,1914e" filled="f" stroked="t" strokeweight=".115pt" strokecolor="#231F20">
                <v:path arrowok="t"/>
              </v:shape>
            </v:group>
            <v:group style="position:absolute;left:7721;top:1908;width:117;height:2" coordorigin="7721,1908" coordsize="117,2">
              <v:shape style="position:absolute;left:7721;top:1908;width:117;height:2" coordorigin="7721,1908" coordsize="117,0" path="m7837,1908l7721,1908e" filled="f" stroked="t" strokeweight=".115pt" strokecolor="#231F20">
                <v:path arrowok="t"/>
              </v:shape>
            </v:group>
            <v:group style="position:absolute;left:7716;top:1880;width:126;height:2" coordorigin="7716,1880" coordsize="126,2">
              <v:shape style="position:absolute;left:7716;top:1880;width:126;height:2" coordorigin="7716,1880" coordsize="126,0" path="m7716,1880l7842,1880e" filled="f" stroked="t" strokeweight=".6128pt" strokecolor="#231F20">
                <v:path arrowok="t"/>
              </v:shape>
            </v:group>
            <v:group style="position:absolute;left:7728;top:1869;width:101;height:2" coordorigin="7728,1869" coordsize="101,2">
              <v:shape style="position:absolute;left:7728;top:1869;width:101;height:2" coordorigin="7728,1869" coordsize="101,0" path="m7728,1869l7830,1869e" filled="f" stroked="t" strokeweight=".115054pt" strokecolor="#231F20">
                <v:path arrowok="t"/>
              </v:shape>
            </v:group>
            <v:group style="position:absolute;left:7697;top:1846;width:164;height:2" coordorigin="7697,1846" coordsize="164,2">
              <v:shape style="position:absolute;left:7697;top:1846;width:164;height:2" coordorigin="7697,1846" coordsize="164,0" path="m7697,1846l7861,1846e" filled="f" stroked="t" strokeweight=".586979pt" strokecolor="#231F20">
                <v:path arrowok="t"/>
              </v:shape>
            </v:group>
            <v:group style="position:absolute;left:7687;top:1828;width:8;height:2" coordorigin="7687,1828" coordsize="8,2">
              <v:shape style="position:absolute;left:7687;top:1828;width:8;height:2" coordorigin="7687,1828" coordsize="8,0" path="m7695,1828l7687,1828e" filled="f" stroked="t" strokeweight=".115pt" strokecolor="#231F20">
                <v:path arrowok="t"/>
              </v:shape>
            </v:group>
            <v:group style="position:absolute;left:7692;top:1826;width:174;height:2" coordorigin="7692,1826" coordsize="174,2">
              <v:shape style="position:absolute;left:7692;top:1826;width:174;height:2" coordorigin="7692,1826" coordsize="174,0" path="m7692,1826l7866,1826e" filled="f" stroked="t" strokeweight=".115pt" strokecolor="#231F20">
                <v:path arrowok="t"/>
              </v:shape>
            </v:group>
            <v:group style="position:absolute;left:7863;top:1895;width:6;height:2" coordorigin="7863,1895" coordsize="6,2">
              <v:shape style="position:absolute;left:7863;top:1895;width:6;height:2" coordorigin="7863,1895" coordsize="6,2" path="m7863,1897l7869,1895e" filled="f" stroked="t" strokeweight=".115pt" strokecolor="#231F20">
                <v:path arrowok="t"/>
              </v:shape>
            </v:group>
            <v:group style="position:absolute;left:7860;top:1826;width:6;height:12" coordorigin="7860,1826" coordsize="6,12">
              <v:shape style="position:absolute;left:7860;top:1826;width:6;height:12" coordorigin="7860,1826" coordsize="6,12" path="m7860,1838l7861,1834,7862,1829,7864,1827,7866,1826e" filled="f" stroked="t" strokeweight=".115pt" strokecolor="#231F20">
                <v:path arrowok="t"/>
              </v:shape>
            </v:group>
            <v:group style="position:absolute;left:7692;top:1826;width:7;height:12" coordorigin="7692,1826" coordsize="7,12">
              <v:shape style="position:absolute;left:7692;top:1826;width:7;height:12" coordorigin="7692,1826" coordsize="7,12" path="m7698,1838l7697,1834,7696,1829,7694,1827,7692,1826e" filled="f" stroked="t" strokeweight=".115pt" strokecolor="#231F20">
                <v:path arrowok="t"/>
              </v:shape>
            </v:group>
            <v:group style="position:absolute;left:7691;top:1887;width:3;height:3" coordorigin="7691,1887" coordsize="3,3">
              <v:shape style="position:absolute;left:7691;top:1887;width:3;height:3" coordorigin="7691,1887" coordsize="3,3" path="m7694,1890l7692,1889,7691,1887e" filled="f" stroked="t" strokeweight=".115pt" strokecolor="#231F20">
                <v:path arrowok="t"/>
              </v:shape>
            </v:group>
            <v:group style="position:absolute;left:7865;top:1887;width:3;height:3" coordorigin="7865,1887" coordsize="3,3">
              <v:shape style="position:absolute;left:7865;top:1887;width:3;height:3" coordorigin="7865,1887" coordsize="3,3" path="m7867,1887l7867,1889,7865,1890e" filled="f" stroked="t" strokeweight=".115pt" strokecolor="#231F20">
                <v:path arrowok="t"/>
              </v:shape>
            </v:group>
            <v:group style="position:absolute;left:7714;top:1920;width:4;height:2" coordorigin="7714,1920" coordsize="4,2">
              <v:shape style="position:absolute;left:7714;top:1920;width:4;height:2" coordorigin="7714,1920" coordsize="4,2" path="m7718,1922l7716,1922,7714,1920e" filled="f" stroked="t" strokeweight=".115pt" strokecolor="#231F20">
                <v:path arrowok="t"/>
              </v:shape>
            </v:group>
            <v:group style="position:absolute;left:7840;top:1920;width:4;height:2" coordorigin="7840,1920" coordsize="4,2">
              <v:shape style="position:absolute;left:7840;top:1920;width:4;height:2" coordorigin="7840,1920" coordsize="4,2" path="m7844,1920l7842,1922,7840,1922e" filled="f" stroked="t" strokeweight=".115pt" strokecolor="#231F20">
                <v:path arrowok="t"/>
              </v:shape>
            </v:group>
            <v:group style="position:absolute;left:7717;top:1907;width:4;height:2" coordorigin="7717,1907" coordsize="4,2">
              <v:shape style="position:absolute;left:7717;top:1907;width:4;height:2" coordorigin="7717,1907" coordsize="4,1" path="m7721,1908l7717,1907e" filled="f" stroked="t" strokeweight=".115pt" strokecolor="#231F20">
                <v:path arrowok="t"/>
              </v:shape>
            </v:group>
            <v:group style="position:absolute;left:7837;top:1907;width:4;height:2" coordorigin="7837,1907" coordsize="4,2">
              <v:shape style="position:absolute;left:7837;top:1907;width:4;height:2" coordorigin="7837,1907" coordsize="4,1" path="m7841,1907l7837,1908e" filled="f" stroked="t" strokeweight=".115pt" strokecolor="#231F20">
                <v:path arrowok="t"/>
              </v:shape>
            </v:group>
            <v:group style="position:absolute;left:7694;top:1901;width:4;height:2" coordorigin="7694,1901" coordsize="4,2">
              <v:shape style="position:absolute;left:7694;top:1901;width:4;height:2" coordorigin="7694,1901" coordsize="4,2" path="m7694,1901l7698,1903e" filled="f" stroked="t" strokeweight=".115pt" strokecolor="#231F20">
                <v:path arrowok="t"/>
              </v:shape>
            </v:group>
            <v:group style="position:absolute;left:7860;top:1901;width:4;height:2" coordorigin="7860,1901" coordsize="4,2">
              <v:shape style="position:absolute;left:7860;top:1901;width:4;height:2" coordorigin="7860,1901" coordsize="4,2" path="m7860,1903l7864,1901e" filled="f" stroked="t" strokeweight=".115pt" strokecolor="#231F20">
                <v:path arrowok="t"/>
              </v:shape>
            </v:group>
            <v:group style="position:absolute;left:7714;top:1913;width:4;height:2" coordorigin="7714,1913" coordsize="4,2">
              <v:shape style="position:absolute;left:7714;top:1913;width:4;height:2" coordorigin="7714,1913" coordsize="4,2" path="m7718,1914l7714,1913e" filled="f" stroked="t" strokeweight=".115pt" strokecolor="#231F20">
                <v:path arrowok="t"/>
              </v:shape>
            </v:group>
            <v:group style="position:absolute;left:7840;top:1913;width:4;height:2" coordorigin="7840,1913" coordsize="4,2">
              <v:shape style="position:absolute;left:7840;top:1913;width:4;height:2" coordorigin="7840,1913" coordsize="4,2" path="m7844,1913l7840,1914e" filled="f" stroked="t" strokeweight=".115pt" strokecolor="#231F20">
                <v:path arrowok="t"/>
              </v:shape>
            </v:group>
            <v:group style="position:absolute;left:7695;top:1897;width:3;height:2" coordorigin="7695,1897" coordsize="3,2">
              <v:shape style="position:absolute;left:7695;top:1897;width:3;height:2" coordorigin="7695,1897" coordsize="3,2" path="m7695,1897l7698,1899e" filled="f" stroked="t" strokeweight=".115pt" strokecolor="#231F20">
                <v:path arrowok="t"/>
              </v:shape>
            </v:group>
            <v:group style="position:absolute;left:7860;top:1897;width:3;height:2" coordorigin="7860,1897" coordsize="3,2">
              <v:shape style="position:absolute;left:7860;top:1897;width:3;height:2" coordorigin="7860,1897" coordsize="3,2" path="m7860,1899l7863,1897e" filled="f" stroked="t" strokeweight=".115pt" strokecolor="#231F20">
                <v:path arrowok="t"/>
              </v:shape>
            </v:group>
            <v:group style="position:absolute;left:7869;top:1888;width:5;height:7" coordorigin="7869,1888" coordsize="5,7">
              <v:shape style="position:absolute;left:7869;top:1888;width:5;height:7" coordorigin="7869,1888" coordsize="5,7" path="m7873,1888l7872,1892,7869,1895e" filled="f" stroked="t" strokeweight=".115pt" strokecolor="#231F20">
                <v:path arrowok="t"/>
              </v:shape>
            </v:group>
            <v:group style="position:absolute;left:7685;top:1888;width:5;height:7" coordorigin="7685,1888" coordsize="5,7">
              <v:shape style="position:absolute;left:7685;top:1888;width:5;height:7" coordorigin="7685,1888" coordsize="5,7" path="m7690,1895l7686,1892,7685,1888e" filled="f" stroked="t" strokeweight=".115pt" strokecolor="#231F20">
                <v:path arrowok="t"/>
              </v:shape>
            </v:group>
            <v:group style="position:absolute;left:7682;top:1888;width:12;height:13" coordorigin="7682,1888" coordsize="12,13">
              <v:shape style="position:absolute;left:7682;top:1888;width:12;height:13" coordorigin="7682,1888" coordsize="12,13" path="m7694,1901l7689,1900,7685,1897,7683,1893,7682,1888e" filled="f" stroked="t" strokeweight=".115pt" strokecolor="#231F20">
                <v:path arrowok="t"/>
              </v:shape>
            </v:group>
            <v:group style="position:absolute;left:7864;top:1888;width:12;height:13" coordorigin="7864,1888" coordsize="12,13">
              <v:shape style="position:absolute;left:7864;top:1888;width:12;height:13" coordorigin="7864,1888" coordsize="12,13" path="m7876,1888l7876,1893,7873,1897,7869,1900,7864,1901e" filled="f" stroked="t" strokeweight=".115pt" strokecolor="#231F20">
                <v:path arrowok="t"/>
              </v:shape>
            </v:group>
            <v:group style="position:absolute;left:7857;top:1890;width:8;height:4" coordorigin="7857,1890" coordsize="8,4">
              <v:shape style="position:absolute;left:7857;top:1890;width:8;height:4" coordorigin="7857,1890" coordsize="8,4" path="m7857,1894l7861,1891,7865,1890e" filled="f" stroked="t" strokeweight=".115pt" strokecolor="#231F20">
                <v:path arrowok="t"/>
              </v:shape>
            </v:group>
            <v:group style="position:absolute;left:7694;top:1890;width:8;height:4" coordorigin="7694,1890" coordsize="8,4">
              <v:shape style="position:absolute;left:7694;top:1890;width:8;height:4" coordorigin="7694,1890" coordsize="8,4" path="m7694,1890l7697,1891,7701,1894e" filled="f" stroked="t" strokeweight=".115pt" strokecolor="#231F20">
                <v:path arrowok="t"/>
              </v:shape>
            </v:group>
            <v:group style="position:absolute;left:7686;top:1826;width:6;height:6" coordorigin="7686,1826" coordsize="6,6">
              <v:shape style="position:absolute;left:7686;top:1826;width:6;height:6" coordorigin="7686,1826" coordsize="6,6" path="m7686,1832l7686,1829,7688,1827,7692,1826e" filled="f" stroked="t" strokeweight=".115pt" strokecolor="#231F20">
                <v:path arrowok="t"/>
              </v:shape>
            </v:group>
            <v:group style="position:absolute;left:7866;top:1826;width:6;height:6" coordorigin="7866,1826" coordsize="6,6">
              <v:shape style="position:absolute;left:7866;top:1826;width:6;height:6" coordorigin="7866,1826" coordsize="6,6" path="m7866,1826l7870,1827,7872,1829,7872,1832e" filled="f" stroked="t" strokeweight=".115pt" strokecolor="#231F20">
                <v:path arrowok="t"/>
              </v:shape>
            </v:group>
            <v:group style="position:absolute;left:7861;top:1851;width:6;height:6" coordorigin="7861,1851" coordsize="6,6">
              <v:shape style="position:absolute;left:7861;top:1851;width:6;height:6" coordorigin="7861,1851" coordsize="6,6" path="m7861,1851l7864,1851,7867,1854,7867,1857e" filled="f" stroked="t" strokeweight=".115pt" strokecolor="#231F20">
                <v:path arrowok="t"/>
              </v:shape>
            </v:group>
            <v:group style="position:absolute;left:7691;top:1851;width:7;height:6" coordorigin="7691,1851" coordsize="7,6">
              <v:shape style="position:absolute;left:7691;top:1851;width:7;height:6" coordorigin="7691,1851" coordsize="7,6" path="m7691,1857l7692,1854,7694,1851,7697,1851e" filled="f" stroked="t" strokeweight=".115pt" strokecolor="#231F20">
                <v:path arrowok="t"/>
              </v:shape>
            </v:group>
            <v:group style="position:absolute;left:7861;top:1844;width:12;height:13" coordorigin="7861,1844" coordsize="12,13">
              <v:shape style="position:absolute;left:7861;top:1844;width:12;height:13" coordorigin="7861,1844" coordsize="12,13" path="m7861,1844l7866,1845,7870,1848,7873,1852,7873,1857e" filled="f" stroked="t" strokeweight=".115pt" strokecolor="#231F20">
                <v:path arrowok="t"/>
              </v:shape>
            </v:group>
            <v:group style="position:absolute;left:7685;top:1844;width:13;height:13" coordorigin="7685,1844" coordsize="13,13">
              <v:shape style="position:absolute;left:7685;top:1844;width:13;height:13" coordorigin="7685,1844" coordsize="13,13" path="m7685,1857l7685,1852,7688,1848,7692,1845,7697,1844e" filled="f" stroked="t" strokeweight=".115pt" strokecolor="#231F20">
                <v:path arrowok="t"/>
              </v:shape>
            </v:group>
            <v:group style="position:absolute;left:7682;top:1847;width:4;height:11" coordorigin="7682,1847" coordsize="4,11">
              <v:shape style="position:absolute;left:7682;top:1847;width:4;height:11" coordorigin="7682,1847" coordsize="4,11" path="m7682,1858l7683,1852,7686,1847e" filled="f" stroked="t" strokeweight=".115pt" strokecolor="#231F20">
                <v:path arrowok="t"/>
              </v:shape>
            </v:group>
            <v:group style="position:absolute;left:7872;top:1847;width:4;height:11" coordorigin="7872,1847" coordsize="4,11">
              <v:shape style="position:absolute;left:7872;top:1847;width:4;height:11" coordorigin="7872,1847" coordsize="4,11" path="m7872,1847l7875,1852,7876,1858e" filled="f" stroked="t" strokeweight=".115pt" strokecolor="#231F20">
                <v:path arrowok="t"/>
              </v:shape>
            </v:group>
            <v:group style="position:absolute;left:7710;top:1841;width:3;height:3" coordorigin="7710,1841" coordsize="3,3">
              <v:shape style="position:absolute;left:7710;top:1841;width:3;height:3" coordorigin="7710,1841" coordsize="3,3" path="m7713,1845l7710,1841e" filled="f" stroked="t" strokeweight=".115pt" strokecolor="#231F20">
                <v:path arrowok="t"/>
              </v:shape>
            </v:group>
            <v:group style="position:absolute;left:7734;top:1841;width:4;height:3" coordorigin="7734,1841" coordsize="4,3">
              <v:shape style="position:absolute;left:7734;top:1841;width:4;height:3" coordorigin="7734,1841" coordsize="4,3" path="m7738,1841l7734,1845e" filled="f" stroked="t" strokeweight=".115pt" strokecolor="#231F20">
                <v:path arrowok="t"/>
              </v:shape>
            </v:group>
            <v:group style="position:absolute;left:7766;top:1841;width:4;height:3" coordorigin="7766,1841" coordsize="4,3">
              <v:shape style="position:absolute;left:7766;top:1841;width:4;height:3" coordorigin="7766,1841" coordsize="4,3" path="m7770,1845l7766,1841e" filled="f" stroked="t" strokeweight=".115pt" strokecolor="#231F20">
                <v:path arrowok="t"/>
              </v:shape>
            </v:group>
            <v:group style="position:absolute;left:7790;top:1841;width:4;height:3" coordorigin="7790,1841" coordsize="4,3">
              <v:shape style="position:absolute;left:7790;top:1841;width:4;height:3" coordorigin="7790,1841" coordsize="4,3" path="m7794,1841l7790,1845e" filled="f" stroked="t" strokeweight=".115pt" strokecolor="#231F20">
                <v:path arrowok="t"/>
              </v:shape>
            </v:group>
            <v:group style="position:absolute;left:7823;top:1841;width:3;height:3" coordorigin="7823,1841" coordsize="3,3">
              <v:shape style="position:absolute;left:7823;top:1841;width:3;height:3" coordorigin="7823,1841" coordsize="3,3" path="m7826,1845l7823,1841e" filled="f" stroked="t" strokeweight=".115pt" strokecolor="#231F20">
                <v:path arrowok="t"/>
              </v:shape>
            </v:group>
            <v:group style="position:absolute;left:7847;top:1841;width:4;height:3" coordorigin="7847,1841" coordsize="4,3">
              <v:shape style="position:absolute;left:7847;top:1841;width:4;height:3" coordorigin="7847,1841" coordsize="4,3" path="m7851,1841l7847,1845e" filled="f" stroked="t" strokeweight=".115pt" strokecolor="#231F20">
                <v:path arrowok="t"/>
              </v:shape>
              <v:shape style="position:absolute;left:8043;top:1631;width:195;height:97" type="#_x0000_t75">
                <v:imagedata r:id="rId151" o:title=""/>
              </v:shape>
              <v:shape style="position:absolute;left:8046;top:1649;width:189;height:70" type="#_x0000_t75">
                <v:imagedata r:id="rId152" o:title=""/>
              </v:shape>
              <v:shape style="position:absolute;left:8078;top:1681;width:126;height:8" type="#_x0000_t75">
                <v:imagedata r:id="rId147" o:title=""/>
              </v:shape>
            </v:group>
            <v:group style="position:absolute;left:8077;top:1685;width:128;height:2" coordorigin="8077,1685" coordsize="128,2">
              <v:shape style="position:absolute;left:8077;top:1685;width:128;height:2" coordorigin="8077,1685" coordsize="128,0" path="m8077,1685l8205,1685e" filled="f" stroked="t" strokeweight=".619pt" strokecolor="#231F20">
                <v:path arrowok="t"/>
              </v:shape>
            </v:group>
            <v:group style="position:absolute;left:8204;top:1699;width:16;height:13" coordorigin="8204,1699" coordsize="16,13">
              <v:shape style="position:absolute;left:8204;top:1699;width:16;height:13" coordorigin="8204,1699" coordsize="16,13" path="m8219,1699l8204,1712e" filled="f" stroked="t" strokeweight=".115pt" strokecolor="#231F20">
                <v:path arrowok="t"/>
              </v:shape>
            </v:group>
            <v:group style="position:absolute;left:8206;top:1704;width:16;height:14" coordorigin="8206,1704" coordsize="16,14">
              <v:shape style="position:absolute;left:8206;top:1704;width:16;height:14" coordorigin="8206,1704" coordsize="16,14" path="m8206,1718l8222,1704e" filled="f" stroked="t" strokeweight=".115pt" strokecolor="#231F20">
                <v:path arrowok="t"/>
              </v:shape>
            </v:group>
            <v:group style="position:absolute;left:8206;top:1709;width:16;height:17" coordorigin="8206,1709" coordsize="16,17">
              <v:shape style="position:absolute;left:8206;top:1709;width:16;height:17" coordorigin="8206,1709" coordsize="16,17" path="m8206,1726l8222,1709e" filled="f" stroked="t" strokeweight=".115pt" strokecolor="#231F20">
                <v:path arrowok="t"/>
              </v:shape>
            </v:group>
            <v:group style="position:absolute;left:8044;top:1663;width:2;height:30" coordorigin="8044,1663" coordsize="2,30">
              <v:shape style="position:absolute;left:8044;top:1663;width:2;height:30" coordorigin="8044,1663" coordsize="0,30" path="m8044,1663l8044,1693e" filled="f" stroked="t" strokeweight=".115pt" strokecolor="#231F20">
                <v:path arrowok="t"/>
              </v:shape>
            </v:group>
            <v:group style="position:absolute;left:8047;top:1638;width:2;height:63" coordorigin="8047,1638" coordsize="2,63">
              <v:shape style="position:absolute;left:8047;top:1638;width:2;height:63" coordorigin="8047,1638" coordsize="0,63" path="m8047,1638l8047,1701e" filled="f" stroked="t" strokeweight=".1699pt" strokecolor="#231F20">
                <v:path arrowok="t"/>
              </v:shape>
            </v:group>
            <v:group style="position:absolute;left:8053;top:1662;width:2;height:30" coordorigin="8053,1662" coordsize="2,30">
              <v:shape style="position:absolute;left:8053;top:1662;width:2;height:30" coordorigin="8053,1662" coordsize="0,30" path="m8053,1692l8053,1662e" filled="f" stroked="t" strokeweight=".115pt" strokecolor="#231F20">
                <v:path arrowok="t"/>
              </v:shape>
            </v:group>
            <v:group style="position:absolute;left:8052;top:1704;width:2;height:2" coordorigin="8052,1704" coordsize="2,2">
              <v:shape style="position:absolute;left:8052;top:1704;width:2;height:2" coordorigin="8052,1704" coordsize="2,0" path="m8052,1704l8054,1704e" filled="f" stroked="t" strokeweight=".219pt" strokecolor="#231F20">
                <v:path arrowok="t"/>
              </v:shape>
            </v:group>
            <v:group style="position:absolute;left:8059;top:1645;width:2;height:2" coordorigin="8059,1645" coordsize="2,2">
              <v:shape style="position:absolute;left:8059;top:1645;width:2;height:2" coordorigin="8059,1645" coordsize="2,0" path="m8059,1645l8062,1645e" filled="f" stroked="t" strokeweight=".138pt" strokecolor="#231F20">
                <v:path arrowok="t"/>
              </v:shape>
            </v:group>
            <v:group style="position:absolute;left:8078;top:1680;width:2;height:10" coordorigin="8078,1680" coordsize="2,10">
              <v:shape style="position:absolute;left:8078;top:1680;width:2;height:10" coordorigin="8078,1680" coordsize="0,10" path="m8078,1690l8078,1680e" filled="f" stroked="t" strokeweight=".115pt" strokecolor="#231F20">
                <v:path arrowok="t"/>
              </v:shape>
            </v:group>
            <v:group style="position:absolute;left:8091;top:1656;width:2;height:19" coordorigin="8091,1656" coordsize="2,19">
              <v:shape style="position:absolute;left:8091;top:1656;width:2;height:19" coordorigin="8091,1656" coordsize="0,19" path="m8091,1675l8091,1656e" filled="f" stroked="t" strokeweight=".115pt" strokecolor="#231F20">
                <v:path arrowok="t"/>
              </v:shape>
            </v:group>
            <v:group style="position:absolute;left:8094;top:1656;width:2;height:19" coordorigin="8094,1656" coordsize="2,19">
              <v:shape style="position:absolute;left:8094;top:1656;width:2;height:19" coordorigin="8094,1656" coordsize="0,19" path="m8094,1656l8094,1675e" filled="f" stroked="t" strokeweight=".1686pt" strokecolor="#231F20">
                <v:path arrowok="t"/>
              </v:shape>
            </v:group>
            <v:group style="position:absolute;left:8097;top:1656;width:2;height:71" coordorigin="8097,1656" coordsize="2,71">
              <v:shape style="position:absolute;left:8097;top:1656;width:2;height:71" coordorigin="8097,1656" coordsize="0,71" path="m8097,1656l8097,1727e" filled="f" stroked="t" strokeweight=".115pt" strokecolor="#231F20">
                <v:path arrowok="t"/>
              </v:shape>
            </v:group>
            <v:group style="position:absolute;left:8100;top:1648;width:2;height:2" coordorigin="8100,1648" coordsize="2,2">
              <v:shape style="position:absolute;left:8100;top:1648;width:2;height:2" coordorigin="8100,1648" coordsize="2,0" path="m8100,1648l8102,1648e" filled="f" stroked="t" strokeweight=".138pt" strokecolor="#231F20">
                <v:path arrowok="t"/>
              </v:shape>
            </v:group>
            <v:group style="position:absolute;left:8122;top:1656;width:2;height:71" coordorigin="8122,1656" coordsize="2,71">
              <v:shape style="position:absolute;left:8122;top:1656;width:2;height:71" coordorigin="8122,1656" coordsize="0,71" path="m8122,1656l8122,1727e" filled="f" stroked="t" strokeweight=".115pt" strokecolor="#231F20">
                <v:path arrowok="t"/>
              </v:shape>
            </v:group>
            <v:group style="position:absolute;left:8125;top:1656;width:2;height:19" coordorigin="8125,1656" coordsize="2,19">
              <v:shape style="position:absolute;left:8125;top:1656;width:2;height:19" coordorigin="8125,1656" coordsize="0,19" path="m8125,1656l8125,1675e" filled="f" stroked="t" strokeweight=".1678pt" strokecolor="#231F20">
                <v:path arrowok="t"/>
              </v:shape>
            </v:group>
            <v:group style="position:absolute;left:8129;top:1656;width:2;height:19" coordorigin="8129,1656" coordsize="2,19">
              <v:shape style="position:absolute;left:8129;top:1656;width:2;height:19" coordorigin="8129,1656" coordsize="0,19" path="m8129,1675l8129,1656e" filled="f" stroked="t" strokeweight=".115pt" strokecolor="#231F20">
                <v:path arrowok="t"/>
              </v:shape>
            </v:group>
            <v:group style="position:absolute;left:8154;top:1656;width:2;height:19" coordorigin="8154,1656" coordsize="2,19">
              <v:shape style="position:absolute;left:8154;top:1656;width:2;height:19" coordorigin="8154,1656" coordsize="0,19" path="m8154,1675l8154,1656e" filled="f" stroked="t" strokeweight=".115pt" strokecolor="#231F20">
                <v:path arrowok="t"/>
              </v:shape>
            </v:group>
            <v:group style="position:absolute;left:8157;top:1656;width:2;height:19" coordorigin="8157,1656" coordsize="2,19">
              <v:shape style="position:absolute;left:8157;top:1656;width:2;height:19" coordorigin="8157,1656" coordsize="0,19" path="m8157,1656l8157,1675e" filled="f" stroked="t" strokeweight=".1712pt" strokecolor="#231F20">
                <v:path arrowok="t"/>
              </v:shape>
            </v:group>
            <v:group style="position:absolute;left:8160;top:1656;width:2;height:71" coordorigin="8160,1656" coordsize="2,71">
              <v:shape style="position:absolute;left:8160;top:1656;width:2;height:71" coordorigin="8160,1656" coordsize="0,71" path="m8160,1656l8160,1727e" filled="f" stroked="t" strokeweight=".115pt" strokecolor="#231F20">
                <v:path arrowok="t"/>
              </v:shape>
            </v:group>
            <v:group style="position:absolute;left:8185;top:1656;width:2;height:71" coordorigin="8185,1656" coordsize="2,71">
              <v:shape style="position:absolute;left:8185;top:1656;width:2;height:71" coordorigin="8185,1656" coordsize="0,71" path="m8185,1656l8185,1727e" filled="f" stroked="t" strokeweight=".115pt" strokecolor="#231F20">
                <v:path arrowok="t"/>
              </v:shape>
            </v:group>
            <v:group style="position:absolute;left:8189;top:1656;width:2;height:19" coordorigin="8189,1656" coordsize="2,19">
              <v:shape style="position:absolute;left:8189;top:1656;width:2;height:19" coordorigin="8189,1656" coordsize="0,19" path="m8189,1656l8189,1675e" filled="f" stroked="t" strokeweight=".1712pt" strokecolor="#231F20">
                <v:path arrowok="t"/>
              </v:shape>
            </v:group>
            <v:group style="position:absolute;left:8192;top:1656;width:2;height:19" coordorigin="8192,1656" coordsize="2,19">
              <v:shape style="position:absolute;left:8192;top:1656;width:2;height:19" coordorigin="8192,1656" coordsize="0,19" path="m8192,1675l8192,1656e" filled="f" stroked="t" strokeweight=".115pt" strokecolor="#231F20">
                <v:path arrowok="t"/>
              </v:shape>
            </v:group>
            <v:group style="position:absolute;left:8204;top:1680;width:2;height:10" coordorigin="8204,1680" coordsize="2,10">
              <v:shape style="position:absolute;left:8204;top:1680;width:2;height:10" coordorigin="8204,1680" coordsize="0,10" path="m8204,1680l8204,1690e" filled="f" stroked="t" strokeweight=".115pt" strokecolor="#231F20">
                <v:path arrowok="t"/>
              </v:shape>
            </v:group>
            <v:group style="position:absolute;left:8221;top:1645;width:2;height:2" coordorigin="8221,1645" coordsize="2,2">
              <v:shape style="position:absolute;left:8221;top:1645;width:2;height:2" coordorigin="8221,1645" coordsize="2,0" path="m8221,1645l8224,1645e" filled="f" stroked="t" strokeweight=".138pt" strokecolor="#231F20">
                <v:path arrowok="t"/>
              </v:shape>
            </v:group>
            <v:group style="position:absolute;left:8228;top:1704;width:2;height:2" coordorigin="8228,1704" coordsize="2,2">
              <v:shape style="position:absolute;left:8228;top:1704;width:2;height:2" coordorigin="8228,1704" coordsize="2,0" path="m8228,1704l8231,1704e" filled="f" stroked="t" strokeweight=".219pt" strokecolor="#231F20">
                <v:path arrowok="t"/>
              </v:shape>
            </v:group>
            <v:group style="position:absolute;left:8230;top:1662;width:2;height:30" coordorigin="8230,1662" coordsize="2,30">
              <v:shape style="position:absolute;left:8230;top:1662;width:2;height:30" coordorigin="8230,1662" coordsize="0,30" path="m8230,1662l8230,1692e" filled="f" stroked="t" strokeweight=".115pt" strokecolor="#231F20">
                <v:path arrowok="t"/>
              </v:shape>
            </v:group>
            <v:group style="position:absolute;left:8235;top:1638;width:2;height:63" coordorigin="8235,1638" coordsize="2,63">
              <v:shape style="position:absolute;left:8235;top:1638;width:2;height:63" coordorigin="8235,1638" coordsize="0,63" path="m8235,1638l8235,1701e" filled="f" stroked="t" strokeweight=".1704pt" strokecolor="#231F20">
                <v:path arrowok="t"/>
              </v:shape>
            </v:group>
            <v:group style="position:absolute;left:8238;top:1663;width:2;height:30" coordorigin="8238,1663" coordsize="2,30">
              <v:shape style="position:absolute;left:8238;top:1663;width:2;height:30" coordorigin="8238,1663" coordsize="0,30" path="m8238,1693l8238,1663e" filled="f" stroked="t" strokeweight=".115pt" strokecolor="#231F20">
                <v:path arrowok="t"/>
              </v:shape>
            </v:group>
            <v:group style="position:absolute;left:8060;top:1709;width:16;height:17" coordorigin="8060,1709" coordsize="16,17">
              <v:shape style="position:absolute;left:8060;top:1709;width:16;height:17" coordorigin="8060,1709" coordsize="16,17" path="m8060,1709l8076,1726e" filled="f" stroked="t" strokeweight=".115pt" strokecolor="#231F20">
                <v:path arrowok="t"/>
              </v:shape>
            </v:group>
            <v:group style="position:absolute;left:8061;top:1704;width:15;height:14" coordorigin="8061,1704" coordsize="15,14">
              <v:shape style="position:absolute;left:8061;top:1704;width:15;height:14" coordorigin="8061,1704" coordsize="15,14" path="m8061,1704l8076,1718e" filled="f" stroked="t" strokeweight=".115pt" strokecolor="#231F20">
                <v:path arrowok="t"/>
              </v:shape>
            </v:group>
            <v:group style="position:absolute;left:8063;top:1699;width:15;height:13" coordorigin="8063,1699" coordsize="15,13">
              <v:shape style="position:absolute;left:8063;top:1699;width:15;height:13" coordorigin="8063,1699" coordsize="15,13" path="m8079,1712l8063,1699e" filled="f" stroked="t" strokeweight=".115pt" strokecolor="#231F20">
                <v:path arrowok="t"/>
              </v:shape>
            </v:group>
            <v:group style="position:absolute;left:8052;top:1701;width:6;height:2" coordorigin="8052,1701" coordsize="6,2">
              <v:shape style="position:absolute;left:8052;top:1701;width:6;height:2" coordorigin="8052,1701" coordsize="6,2" path="m8052,1701l8057,1703e" filled="f" stroked="t" strokeweight=".115pt" strokecolor="#231F20">
                <v:path arrowok="t"/>
              </v:shape>
            </v:group>
            <v:group style="position:absolute;left:8078;top:1727;width:126;height:2" coordorigin="8078,1727" coordsize="126,2">
              <v:shape style="position:absolute;left:8078;top:1727;width:126;height:2" coordorigin="8078,1727" coordsize="126,0" path="m8078,1727l8204,1727e" filled="f" stroked="t" strokeweight=".115pt" strokecolor="#231F20">
                <v:path arrowok="t"/>
              </v:shape>
            </v:group>
            <v:group style="position:absolute;left:8074;top:1724;width:135;height:2" coordorigin="8074,1724" coordsize="135,2">
              <v:shape style="position:absolute;left:8074;top:1724;width:135;height:2" coordorigin="8074,1724" coordsize="135,0" path="m8074,1724l8209,1724e" filled="f" stroked="t" strokeweight=".115016pt" strokecolor="#231F20">
                <v:path arrowok="t"/>
              </v:shape>
            </v:group>
            <v:group style="position:absolute;left:8070;top:1720;width:142;height:2" coordorigin="8070,1720" coordsize="142,2">
              <v:shape style="position:absolute;left:8070;top:1720;width:142;height:2" coordorigin="8070,1720" coordsize="142,0" path="m8070,1720l8212,1720e" filled="f" stroked="t" strokeweight=".115pt" strokecolor="#231F20">
                <v:path arrowok="t"/>
              </v:shape>
            </v:group>
            <v:group style="position:absolute;left:8083;top:1713;width:117;height:2" coordorigin="8083,1713" coordsize="117,2">
              <v:shape style="position:absolute;left:8083;top:1713;width:117;height:2" coordorigin="8083,1713" coordsize="117,0" path="m8200,1713l8083,1713e" filled="f" stroked="t" strokeweight=".115pt" strokecolor="#231F20">
                <v:path arrowok="t"/>
              </v:shape>
            </v:group>
            <v:group style="position:absolute;left:8078;top:1685;width:126;height:2" coordorigin="8078,1685" coordsize="126,2">
              <v:shape style="position:absolute;left:8078;top:1685;width:126;height:2" coordorigin="8078,1685" coordsize="126,0" path="m8078,1685l8204,1685e" filled="f" stroked="t" strokeweight=".6127pt" strokecolor="#231F20">
                <v:path arrowok="t"/>
              </v:shape>
            </v:group>
            <v:group style="position:absolute;left:8091;top:1675;width:101;height:2" coordorigin="8091,1675" coordsize="101,2">
              <v:shape style="position:absolute;left:8091;top:1675;width:101;height:2" coordorigin="8091,1675" coordsize="101,0" path="m8091,1675l8192,1675e" filled="f" stroked="t" strokeweight=".115004pt" strokecolor="#231F20">
                <v:path arrowok="t"/>
              </v:shape>
            </v:group>
            <v:group style="position:absolute;left:8060;top:1656;width:164;height:2" coordorigin="8060,1656" coordsize="164,2">
              <v:shape style="position:absolute;left:8060;top:1656;width:164;height:2" coordorigin="8060,1656" coordsize="164,0" path="m8060,1656l8223,1656e" filled="f" stroked="t" strokeweight=".115pt" strokecolor="#231F20">
                <v:path arrowok="t"/>
              </v:shape>
            </v:group>
            <v:group style="position:absolute;left:8060;top:1648;width:164;height:2" coordorigin="8060,1648" coordsize="164,2">
              <v:shape style="position:absolute;left:8060;top:1648;width:164;height:2" coordorigin="8060,1648" coordsize="164,0" path="m8060,1648l8223,1648e" filled="f" stroked="t" strokeweight=".253300pt" strokecolor="#231F20">
                <v:path arrowok="t"/>
              </v:shape>
            </v:group>
            <v:group style="position:absolute;left:8049;top:1634;width:8;height:2" coordorigin="8049,1634" coordsize="8,2">
              <v:shape style="position:absolute;left:8049;top:1634;width:8;height:2" coordorigin="8049,1634" coordsize="8,0" path="m8057,1634l8049,1634e" filled="f" stroked="t" strokeweight=".115pt" strokecolor="#231F20">
                <v:path arrowok="t"/>
              </v:shape>
            </v:group>
            <v:group style="position:absolute;left:8054;top:1632;width:174;height:2" coordorigin="8054,1632" coordsize="174,2">
              <v:shape style="position:absolute;left:8054;top:1632;width:174;height:2" coordorigin="8054,1632" coordsize="174,0" path="m8054,1632l8228,1632e" filled="f" stroked="t" strokeweight=".115pt" strokecolor="#231F20">
                <v:path arrowok="t"/>
              </v:shape>
            </v:group>
            <v:group style="position:absolute;left:8225;top:1701;width:6;height:2" coordorigin="8225,1701" coordsize="6,2">
              <v:shape style="position:absolute;left:8225;top:1701;width:6;height:2" coordorigin="8225,1701" coordsize="6,2" path="m8225,1703l8231,1701e" filled="f" stroked="t" strokeweight=".115pt" strokecolor="#231F20">
                <v:path arrowok="t"/>
              </v:shape>
            </v:group>
            <v:group style="position:absolute;left:8222;top:1632;width:6;height:12" coordorigin="8222,1632" coordsize="6,12">
              <v:shape style="position:absolute;left:8222;top:1632;width:6;height:12" coordorigin="8222,1632" coordsize="6,12" path="m8222,1644l8223,1639,8225,1634,8226,1632,8228,1632e" filled="f" stroked="t" strokeweight=".115pt" strokecolor="#231F20">
                <v:path arrowok="t"/>
              </v:shape>
            </v:group>
            <v:group style="position:absolute;left:8054;top:1632;width:7;height:12" coordorigin="8054,1632" coordsize="7,12">
              <v:shape style="position:absolute;left:8054;top:1632;width:7;height:12" coordorigin="8054,1632" coordsize="7,12" path="m8061,1644l8060,1639,8058,1634,8056,1632,8054,1632e" filled="f" stroked="t" strokeweight=".115pt" strokecolor="#231F20">
                <v:path arrowok="t"/>
              </v:shape>
            </v:group>
            <v:group style="position:absolute;left:8053;top:1692;width:3;height:3" coordorigin="8053,1692" coordsize="3,3">
              <v:shape style="position:absolute;left:8053;top:1692;width:3;height:3" coordorigin="8053,1692" coordsize="3,3" path="m8056,1695l8054,1694,8053,1692e" filled="f" stroked="t" strokeweight=".115pt" strokecolor="#231F20">
                <v:path arrowok="t"/>
              </v:shape>
            </v:group>
            <v:group style="position:absolute;left:8227;top:1692;width:3;height:3" coordorigin="8227,1692" coordsize="3,3">
              <v:shape style="position:absolute;left:8227;top:1692;width:3;height:3" coordorigin="8227,1692" coordsize="3,3" path="m8230,1692l8229,1694,8227,1695e" filled="f" stroked="t" strokeweight=".115pt" strokecolor="#231F20">
                <v:path arrowok="t"/>
              </v:shape>
            </v:group>
            <v:group style="position:absolute;left:8076;top:1726;width:4;height:2" coordorigin="8076,1726" coordsize="4,2">
              <v:shape style="position:absolute;left:8076;top:1726;width:4;height:2" coordorigin="8076,1726" coordsize="4,2" path="m8080,1727l8078,1727,8076,1726e" filled="f" stroked="t" strokeweight=".115pt" strokecolor="#231F20">
                <v:path arrowok="t"/>
              </v:shape>
            </v:group>
            <v:group style="position:absolute;left:8202;top:1726;width:4;height:2" coordorigin="8202,1726" coordsize="4,2">
              <v:shape style="position:absolute;left:8202;top:1726;width:4;height:2" coordorigin="8202,1726" coordsize="4,2" path="m8206,1726l8205,1727,8202,1727e" filled="f" stroked="t" strokeweight=".115pt" strokecolor="#231F20">
                <v:path arrowok="t"/>
              </v:shape>
            </v:group>
            <v:group style="position:absolute;left:8079;top:1712;width:4;height:2" coordorigin="8079,1712" coordsize="4,2">
              <v:shape style="position:absolute;left:8079;top:1712;width:4;height:2" coordorigin="8079,1712" coordsize="4,1" path="m8083,1713l8079,1712e" filled="f" stroked="t" strokeweight=".115pt" strokecolor="#231F20">
                <v:path arrowok="t"/>
              </v:shape>
            </v:group>
            <v:group style="position:absolute;left:8200;top:1712;width:4;height:2" coordorigin="8200,1712" coordsize="4,2">
              <v:shape style="position:absolute;left:8200;top:1712;width:4;height:2" coordorigin="8200,1712" coordsize="4,1" path="m8204,1712l8200,1713e" filled="f" stroked="t" strokeweight=".115pt" strokecolor="#231F20">
                <v:path arrowok="t"/>
              </v:shape>
            </v:group>
            <v:group style="position:absolute;left:8056;top:1706;width:4;height:2" coordorigin="8056,1706" coordsize="4,2">
              <v:shape style="position:absolute;left:8056;top:1706;width:4;height:2" coordorigin="8056,1706" coordsize="4,2" path="m8056,1706l8060,1709e" filled="f" stroked="t" strokeweight=".115pt" strokecolor="#231F20">
                <v:path arrowok="t"/>
              </v:shape>
            </v:group>
            <v:group style="position:absolute;left:8222;top:1706;width:4;height:2" coordorigin="8222,1706" coordsize="4,2">
              <v:shape style="position:absolute;left:8222;top:1706;width:4;height:2" coordorigin="8222,1706" coordsize="4,2" path="m8222,1709l8226,1706e" filled="f" stroked="t" strokeweight=".115pt" strokecolor="#231F20">
                <v:path arrowok="t"/>
              </v:shape>
            </v:group>
            <v:group style="position:absolute;left:8076;top:1718;width:4;height:2" coordorigin="8076,1718" coordsize="4,2">
              <v:shape style="position:absolute;left:8076;top:1718;width:4;height:2" coordorigin="8076,1718" coordsize="4,2" path="m8081,1720l8076,1718e" filled="f" stroked="t" strokeweight=".115pt" strokecolor="#231F20">
                <v:path arrowok="t"/>
              </v:shape>
            </v:group>
            <v:group style="position:absolute;left:8202;top:1718;width:4;height:2" coordorigin="8202,1718" coordsize="4,2">
              <v:shape style="position:absolute;left:8202;top:1718;width:4;height:2" coordorigin="8202,1718" coordsize="4,2" path="m8206,1718l8202,1720e" filled="f" stroked="t" strokeweight=".115pt" strokecolor="#231F20">
                <v:path arrowok="t"/>
              </v:shape>
            </v:group>
            <v:group style="position:absolute;left:8057;top:1703;width:3;height:2" coordorigin="8057,1703" coordsize="3,2">
              <v:shape style="position:absolute;left:8057;top:1703;width:3;height:2" coordorigin="8057,1703" coordsize="3,2" path="m8057,1703l8061,1704e" filled="f" stroked="t" strokeweight=".115pt" strokecolor="#231F20">
                <v:path arrowok="t"/>
              </v:shape>
            </v:group>
            <v:group style="position:absolute;left:8222;top:1703;width:3;height:2" coordorigin="8222,1703" coordsize="3,2">
              <v:shape style="position:absolute;left:8222;top:1703;width:3;height:2" coordorigin="8222,1703" coordsize="3,2" path="m8222,1704l8225,1703e" filled="f" stroked="t" strokeweight=".115pt" strokecolor="#231F20">
                <v:path arrowok="t"/>
              </v:shape>
            </v:group>
            <v:group style="position:absolute;left:8231;top:1694;width:5;height:7" coordorigin="8231,1694" coordsize="5,7">
              <v:shape style="position:absolute;left:8231;top:1694;width:5;height:7" coordorigin="8231,1694" coordsize="5,7" path="m8236,1694l8235,1698,8231,1701e" filled="f" stroked="t" strokeweight=".115pt" strokecolor="#231F20">
                <v:path arrowok="t"/>
              </v:shape>
            </v:group>
            <v:group style="position:absolute;left:8047;top:1694;width:5;height:7" coordorigin="8047,1694" coordsize="5,7">
              <v:shape style="position:absolute;left:8047;top:1694;width:5;height:7" coordorigin="8047,1694" coordsize="5,7" path="m8052,1701l8048,1698,8047,1694e" filled="f" stroked="t" strokeweight=".115pt" strokecolor="#231F20">
                <v:path arrowok="t"/>
              </v:shape>
            </v:group>
            <v:group style="position:absolute;left:8044;top:1693;width:12;height:13" coordorigin="8044,1693" coordsize="12,13">
              <v:shape style="position:absolute;left:8044;top:1693;width:12;height:13" coordorigin="8044,1693" coordsize="12,13" path="m8056,1706l8051,1705,8047,1702,8045,1698,8044,1693e" filled="f" stroked="t" strokeweight=".115pt" strokecolor="#231F20">
                <v:path arrowok="t"/>
              </v:shape>
            </v:group>
            <v:group style="position:absolute;left:8226;top:1693;width:12;height:13" coordorigin="8226,1693" coordsize="12,13">
              <v:shape style="position:absolute;left:8226;top:1693;width:12;height:13" coordorigin="8226,1693" coordsize="12,13" path="m8238,1693l8238,1698,8235,1702,8231,1705,8226,1706e" filled="f" stroked="t" strokeweight=".115pt" strokecolor="#231F20">
                <v:path arrowok="t"/>
              </v:shape>
            </v:group>
            <v:group style="position:absolute;left:8219;top:1695;width:8;height:4" coordorigin="8219,1695" coordsize="8,4">
              <v:shape style="position:absolute;left:8219;top:1695;width:8;height:4" coordorigin="8219,1695" coordsize="8,4" path="m8219,1699l8223,1696,8227,1695e" filled="f" stroked="t" strokeweight=".115pt" strokecolor="#231F20">
                <v:path arrowok="t"/>
              </v:shape>
            </v:group>
            <v:group style="position:absolute;left:8056;top:1695;width:8;height:4" coordorigin="8056,1695" coordsize="8,4">
              <v:shape style="position:absolute;left:8056;top:1695;width:8;height:4" coordorigin="8056,1695" coordsize="8,4" path="m8056,1695l8060,1696,8063,1699e" filled="f" stroked="t" strokeweight=".115pt" strokecolor="#231F20">
                <v:path arrowok="t"/>
              </v:shape>
            </v:group>
            <v:group style="position:absolute;left:8048;top:1632;width:6;height:6" coordorigin="8048,1632" coordsize="6,6">
              <v:shape style="position:absolute;left:8048;top:1632;width:6;height:6" coordorigin="8048,1632" coordsize="6,6" path="m8048,1638l8048,1634,8051,1632,8054,1632e" filled="f" stroked="t" strokeweight=".115pt" strokecolor="#231F20">
                <v:path arrowok="t"/>
              </v:shape>
            </v:group>
            <v:group style="position:absolute;left:8228;top:1632;width:6;height:6" coordorigin="8228,1632" coordsize="6,6">
              <v:shape style="position:absolute;left:8228;top:1632;width:6;height:6" coordorigin="8228,1632" coordsize="6,6" path="m8228,1632l8232,1632,8234,1634,8235,1638e" filled="f" stroked="t" strokeweight=".115pt" strokecolor="#231F20">
                <v:path arrowok="t"/>
              </v:shape>
            </v:group>
            <v:group style="position:absolute;left:8223;top:1656;width:6;height:6" coordorigin="8223,1656" coordsize="6,6">
              <v:shape style="position:absolute;left:8223;top:1656;width:6;height:6" coordorigin="8223,1656" coordsize="6,6" path="m8223,1656l8226,1657,8229,1659,8230,1662e" filled="f" stroked="t" strokeweight=".115pt" strokecolor="#231F20">
                <v:path arrowok="t"/>
              </v:shape>
            </v:group>
            <v:group style="position:absolute;left:8053;top:1656;width:7;height:6" coordorigin="8053,1656" coordsize="7,6">
              <v:shape style="position:absolute;left:8053;top:1656;width:7;height:6" coordorigin="8053,1656" coordsize="7,6" path="m8053,1662l8054,1659,8056,1657,8060,1656e" filled="f" stroked="t" strokeweight=".115pt" strokecolor="#231F20">
                <v:path arrowok="t"/>
              </v:shape>
            </v:group>
            <v:group style="position:absolute;left:8223;top:1649;width:12;height:13" coordorigin="8223,1649" coordsize="12,13">
              <v:shape style="position:absolute;left:8223;top:1649;width:12;height:13" coordorigin="8223,1649" coordsize="12,13" path="m8223,1649l8228,1650,8232,1653,8235,1657,8236,1662e" filled="f" stroked="t" strokeweight=".115pt" strokecolor="#231F20">
                <v:path arrowok="t"/>
              </v:shape>
            </v:group>
            <v:group style="position:absolute;left:8047;top:1649;width:13;height:13" coordorigin="8047,1649" coordsize="13,13">
              <v:shape style="position:absolute;left:8047;top:1649;width:13;height:13" coordorigin="8047,1649" coordsize="13,13" path="m8047,1662l8047,1657,8050,1653,8055,1650,8060,1649e" filled="f" stroked="t" strokeweight=".115pt" strokecolor="#231F20">
                <v:path arrowok="t"/>
              </v:shape>
            </v:group>
            <v:group style="position:absolute;left:8044;top:1653;width:4;height:11" coordorigin="8044,1653" coordsize="4,11">
              <v:shape style="position:absolute;left:8044;top:1653;width:4;height:11" coordorigin="8044,1653" coordsize="4,11" path="m8044,1663l8045,1658,8048,1653e" filled="f" stroked="t" strokeweight=".115pt" strokecolor="#231F20">
                <v:path arrowok="t"/>
              </v:shape>
            </v:group>
            <v:group style="position:absolute;left:8235;top:1653;width:4;height:11" coordorigin="8235,1653" coordsize="4,11">
              <v:shape style="position:absolute;left:8235;top:1653;width:4;height:11" coordorigin="8235,1653" coordsize="4,11" path="m8235,1653l8237,1658,8238,1663e" filled="f" stroked="t" strokeweight=".115pt" strokecolor="#231F20">
                <v:path arrowok="t"/>
              </v:shape>
            </v:group>
            <v:group style="position:absolute;left:8072;top:1647;width:3;height:3" coordorigin="8072,1647" coordsize="3,3">
              <v:shape style="position:absolute;left:8072;top:1647;width:3;height:3" coordorigin="8072,1647" coordsize="3,3" path="m8075,1650l8072,1647e" filled="f" stroked="t" strokeweight=".115pt" strokecolor="#231F20">
                <v:path arrowok="t"/>
              </v:shape>
            </v:group>
            <v:group style="position:absolute;left:8096;top:1647;width:4;height:3" coordorigin="8096,1647" coordsize="4,3">
              <v:shape style="position:absolute;left:8096;top:1647;width:4;height:3" coordorigin="8096,1647" coordsize="4,3" path="m8100,1647l8096,1650e" filled="f" stroked="t" strokeweight=".115pt" strokecolor="#231F20">
                <v:path arrowok="t"/>
              </v:shape>
            </v:group>
            <v:group style="position:absolute;left:8128;top:1647;width:4;height:3" coordorigin="8128,1647" coordsize="4,3">
              <v:shape style="position:absolute;left:8128;top:1647;width:4;height:3" coordorigin="8128,1647" coordsize="4,3" path="m8132,1650l8128,1647e" filled="f" stroked="t" strokeweight=".115pt" strokecolor="#231F20">
                <v:path arrowok="t"/>
              </v:shape>
            </v:group>
            <v:group style="position:absolute;left:8153;top:1647;width:4;height:3" coordorigin="8153,1647" coordsize="4,3">
              <v:shape style="position:absolute;left:8153;top:1647;width:4;height:3" coordorigin="8153,1647" coordsize="4,3" path="m8156,1647l8153,1650e" filled="f" stroked="t" strokeweight=".115pt" strokecolor="#231F20">
                <v:path arrowok="t"/>
              </v:shape>
            </v:group>
            <v:group style="position:absolute;left:8185;top:1647;width:3;height:3" coordorigin="8185,1647" coordsize="3,3">
              <v:shape style="position:absolute;left:8185;top:1647;width:3;height:3" coordorigin="8185,1647" coordsize="3,3" path="m8189,1650l8185,1647e" filled="f" stroked="t" strokeweight=".115pt" strokecolor="#231F20">
                <v:path arrowok="t"/>
              </v:shape>
            </v:group>
            <v:group style="position:absolute;left:8210;top:1647;width:4;height:3" coordorigin="8210,1647" coordsize="4,3">
              <v:shape style="position:absolute;left:8210;top:1647;width:4;height:3" coordorigin="8210,1647" coordsize="4,3" path="m8213,1647l8210,1650e" filled="f" stroked="t" strokeweight=".115pt" strokecolor="#231F20">
                <v:path arrowok="t"/>
              </v:shape>
              <v:shape style="position:absolute;left:8043;top:1826;width:195;height:97" type="#_x0000_t75">
                <v:imagedata r:id="rId153" o:title=""/>
              </v:shape>
              <v:shape style="position:absolute;left:8046;top:1844;width:189;height:70" type="#_x0000_t75">
                <v:imagedata r:id="rId154" o:title=""/>
              </v:shape>
              <v:shape style="position:absolute;left:8078;top:1876;width:126;height:8" type="#_x0000_t75">
                <v:imagedata r:id="rId147" o:title=""/>
              </v:shape>
            </v:group>
            <v:group style="position:absolute;left:8077;top:1880;width:128;height:2" coordorigin="8077,1880" coordsize="128,2">
              <v:shape style="position:absolute;left:8077;top:1880;width:128;height:2" coordorigin="8077,1880" coordsize="128,0" path="m8077,1880l8205,1880e" filled="f" stroked="t" strokeweight=".619pt" strokecolor="#231F20">
                <v:path arrowok="t"/>
              </v:shape>
            </v:group>
            <v:group style="position:absolute;left:8204;top:1894;width:16;height:13" coordorigin="8204,1894" coordsize="16,13">
              <v:shape style="position:absolute;left:8204;top:1894;width:16;height:13" coordorigin="8204,1894" coordsize="16,13" path="m8219,1894l8204,1907e" filled="f" stroked="t" strokeweight=".115pt" strokecolor="#231F20">
                <v:path arrowok="t"/>
              </v:shape>
            </v:group>
            <v:group style="position:absolute;left:8206;top:1899;width:16;height:14" coordorigin="8206,1899" coordsize="16,14">
              <v:shape style="position:absolute;left:8206;top:1899;width:16;height:14" coordorigin="8206,1899" coordsize="16,14" path="m8206,1913l8222,1899e" filled="f" stroked="t" strokeweight=".115pt" strokecolor="#231F20">
                <v:path arrowok="t"/>
              </v:shape>
            </v:group>
            <v:group style="position:absolute;left:8206;top:1903;width:16;height:17" coordorigin="8206,1903" coordsize="16,17">
              <v:shape style="position:absolute;left:8206;top:1903;width:16;height:17" coordorigin="8206,1903" coordsize="16,17" path="m8206,1920l8222,1903e" filled="f" stroked="t" strokeweight=".115pt" strokecolor="#231F20">
                <v:path arrowok="t"/>
              </v:shape>
            </v:group>
            <v:group style="position:absolute;left:8044;top:1858;width:2;height:30" coordorigin="8044,1858" coordsize="2,30">
              <v:shape style="position:absolute;left:8044;top:1858;width:2;height:30" coordorigin="8044,1858" coordsize="0,30" path="m8044,1858l8044,1888e" filled="f" stroked="t" strokeweight=".115pt" strokecolor="#231F20">
                <v:path arrowok="t"/>
              </v:shape>
            </v:group>
            <v:group style="position:absolute;left:8047;top:1832;width:2;height:63" coordorigin="8047,1832" coordsize="2,63">
              <v:shape style="position:absolute;left:8047;top:1832;width:2;height:63" coordorigin="8047,1832" coordsize="0,63" path="m8047,1832l8047,1895e" filled="f" stroked="t" strokeweight=".1699pt" strokecolor="#231F20">
                <v:path arrowok="t"/>
              </v:shape>
            </v:group>
            <v:group style="position:absolute;left:8053;top:1857;width:2;height:30" coordorigin="8053,1857" coordsize="2,30">
              <v:shape style="position:absolute;left:8053;top:1857;width:2;height:30" coordorigin="8053,1857" coordsize="0,30" path="m8053,1887l8053,1857e" filled="f" stroked="t" strokeweight=".115pt" strokecolor="#231F20">
                <v:path arrowok="t"/>
              </v:shape>
            </v:group>
            <v:group style="position:absolute;left:8052;top:1898;width:2;height:2" coordorigin="8052,1898" coordsize="2,2">
              <v:shape style="position:absolute;left:8052;top:1898;width:2;height:2" coordorigin="8052,1898" coordsize="2,0" path="m8052,1898l8054,1898e" filled="f" stroked="t" strokeweight=".219pt" strokecolor="#231F20">
                <v:path arrowok="t"/>
              </v:shape>
            </v:group>
            <v:group style="position:absolute;left:8059;top:1840;width:2;height:2" coordorigin="8059,1840" coordsize="2,2">
              <v:shape style="position:absolute;left:8059;top:1840;width:2;height:2" coordorigin="8059,1840" coordsize="2,0" path="m8059,1840l8062,1840e" filled="f" stroked="t" strokeweight=".138pt" strokecolor="#231F20">
                <v:path arrowok="t"/>
              </v:shape>
            </v:group>
            <v:group style="position:absolute;left:8078;top:1875;width:2;height:10" coordorigin="8078,1875" coordsize="2,10">
              <v:shape style="position:absolute;left:8078;top:1875;width:2;height:10" coordorigin="8078,1875" coordsize="0,10" path="m8078,1885l8078,1875e" filled="f" stroked="t" strokeweight=".115pt" strokecolor="#231F20">
                <v:path arrowok="t"/>
              </v:shape>
            </v:group>
            <v:group style="position:absolute;left:8091;top:1851;width:2;height:19" coordorigin="8091,1851" coordsize="2,19">
              <v:shape style="position:absolute;left:8091;top:1851;width:2;height:19" coordorigin="8091,1851" coordsize="0,19" path="m8091,1869l8091,1851e" filled="f" stroked="t" strokeweight=".115pt" strokecolor="#231F20">
                <v:path arrowok="t"/>
              </v:shape>
            </v:group>
            <v:group style="position:absolute;left:8094;top:1851;width:2;height:19" coordorigin="8094,1851" coordsize="2,19">
              <v:shape style="position:absolute;left:8094;top:1851;width:2;height:19" coordorigin="8094,1851" coordsize="0,19" path="m8094,1851l8094,1869e" filled="f" stroked="t" strokeweight=".1686pt" strokecolor="#231F20">
                <v:path arrowok="t"/>
              </v:shape>
            </v:group>
            <v:group style="position:absolute;left:8097;top:1851;width:2;height:71" coordorigin="8097,1851" coordsize="2,71">
              <v:shape style="position:absolute;left:8097;top:1851;width:2;height:71" coordorigin="8097,1851" coordsize="0,71" path="m8097,1851l8097,1922e" filled="f" stroked="t" strokeweight=".115pt" strokecolor="#231F20">
                <v:path arrowok="t"/>
              </v:shape>
            </v:group>
            <v:group style="position:absolute;left:8100;top:1843;width:2;height:2" coordorigin="8100,1843" coordsize="2,2">
              <v:shape style="position:absolute;left:8100;top:1843;width:2;height:2" coordorigin="8100,1843" coordsize="2,0" path="m8100,1843l8102,1843e" filled="f" stroked="t" strokeweight=".138pt" strokecolor="#231F20">
                <v:path arrowok="t"/>
              </v:shape>
            </v:group>
            <v:group style="position:absolute;left:8122;top:1851;width:2;height:71" coordorigin="8122,1851" coordsize="2,71">
              <v:shape style="position:absolute;left:8122;top:1851;width:2;height:71" coordorigin="8122,1851" coordsize="0,71" path="m8122,1851l8122,1922e" filled="f" stroked="t" strokeweight=".115pt" strokecolor="#231F20">
                <v:path arrowok="t"/>
              </v:shape>
            </v:group>
            <v:group style="position:absolute;left:8125;top:1851;width:2;height:19" coordorigin="8125,1851" coordsize="2,19">
              <v:shape style="position:absolute;left:8125;top:1851;width:2;height:19" coordorigin="8125,1851" coordsize="0,19" path="m8125,1851l8125,1869e" filled="f" stroked="t" strokeweight=".1678pt" strokecolor="#231F20">
                <v:path arrowok="t"/>
              </v:shape>
            </v:group>
            <v:group style="position:absolute;left:8129;top:1851;width:2;height:19" coordorigin="8129,1851" coordsize="2,19">
              <v:shape style="position:absolute;left:8129;top:1851;width:2;height:19" coordorigin="8129,1851" coordsize="0,19" path="m8129,1869l8129,1851e" filled="f" stroked="t" strokeweight=".115pt" strokecolor="#231F20">
                <v:path arrowok="t"/>
              </v:shape>
            </v:group>
            <v:group style="position:absolute;left:8154;top:1851;width:2;height:19" coordorigin="8154,1851" coordsize="2,19">
              <v:shape style="position:absolute;left:8154;top:1851;width:2;height:19" coordorigin="8154,1851" coordsize="0,19" path="m8154,1869l8154,1851e" filled="f" stroked="t" strokeweight=".115pt" strokecolor="#231F20">
                <v:path arrowok="t"/>
              </v:shape>
            </v:group>
            <v:group style="position:absolute;left:8157;top:1851;width:2;height:19" coordorigin="8157,1851" coordsize="2,19">
              <v:shape style="position:absolute;left:8157;top:1851;width:2;height:19" coordorigin="8157,1851" coordsize="0,19" path="m8157,1851l8157,1869e" filled="f" stroked="t" strokeweight=".1712pt" strokecolor="#231F20">
                <v:path arrowok="t"/>
              </v:shape>
            </v:group>
            <v:group style="position:absolute;left:8160;top:1851;width:2;height:71" coordorigin="8160,1851" coordsize="2,71">
              <v:shape style="position:absolute;left:8160;top:1851;width:2;height:71" coordorigin="8160,1851" coordsize="0,71" path="m8160,1851l8160,1922e" filled="f" stroked="t" strokeweight=".115pt" strokecolor="#231F20">
                <v:path arrowok="t"/>
              </v:shape>
            </v:group>
            <v:group style="position:absolute;left:8185;top:1851;width:2;height:71" coordorigin="8185,1851" coordsize="2,71">
              <v:shape style="position:absolute;left:8185;top:1851;width:2;height:71" coordorigin="8185,1851" coordsize="0,71" path="m8185,1851l8185,1922e" filled="f" stroked="t" strokeweight=".115pt" strokecolor="#231F20">
                <v:path arrowok="t"/>
              </v:shape>
            </v:group>
            <v:group style="position:absolute;left:8189;top:1851;width:2;height:19" coordorigin="8189,1851" coordsize="2,19">
              <v:shape style="position:absolute;left:8189;top:1851;width:2;height:19" coordorigin="8189,1851" coordsize="0,19" path="m8189,1851l8189,1869e" filled="f" stroked="t" strokeweight=".1712pt" strokecolor="#231F20">
                <v:path arrowok="t"/>
              </v:shape>
            </v:group>
            <v:group style="position:absolute;left:8192;top:1851;width:2;height:19" coordorigin="8192,1851" coordsize="2,19">
              <v:shape style="position:absolute;left:8192;top:1851;width:2;height:19" coordorigin="8192,1851" coordsize="0,19" path="m8192,1869l8192,1851e" filled="f" stroked="t" strokeweight=".115pt" strokecolor="#231F20">
                <v:path arrowok="t"/>
              </v:shape>
            </v:group>
            <v:group style="position:absolute;left:8204;top:1875;width:2;height:10" coordorigin="8204,1875" coordsize="2,10">
              <v:shape style="position:absolute;left:8204;top:1875;width:2;height:10" coordorigin="8204,1875" coordsize="0,10" path="m8204,1875l8204,1885e" filled="f" stroked="t" strokeweight=".115pt" strokecolor="#231F20">
                <v:path arrowok="t"/>
              </v:shape>
            </v:group>
            <v:group style="position:absolute;left:8221;top:1840;width:2;height:2" coordorigin="8221,1840" coordsize="2,2">
              <v:shape style="position:absolute;left:8221;top:1840;width:2;height:2" coordorigin="8221,1840" coordsize="2,0" path="m8221,1840l8224,1840e" filled="f" stroked="t" strokeweight=".138pt" strokecolor="#231F20">
                <v:path arrowok="t"/>
              </v:shape>
            </v:group>
            <v:group style="position:absolute;left:8228;top:1898;width:2;height:2" coordorigin="8228,1898" coordsize="2,2">
              <v:shape style="position:absolute;left:8228;top:1898;width:2;height:2" coordorigin="8228,1898" coordsize="2,0" path="m8228,1898l8231,1898e" filled="f" stroked="t" strokeweight=".219pt" strokecolor="#231F20">
                <v:path arrowok="t"/>
              </v:shape>
            </v:group>
            <v:group style="position:absolute;left:8230;top:1857;width:2;height:30" coordorigin="8230,1857" coordsize="2,30">
              <v:shape style="position:absolute;left:8230;top:1857;width:2;height:30" coordorigin="8230,1857" coordsize="0,30" path="m8230,1857l8230,1887e" filled="f" stroked="t" strokeweight=".115pt" strokecolor="#231F20">
                <v:path arrowok="t"/>
              </v:shape>
            </v:group>
            <v:group style="position:absolute;left:8235;top:1832;width:2;height:63" coordorigin="8235,1832" coordsize="2,63">
              <v:shape style="position:absolute;left:8235;top:1832;width:2;height:63" coordorigin="8235,1832" coordsize="0,63" path="m8235,1832l8235,1895e" filled="f" stroked="t" strokeweight=".1704pt" strokecolor="#231F20">
                <v:path arrowok="t"/>
              </v:shape>
            </v:group>
            <v:group style="position:absolute;left:8238;top:1858;width:2;height:30" coordorigin="8238,1858" coordsize="2,30">
              <v:shape style="position:absolute;left:8238;top:1858;width:2;height:30" coordorigin="8238,1858" coordsize="0,30" path="m8238,1888l8238,1858e" filled="f" stroked="t" strokeweight=".115pt" strokecolor="#231F20">
                <v:path arrowok="t"/>
              </v:shape>
            </v:group>
            <v:group style="position:absolute;left:8060;top:1903;width:16;height:17" coordorigin="8060,1903" coordsize="16,17">
              <v:shape style="position:absolute;left:8060;top:1903;width:16;height:17" coordorigin="8060,1903" coordsize="16,17" path="m8060,1903l8076,1920e" filled="f" stroked="t" strokeweight=".115pt" strokecolor="#231F20">
                <v:path arrowok="t"/>
              </v:shape>
            </v:group>
            <v:group style="position:absolute;left:8061;top:1899;width:15;height:14" coordorigin="8061,1899" coordsize="15,14">
              <v:shape style="position:absolute;left:8061;top:1899;width:15;height:14" coordorigin="8061,1899" coordsize="15,14" path="m8061,1899l8076,1913e" filled="f" stroked="t" strokeweight=".115pt" strokecolor="#231F20">
                <v:path arrowok="t"/>
              </v:shape>
            </v:group>
            <v:group style="position:absolute;left:8063;top:1894;width:15;height:13" coordorigin="8063,1894" coordsize="15,13">
              <v:shape style="position:absolute;left:8063;top:1894;width:15;height:13" coordorigin="8063,1894" coordsize="15,13" path="m8079,1907l8063,1894e" filled="f" stroked="t" strokeweight=".115pt" strokecolor="#231F20">
                <v:path arrowok="t"/>
              </v:shape>
            </v:group>
            <v:group style="position:absolute;left:8052;top:1895;width:6;height:2" coordorigin="8052,1895" coordsize="6,2">
              <v:shape style="position:absolute;left:8052;top:1895;width:6;height:2" coordorigin="8052,1895" coordsize="6,2" path="m8052,1895l8057,1897e" filled="f" stroked="t" strokeweight=".115pt" strokecolor="#231F20">
                <v:path arrowok="t"/>
              </v:shape>
            </v:group>
            <v:group style="position:absolute;left:8078;top:1922;width:126;height:2" coordorigin="8078,1922" coordsize="126,2">
              <v:shape style="position:absolute;left:8078;top:1922;width:126;height:2" coordorigin="8078,1922" coordsize="126,0" path="m8078,1922l8204,1922e" filled="f" stroked="t" strokeweight=".115pt" strokecolor="#231F20">
                <v:path arrowok="t"/>
              </v:shape>
            </v:group>
            <v:group style="position:absolute;left:8074;top:1918;width:135;height:2" coordorigin="8074,1918" coordsize="135,2">
              <v:shape style="position:absolute;left:8074;top:1918;width:135;height:2" coordorigin="8074,1918" coordsize="135,0" path="m8074,1918l8209,1918e" filled="f" stroked="t" strokeweight=".115008pt" strokecolor="#231F20">
                <v:path arrowok="t"/>
              </v:shape>
            </v:group>
            <v:group style="position:absolute;left:8070;top:1914;width:142;height:2" coordorigin="8070,1914" coordsize="142,2">
              <v:shape style="position:absolute;left:8070;top:1914;width:142;height:2" coordorigin="8070,1914" coordsize="142,0" path="m8070,1914l8212,1914e" filled="f" stroked="t" strokeweight=".115pt" strokecolor="#231F20">
                <v:path arrowok="t"/>
              </v:shape>
            </v:group>
            <v:group style="position:absolute;left:8083;top:1908;width:117;height:2" coordorigin="8083,1908" coordsize="117,2">
              <v:shape style="position:absolute;left:8083;top:1908;width:117;height:2" coordorigin="8083,1908" coordsize="117,0" path="m8200,1908l8083,1908e" filled="f" stroked="t" strokeweight=".115pt" strokecolor="#231F20">
                <v:path arrowok="t"/>
              </v:shape>
            </v:group>
            <v:group style="position:absolute;left:8078;top:1880;width:126;height:2" coordorigin="8078,1880" coordsize="126,2">
              <v:shape style="position:absolute;left:8078;top:1880;width:126;height:2" coordorigin="8078,1880" coordsize="126,0" path="m8078,1880l8204,1880e" filled="f" stroked="t" strokeweight=".6128pt" strokecolor="#231F20">
                <v:path arrowok="t"/>
              </v:shape>
            </v:group>
            <v:group style="position:absolute;left:8091;top:1869;width:101;height:2" coordorigin="8091,1869" coordsize="101,2">
              <v:shape style="position:absolute;left:8091;top:1869;width:101;height:2" coordorigin="8091,1869" coordsize="101,0" path="m8091,1869l8192,1869e" filled="f" stroked="t" strokeweight=".115054pt" strokecolor="#231F20">
                <v:path arrowok="t"/>
              </v:shape>
            </v:group>
            <v:group style="position:absolute;left:8060;top:1846;width:164;height:2" coordorigin="8060,1846" coordsize="164,2">
              <v:shape style="position:absolute;left:8060;top:1846;width:164;height:2" coordorigin="8060,1846" coordsize="164,0" path="m8060,1846l8223,1846e" filled="f" stroked="t" strokeweight=".586979pt" strokecolor="#231F20">
                <v:path arrowok="t"/>
              </v:shape>
            </v:group>
            <v:group style="position:absolute;left:8049;top:1828;width:8;height:2" coordorigin="8049,1828" coordsize="8,2">
              <v:shape style="position:absolute;left:8049;top:1828;width:8;height:2" coordorigin="8049,1828" coordsize="8,0" path="m8057,1828l8049,1828e" filled="f" stroked="t" strokeweight=".115pt" strokecolor="#231F20">
                <v:path arrowok="t"/>
              </v:shape>
            </v:group>
            <v:group style="position:absolute;left:8054;top:1826;width:174;height:2" coordorigin="8054,1826" coordsize="174,2">
              <v:shape style="position:absolute;left:8054;top:1826;width:174;height:2" coordorigin="8054,1826" coordsize="174,0" path="m8054,1826l8228,1826e" filled="f" stroked="t" strokeweight=".115pt" strokecolor="#231F20">
                <v:path arrowok="t"/>
              </v:shape>
            </v:group>
            <v:group style="position:absolute;left:8225;top:1895;width:6;height:2" coordorigin="8225,1895" coordsize="6,2">
              <v:shape style="position:absolute;left:8225;top:1895;width:6;height:2" coordorigin="8225,1895" coordsize="6,2" path="m8225,1897l8231,1895e" filled="f" stroked="t" strokeweight=".115pt" strokecolor="#231F20">
                <v:path arrowok="t"/>
              </v:shape>
            </v:group>
            <v:group style="position:absolute;left:8222;top:1826;width:6;height:12" coordorigin="8222,1826" coordsize="6,12">
              <v:shape style="position:absolute;left:8222;top:1826;width:6;height:12" coordorigin="8222,1826" coordsize="6,12" path="m8222,1838l8223,1834,8225,1829,8226,1827,8228,1826e" filled="f" stroked="t" strokeweight=".115pt" strokecolor="#231F20">
                <v:path arrowok="t"/>
              </v:shape>
            </v:group>
            <v:group style="position:absolute;left:8054;top:1826;width:7;height:12" coordorigin="8054,1826" coordsize="7,12">
              <v:shape style="position:absolute;left:8054;top:1826;width:7;height:12" coordorigin="8054,1826" coordsize="7,12" path="m8061,1838l8060,1834,8058,1829,8056,1827,8054,1826e" filled="f" stroked="t" strokeweight=".115pt" strokecolor="#231F20">
                <v:path arrowok="t"/>
              </v:shape>
            </v:group>
            <v:group style="position:absolute;left:8053;top:1887;width:3;height:3" coordorigin="8053,1887" coordsize="3,3">
              <v:shape style="position:absolute;left:8053;top:1887;width:3;height:3" coordorigin="8053,1887" coordsize="3,3" path="m8056,1890l8054,1889,8053,1887e" filled="f" stroked="t" strokeweight=".115pt" strokecolor="#231F20">
                <v:path arrowok="t"/>
              </v:shape>
            </v:group>
            <v:group style="position:absolute;left:8227;top:1887;width:3;height:3" coordorigin="8227,1887" coordsize="3,3">
              <v:shape style="position:absolute;left:8227;top:1887;width:3;height:3" coordorigin="8227,1887" coordsize="3,3" path="m8230,1887l8229,1889,8227,1890e" filled="f" stroked="t" strokeweight=".115pt" strokecolor="#231F20">
                <v:path arrowok="t"/>
              </v:shape>
            </v:group>
            <v:group style="position:absolute;left:8076;top:1920;width:4;height:2" coordorigin="8076,1920" coordsize="4,2">
              <v:shape style="position:absolute;left:8076;top:1920;width:4;height:2" coordorigin="8076,1920" coordsize="4,2" path="m8080,1922l8078,1922,8076,1920e" filled="f" stroked="t" strokeweight=".115pt" strokecolor="#231F20">
                <v:path arrowok="t"/>
              </v:shape>
            </v:group>
            <v:group style="position:absolute;left:8202;top:1920;width:4;height:2" coordorigin="8202,1920" coordsize="4,2">
              <v:shape style="position:absolute;left:8202;top:1920;width:4;height:2" coordorigin="8202,1920" coordsize="4,2" path="m8206,1920l8205,1922,8202,1922e" filled="f" stroked="t" strokeweight=".115pt" strokecolor="#231F20">
                <v:path arrowok="t"/>
              </v:shape>
            </v:group>
            <v:group style="position:absolute;left:8079;top:1907;width:4;height:2" coordorigin="8079,1907" coordsize="4,2">
              <v:shape style="position:absolute;left:8079;top:1907;width:4;height:2" coordorigin="8079,1907" coordsize="4,1" path="m8083,1908l8079,1907e" filled="f" stroked="t" strokeweight=".115pt" strokecolor="#231F20">
                <v:path arrowok="t"/>
              </v:shape>
            </v:group>
            <v:group style="position:absolute;left:8200;top:1907;width:4;height:2" coordorigin="8200,1907" coordsize="4,2">
              <v:shape style="position:absolute;left:8200;top:1907;width:4;height:2" coordorigin="8200,1907" coordsize="4,1" path="m8204,1907l8200,1908e" filled="f" stroked="t" strokeweight=".115pt" strokecolor="#231F20">
                <v:path arrowok="t"/>
              </v:shape>
            </v:group>
            <v:group style="position:absolute;left:8056;top:1901;width:4;height:2" coordorigin="8056,1901" coordsize="4,2">
              <v:shape style="position:absolute;left:8056;top:1901;width:4;height:2" coordorigin="8056,1901" coordsize="4,2" path="m8056,1901l8060,1903e" filled="f" stroked="t" strokeweight=".115pt" strokecolor="#231F20">
                <v:path arrowok="t"/>
              </v:shape>
            </v:group>
            <v:group style="position:absolute;left:8222;top:1901;width:4;height:2" coordorigin="8222,1901" coordsize="4,2">
              <v:shape style="position:absolute;left:8222;top:1901;width:4;height:2" coordorigin="8222,1901" coordsize="4,2" path="m8222,1903l8226,1901e" filled="f" stroked="t" strokeweight=".115pt" strokecolor="#231F20">
                <v:path arrowok="t"/>
              </v:shape>
            </v:group>
            <v:group style="position:absolute;left:8076;top:1913;width:4;height:2" coordorigin="8076,1913" coordsize="4,2">
              <v:shape style="position:absolute;left:8076;top:1913;width:4;height:2" coordorigin="8076,1913" coordsize="4,2" path="m8081,1914l8076,1913e" filled="f" stroked="t" strokeweight=".115pt" strokecolor="#231F20">
                <v:path arrowok="t"/>
              </v:shape>
            </v:group>
            <v:group style="position:absolute;left:8202;top:1913;width:4;height:2" coordorigin="8202,1913" coordsize="4,2">
              <v:shape style="position:absolute;left:8202;top:1913;width:4;height:2" coordorigin="8202,1913" coordsize="4,2" path="m8206,1913l8202,1914e" filled="f" stroked="t" strokeweight=".115pt" strokecolor="#231F20">
                <v:path arrowok="t"/>
              </v:shape>
            </v:group>
            <v:group style="position:absolute;left:8057;top:1897;width:3;height:2" coordorigin="8057,1897" coordsize="3,2">
              <v:shape style="position:absolute;left:8057;top:1897;width:3;height:2" coordorigin="8057,1897" coordsize="3,2" path="m8057,1897l8061,1899e" filled="f" stroked="t" strokeweight=".115pt" strokecolor="#231F20">
                <v:path arrowok="t"/>
              </v:shape>
            </v:group>
            <v:group style="position:absolute;left:8222;top:1897;width:3;height:2" coordorigin="8222,1897" coordsize="3,2">
              <v:shape style="position:absolute;left:8222;top:1897;width:3;height:2" coordorigin="8222,1897" coordsize="3,2" path="m8222,1899l8225,1897e" filled="f" stroked="t" strokeweight=".115pt" strokecolor="#231F20">
                <v:path arrowok="t"/>
              </v:shape>
            </v:group>
            <v:group style="position:absolute;left:8231;top:1888;width:5;height:7" coordorigin="8231,1888" coordsize="5,7">
              <v:shape style="position:absolute;left:8231;top:1888;width:5;height:7" coordorigin="8231,1888" coordsize="5,7" path="m8236,1888l8235,1892,8231,1895e" filled="f" stroked="t" strokeweight=".115pt" strokecolor="#231F20">
                <v:path arrowok="t"/>
              </v:shape>
            </v:group>
            <v:group style="position:absolute;left:8047;top:1888;width:5;height:7" coordorigin="8047,1888" coordsize="5,7">
              <v:shape style="position:absolute;left:8047;top:1888;width:5;height:7" coordorigin="8047,1888" coordsize="5,7" path="m8052,1895l8048,1892,8047,1888e" filled="f" stroked="t" strokeweight=".115pt" strokecolor="#231F20">
                <v:path arrowok="t"/>
              </v:shape>
            </v:group>
            <v:group style="position:absolute;left:8044;top:1888;width:12;height:13" coordorigin="8044,1888" coordsize="12,13">
              <v:shape style="position:absolute;left:8044;top:1888;width:12;height:13" coordorigin="8044,1888" coordsize="12,13" path="m8056,1901l8051,1900,8047,1897,8045,1893,8044,1888e" filled="f" stroked="t" strokeweight=".115pt" strokecolor="#231F20">
                <v:path arrowok="t"/>
              </v:shape>
            </v:group>
            <v:group style="position:absolute;left:8226;top:1888;width:12;height:13" coordorigin="8226,1888" coordsize="12,13">
              <v:shape style="position:absolute;left:8226;top:1888;width:12;height:13" coordorigin="8226,1888" coordsize="12,13" path="m8238,1888l8238,1893,8235,1897,8231,1900,8226,1901e" filled="f" stroked="t" strokeweight=".115pt" strokecolor="#231F20">
                <v:path arrowok="t"/>
              </v:shape>
            </v:group>
            <v:group style="position:absolute;left:8219;top:1890;width:8;height:4" coordorigin="8219,1890" coordsize="8,4">
              <v:shape style="position:absolute;left:8219;top:1890;width:8;height:4" coordorigin="8219,1890" coordsize="8,4" path="m8219,1894l8223,1891,8227,1890e" filled="f" stroked="t" strokeweight=".115pt" strokecolor="#231F20">
                <v:path arrowok="t"/>
              </v:shape>
            </v:group>
            <v:group style="position:absolute;left:8056;top:1890;width:8;height:4" coordorigin="8056,1890" coordsize="8,4">
              <v:shape style="position:absolute;left:8056;top:1890;width:8;height:4" coordorigin="8056,1890" coordsize="8,4" path="m8056,1890l8060,1891,8063,1894e" filled="f" stroked="t" strokeweight=".115pt" strokecolor="#231F20">
                <v:path arrowok="t"/>
              </v:shape>
            </v:group>
            <v:group style="position:absolute;left:8048;top:1826;width:6;height:6" coordorigin="8048,1826" coordsize="6,6">
              <v:shape style="position:absolute;left:8048;top:1826;width:6;height:6" coordorigin="8048,1826" coordsize="6,6" path="m8048,1832l8048,1829,8051,1827,8054,1826e" filled="f" stroked="t" strokeweight=".115pt" strokecolor="#231F20">
                <v:path arrowok="t"/>
              </v:shape>
            </v:group>
            <v:group style="position:absolute;left:8228;top:1826;width:6;height:6" coordorigin="8228,1826" coordsize="6,6">
              <v:shape style="position:absolute;left:8228;top:1826;width:6;height:6" coordorigin="8228,1826" coordsize="6,6" path="m8228,1826l8232,1827,8234,1829,8235,1832e" filled="f" stroked="t" strokeweight=".115pt" strokecolor="#231F20">
                <v:path arrowok="t"/>
              </v:shape>
            </v:group>
            <v:group style="position:absolute;left:8223;top:1851;width:6;height:6" coordorigin="8223,1851" coordsize="6,6">
              <v:shape style="position:absolute;left:8223;top:1851;width:6;height:6" coordorigin="8223,1851" coordsize="6,6" path="m8223,1851l8226,1851,8229,1854,8230,1857e" filled="f" stroked="t" strokeweight=".115pt" strokecolor="#231F20">
                <v:path arrowok="t"/>
              </v:shape>
            </v:group>
            <v:group style="position:absolute;left:8053;top:1851;width:7;height:6" coordorigin="8053,1851" coordsize="7,6">
              <v:shape style="position:absolute;left:8053;top:1851;width:7;height:6" coordorigin="8053,1851" coordsize="7,6" path="m8053,1857l8054,1854,8056,1851,8060,1851e" filled="f" stroked="t" strokeweight=".115pt" strokecolor="#231F20">
                <v:path arrowok="t"/>
              </v:shape>
            </v:group>
            <v:group style="position:absolute;left:8223;top:1844;width:12;height:13" coordorigin="8223,1844" coordsize="12,13">
              <v:shape style="position:absolute;left:8223;top:1844;width:12;height:13" coordorigin="8223,1844" coordsize="12,13" path="m8223,1844l8228,1845,8232,1848,8235,1852,8236,1857e" filled="f" stroked="t" strokeweight=".115pt" strokecolor="#231F20">
                <v:path arrowok="t"/>
              </v:shape>
            </v:group>
            <v:group style="position:absolute;left:8047;top:1844;width:13;height:13" coordorigin="8047,1844" coordsize="13,13">
              <v:shape style="position:absolute;left:8047;top:1844;width:13;height:13" coordorigin="8047,1844" coordsize="13,13" path="m8047,1857l8047,1852,8050,1848,8055,1845,8060,1844e" filled="f" stroked="t" strokeweight=".115pt" strokecolor="#231F20">
                <v:path arrowok="t"/>
              </v:shape>
            </v:group>
            <v:group style="position:absolute;left:8044;top:1847;width:4;height:11" coordorigin="8044,1847" coordsize="4,11">
              <v:shape style="position:absolute;left:8044;top:1847;width:4;height:11" coordorigin="8044,1847" coordsize="4,11" path="m8044,1858l8045,1852,8048,1847e" filled="f" stroked="t" strokeweight=".115pt" strokecolor="#231F20">
                <v:path arrowok="t"/>
              </v:shape>
            </v:group>
            <v:group style="position:absolute;left:8235;top:1847;width:4;height:11" coordorigin="8235,1847" coordsize="4,11">
              <v:shape style="position:absolute;left:8235;top:1847;width:4;height:11" coordorigin="8235,1847" coordsize="4,11" path="m8235,1847l8237,1852,8238,1858e" filled="f" stroked="t" strokeweight=".115pt" strokecolor="#231F20">
                <v:path arrowok="t"/>
              </v:shape>
            </v:group>
            <v:group style="position:absolute;left:8072;top:1841;width:3;height:3" coordorigin="8072,1841" coordsize="3,3">
              <v:shape style="position:absolute;left:8072;top:1841;width:3;height:3" coordorigin="8072,1841" coordsize="3,3" path="m8075,1845l8072,1841e" filled="f" stroked="t" strokeweight=".115pt" strokecolor="#231F20">
                <v:path arrowok="t"/>
              </v:shape>
            </v:group>
            <v:group style="position:absolute;left:8096;top:1841;width:4;height:3" coordorigin="8096,1841" coordsize="4,3">
              <v:shape style="position:absolute;left:8096;top:1841;width:4;height:3" coordorigin="8096,1841" coordsize="4,3" path="m8100,1841l8096,1845e" filled="f" stroked="t" strokeweight=".115pt" strokecolor="#231F20">
                <v:path arrowok="t"/>
              </v:shape>
            </v:group>
            <v:group style="position:absolute;left:8128;top:1841;width:4;height:3" coordorigin="8128,1841" coordsize="4,3">
              <v:shape style="position:absolute;left:8128;top:1841;width:4;height:3" coordorigin="8128,1841" coordsize="4,3" path="m8132,1845l8128,1841e" filled="f" stroked="t" strokeweight=".115pt" strokecolor="#231F20">
                <v:path arrowok="t"/>
              </v:shape>
            </v:group>
            <v:group style="position:absolute;left:8153;top:1841;width:4;height:3" coordorigin="8153,1841" coordsize="4,3">
              <v:shape style="position:absolute;left:8153;top:1841;width:4;height:3" coordorigin="8153,1841" coordsize="4,3" path="m8156,1841l8153,1845e" filled="f" stroked="t" strokeweight=".115pt" strokecolor="#231F20">
                <v:path arrowok="t"/>
              </v:shape>
            </v:group>
            <v:group style="position:absolute;left:8185;top:1841;width:3;height:3" coordorigin="8185,1841" coordsize="3,3">
              <v:shape style="position:absolute;left:8185;top:1841;width:3;height:3" coordorigin="8185,1841" coordsize="3,3" path="m8189,1845l8185,1841e" filled="f" stroked="t" strokeweight=".115pt" strokecolor="#231F20">
                <v:path arrowok="t"/>
              </v:shape>
            </v:group>
            <v:group style="position:absolute;left:8210;top:1841;width:4;height:3" coordorigin="8210,1841" coordsize="4,3">
              <v:shape style="position:absolute;left:8210;top:1841;width:4;height:3" coordorigin="8210,1841" coordsize="4,3" path="m8213,1841l8210,1845e" filled="f" stroked="t" strokeweight=".115pt" strokecolor="#231F20">
                <v:path arrowok="t"/>
              </v:shape>
              <v:shape style="position:absolute;left:8416;top:1631;width:195;height:97" type="#_x0000_t75">
                <v:imagedata r:id="rId155" o:title=""/>
              </v:shape>
              <v:shape style="position:absolute;left:8419;top:1649;width:189;height:70" type="#_x0000_t75">
                <v:imagedata r:id="rId156" o:title=""/>
              </v:shape>
              <v:shape style="position:absolute;left:8451;top:1681;width:126;height:8" type="#_x0000_t75">
                <v:imagedata r:id="rId142" o:title=""/>
              </v:shape>
            </v:group>
            <v:group style="position:absolute;left:8450;top:1685;width:128;height:2" coordorigin="8450,1685" coordsize="128,2">
              <v:shape style="position:absolute;left:8450;top:1685;width:128;height:2" coordorigin="8450,1685" coordsize="128,0" path="m8450,1685l8578,1685e" filled="f" stroked="t" strokeweight=".619pt" strokecolor="#231F20">
                <v:path arrowok="t"/>
              </v:shape>
            </v:group>
            <v:group style="position:absolute;left:8577;top:1699;width:16;height:13" coordorigin="8577,1699" coordsize="16,13">
              <v:shape style="position:absolute;left:8577;top:1699;width:16;height:13" coordorigin="8577,1699" coordsize="16,13" path="m8592,1699l8577,1712e" filled="f" stroked="t" strokeweight=".115pt" strokecolor="#231F20">
                <v:path arrowok="t"/>
              </v:shape>
            </v:group>
            <v:group style="position:absolute;left:8579;top:1704;width:16;height:14" coordorigin="8579,1704" coordsize="16,14">
              <v:shape style="position:absolute;left:8579;top:1704;width:16;height:14" coordorigin="8579,1704" coordsize="16,14" path="m8579,1718l8595,1704e" filled="f" stroked="t" strokeweight=".115pt" strokecolor="#231F20">
                <v:path arrowok="t"/>
              </v:shape>
            </v:group>
            <v:group style="position:absolute;left:8579;top:1709;width:16;height:17" coordorigin="8579,1709" coordsize="16,17">
              <v:shape style="position:absolute;left:8579;top:1709;width:16;height:17" coordorigin="8579,1709" coordsize="16,17" path="m8579,1726l8595,1709e" filled="f" stroked="t" strokeweight=".115pt" strokecolor="#231F20">
                <v:path arrowok="t"/>
              </v:shape>
            </v:group>
            <v:group style="position:absolute;left:8417;top:1663;width:2;height:30" coordorigin="8417,1663" coordsize="2,30">
              <v:shape style="position:absolute;left:8417;top:1663;width:2;height:30" coordorigin="8417,1663" coordsize="0,30" path="m8417,1663l8417,1693e" filled="f" stroked="t" strokeweight=".115pt" strokecolor="#231F20">
                <v:path arrowok="t"/>
              </v:shape>
            </v:group>
            <v:group style="position:absolute;left:8420;top:1638;width:2;height:63" coordorigin="8420,1638" coordsize="2,63">
              <v:shape style="position:absolute;left:8420;top:1638;width:2;height:63" coordorigin="8420,1638" coordsize="0,63" path="m8420,1638l8420,1701e" filled="f" stroked="t" strokeweight=".1699pt" strokecolor="#231F20">
                <v:path arrowok="t"/>
              </v:shape>
            </v:group>
            <v:group style="position:absolute;left:8426;top:1662;width:2;height:30" coordorigin="8426,1662" coordsize="2,30">
              <v:shape style="position:absolute;left:8426;top:1662;width:2;height:30" coordorigin="8426,1662" coordsize="0,30" path="m8426,1692l8426,1662e" filled="f" stroked="t" strokeweight=".115pt" strokecolor="#231F20">
                <v:path arrowok="t"/>
              </v:shape>
            </v:group>
            <v:group style="position:absolute;left:8425;top:1704;width:2;height:2" coordorigin="8425,1704" coordsize="2,2">
              <v:shape style="position:absolute;left:8425;top:1704;width:2;height:2" coordorigin="8425,1704" coordsize="2,0" path="m8425,1704l8427,1704e" filled="f" stroked="t" strokeweight=".219pt" strokecolor="#231F20">
                <v:path arrowok="t"/>
              </v:shape>
            </v:group>
            <v:group style="position:absolute;left:8432;top:1645;width:2;height:2" coordorigin="8432,1645" coordsize="2,2">
              <v:shape style="position:absolute;left:8432;top:1645;width:2;height:2" coordorigin="8432,1645" coordsize="2,0" path="m8432,1645l8435,1645e" filled="f" stroked="t" strokeweight=".138pt" strokecolor="#231F20">
                <v:path arrowok="t"/>
              </v:shape>
            </v:group>
            <v:group style="position:absolute;left:8451;top:1680;width:2;height:10" coordorigin="8451,1680" coordsize="2,10">
              <v:shape style="position:absolute;left:8451;top:1680;width:2;height:10" coordorigin="8451,1680" coordsize="0,10" path="m8451,1690l8451,1680e" filled="f" stroked="t" strokeweight=".115pt" strokecolor="#231F20">
                <v:path arrowok="t"/>
              </v:shape>
            </v:group>
            <v:group style="position:absolute;left:8463;top:1656;width:2;height:19" coordorigin="8463,1656" coordsize="2,19">
              <v:shape style="position:absolute;left:8463;top:1656;width:2;height:19" coordorigin="8463,1656" coordsize="0,19" path="m8463,1675l8463,1656e" filled="f" stroked="t" strokeweight=".115pt" strokecolor="#231F20">
                <v:path arrowok="t"/>
              </v:shape>
            </v:group>
            <v:group style="position:absolute;left:8467;top:1656;width:2;height:19" coordorigin="8467,1656" coordsize="2,19">
              <v:shape style="position:absolute;left:8467;top:1656;width:2;height:19" coordorigin="8467,1656" coordsize="0,19" path="m8467,1656l8467,1675e" filled="f" stroked="t" strokeweight=".1683pt" strokecolor="#231F20">
                <v:path arrowok="t"/>
              </v:shape>
            </v:group>
            <v:group style="position:absolute;left:8470;top:1656;width:2;height:71" coordorigin="8470,1656" coordsize="2,71">
              <v:shape style="position:absolute;left:8470;top:1656;width:2;height:71" coordorigin="8470,1656" coordsize="0,71" path="m8470,1656l8470,1727e" filled="f" stroked="t" strokeweight=".115pt" strokecolor="#231F20">
                <v:path arrowok="t"/>
              </v:shape>
            </v:group>
            <v:group style="position:absolute;left:8473;top:1648;width:2;height:2" coordorigin="8473,1648" coordsize="2,2">
              <v:shape style="position:absolute;left:8473;top:1648;width:2;height:2" coordorigin="8473,1648" coordsize="2,0" path="m8473,1648l8475,1648e" filled="f" stroked="t" strokeweight=".138pt" strokecolor="#231F20">
                <v:path arrowok="t"/>
              </v:shape>
            </v:group>
            <v:group style="position:absolute;left:8495;top:1656;width:2;height:71" coordorigin="8495,1656" coordsize="2,71">
              <v:shape style="position:absolute;left:8495;top:1656;width:2;height:71" coordorigin="8495,1656" coordsize="0,71" path="m8495,1656l8495,1727e" filled="f" stroked="t" strokeweight=".115pt" strokecolor="#231F20">
                <v:path arrowok="t"/>
              </v:shape>
            </v:group>
            <v:group style="position:absolute;left:8498;top:1656;width:2;height:19" coordorigin="8498,1656" coordsize="2,19">
              <v:shape style="position:absolute;left:8498;top:1656;width:2;height:19" coordorigin="8498,1656" coordsize="0,19" path="m8498,1656l8498,1675e" filled="f" stroked="t" strokeweight=".1678pt" strokecolor="#231F20">
                <v:path arrowok="t"/>
              </v:shape>
            </v:group>
            <v:group style="position:absolute;left:8502;top:1656;width:2;height:19" coordorigin="8502,1656" coordsize="2,19">
              <v:shape style="position:absolute;left:8502;top:1656;width:2;height:19" coordorigin="8502,1656" coordsize="0,19" path="m8502,1675l8502,1656e" filled="f" stroked="t" strokeweight=".115pt" strokecolor="#231F20">
                <v:path arrowok="t"/>
              </v:shape>
            </v:group>
            <v:group style="position:absolute;left:8527;top:1656;width:2;height:19" coordorigin="8527,1656" coordsize="2,19">
              <v:shape style="position:absolute;left:8527;top:1656;width:2;height:19" coordorigin="8527,1656" coordsize="0,19" path="m8527,1675l8527,1656e" filled="f" stroked="t" strokeweight=".115pt" strokecolor="#231F20">
                <v:path arrowok="t"/>
              </v:shape>
            </v:group>
            <v:group style="position:absolute;left:8530;top:1656;width:2;height:19" coordorigin="8530,1656" coordsize="2,19">
              <v:shape style="position:absolute;left:8530;top:1656;width:2;height:19" coordorigin="8530,1656" coordsize="0,19" path="m8530,1656l8530,1675e" filled="f" stroked="t" strokeweight=".1709pt" strokecolor="#231F20">
                <v:path arrowok="t"/>
              </v:shape>
            </v:group>
            <v:group style="position:absolute;left:8533;top:1656;width:2;height:71" coordorigin="8533,1656" coordsize="2,71">
              <v:shape style="position:absolute;left:8533;top:1656;width:2;height:71" coordorigin="8533,1656" coordsize="0,71" path="m8533,1656l8533,1727e" filled="f" stroked="t" strokeweight=".115pt" strokecolor="#231F20">
                <v:path arrowok="t"/>
              </v:shape>
            </v:group>
            <v:group style="position:absolute;left:8558;top:1656;width:2;height:71" coordorigin="8558,1656" coordsize="2,71">
              <v:shape style="position:absolute;left:8558;top:1656;width:2;height:71" coordorigin="8558,1656" coordsize="0,71" path="m8558,1656l8558,1727e" filled="f" stroked="t" strokeweight=".115pt" strokecolor="#231F20">
                <v:path arrowok="t"/>
              </v:shape>
            </v:group>
            <v:group style="position:absolute;left:8562;top:1656;width:2;height:19" coordorigin="8562,1656" coordsize="2,19">
              <v:shape style="position:absolute;left:8562;top:1656;width:2;height:19" coordorigin="8562,1656" coordsize="0,19" path="m8562,1656l8562,1675e" filled="f" stroked="t" strokeweight=".171pt" strokecolor="#231F20">
                <v:path arrowok="t"/>
              </v:shape>
            </v:group>
            <v:group style="position:absolute;left:8565;top:1656;width:2;height:19" coordorigin="8565,1656" coordsize="2,19">
              <v:shape style="position:absolute;left:8565;top:1656;width:2;height:19" coordorigin="8565,1656" coordsize="0,19" path="m8565,1675l8565,1656e" filled="f" stroked="t" strokeweight=".115pt" strokecolor="#231F20">
                <v:path arrowok="t"/>
              </v:shape>
            </v:group>
            <v:group style="position:absolute;left:8577;top:1680;width:2;height:10" coordorigin="8577,1680" coordsize="2,10">
              <v:shape style="position:absolute;left:8577;top:1680;width:2;height:10" coordorigin="8577,1680" coordsize="0,10" path="m8577,1680l8577,1690e" filled="f" stroked="t" strokeweight=".115pt" strokecolor="#231F20">
                <v:path arrowok="t"/>
              </v:shape>
            </v:group>
            <v:group style="position:absolute;left:8594;top:1645;width:2;height:2" coordorigin="8594,1645" coordsize="2,2">
              <v:shape style="position:absolute;left:8594;top:1645;width:2;height:2" coordorigin="8594,1645" coordsize="2,0" path="m8594,1645l8596,1645e" filled="f" stroked="t" strokeweight=".138pt" strokecolor="#231F20">
                <v:path arrowok="t"/>
              </v:shape>
            </v:group>
            <v:group style="position:absolute;left:8601;top:1704;width:2;height:2" coordorigin="8601,1704" coordsize="2,2">
              <v:shape style="position:absolute;left:8601;top:1704;width:2;height:2" coordorigin="8601,1704" coordsize="2,0" path="m8601,1704l8604,1704e" filled="f" stroked="t" strokeweight=".219pt" strokecolor="#231F20">
                <v:path arrowok="t"/>
              </v:shape>
            </v:group>
            <v:group style="position:absolute;left:8603;top:1662;width:2;height:30" coordorigin="8603,1662" coordsize="2,30">
              <v:shape style="position:absolute;left:8603;top:1662;width:2;height:30" coordorigin="8603,1662" coordsize="0,30" path="m8603,1662l8603,1692e" filled="f" stroked="t" strokeweight=".115pt" strokecolor="#231F20">
                <v:path arrowok="t"/>
              </v:shape>
            </v:group>
            <v:group style="position:absolute;left:8608;top:1638;width:2;height:63" coordorigin="8608,1638" coordsize="2,63">
              <v:shape style="position:absolute;left:8608;top:1638;width:2;height:63" coordorigin="8608,1638" coordsize="0,63" path="m8608,1638l8608,1701e" filled="f" stroked="t" strokeweight=".1704pt" strokecolor="#231F20">
                <v:path arrowok="t"/>
              </v:shape>
            </v:group>
            <v:group style="position:absolute;left:8611;top:1663;width:2;height:30" coordorigin="8611,1663" coordsize="2,30">
              <v:shape style="position:absolute;left:8611;top:1663;width:2;height:30" coordorigin="8611,1663" coordsize="0,30" path="m8611,1693l8611,1663e" filled="f" stroked="t" strokeweight=".115pt" strokecolor="#231F20">
                <v:path arrowok="t"/>
              </v:shape>
            </v:group>
            <v:group style="position:absolute;left:8433;top:1709;width:16;height:17" coordorigin="8433,1709" coordsize="16,17">
              <v:shape style="position:absolute;left:8433;top:1709;width:16;height:17" coordorigin="8433,1709" coordsize="16,17" path="m8433,1709l8449,1726e" filled="f" stroked="t" strokeweight=".115pt" strokecolor="#231F20">
                <v:path arrowok="t"/>
              </v:shape>
            </v:group>
            <v:group style="position:absolute;left:8434;top:1704;width:15;height:14" coordorigin="8434,1704" coordsize="15,14">
              <v:shape style="position:absolute;left:8434;top:1704;width:15;height:14" coordorigin="8434,1704" coordsize="15,14" path="m8434,1704l8449,1718e" filled="f" stroked="t" strokeweight=".115pt" strokecolor="#231F20">
                <v:path arrowok="t"/>
              </v:shape>
            </v:group>
            <v:group style="position:absolute;left:8436;top:1699;width:15;height:13" coordorigin="8436,1699" coordsize="15,13">
              <v:shape style="position:absolute;left:8436;top:1699;width:15;height:13" coordorigin="8436,1699" coordsize="15,13" path="m8452,1712l8436,1699e" filled="f" stroked="t" strokeweight=".115pt" strokecolor="#231F20">
                <v:path arrowok="t"/>
              </v:shape>
            </v:group>
            <v:group style="position:absolute;left:8425;top:1701;width:6;height:2" coordorigin="8425,1701" coordsize="6,2">
              <v:shape style="position:absolute;left:8425;top:1701;width:6;height:2" coordorigin="8425,1701" coordsize="6,2" path="m8425,1701l8430,1703e" filled="f" stroked="t" strokeweight=".115pt" strokecolor="#231F20">
                <v:path arrowok="t"/>
              </v:shape>
            </v:group>
            <v:group style="position:absolute;left:8451;top:1727;width:126;height:2" coordorigin="8451,1727" coordsize="126,2">
              <v:shape style="position:absolute;left:8451;top:1727;width:126;height:2" coordorigin="8451,1727" coordsize="126,0" path="m8451,1727l8577,1727e" filled="f" stroked="t" strokeweight=".115pt" strokecolor="#231F20">
                <v:path arrowok="t"/>
              </v:shape>
            </v:group>
            <v:group style="position:absolute;left:8447;top:1724;width:135;height:2" coordorigin="8447,1724" coordsize="135,2">
              <v:shape style="position:absolute;left:8447;top:1724;width:135;height:2" coordorigin="8447,1724" coordsize="135,0" path="m8447,1724l8581,1724e" filled="f" stroked="t" strokeweight=".115016pt" strokecolor="#231F20">
                <v:path arrowok="t"/>
              </v:shape>
            </v:group>
            <v:group style="position:absolute;left:8443;top:1720;width:142;height:2" coordorigin="8443,1720" coordsize="142,2">
              <v:shape style="position:absolute;left:8443;top:1720;width:142;height:2" coordorigin="8443,1720" coordsize="142,0" path="m8443,1720l8585,1720e" filled="f" stroked="t" strokeweight=".115pt" strokecolor="#231F20">
                <v:path arrowok="t"/>
              </v:shape>
            </v:group>
            <v:group style="position:absolute;left:8456;top:1713;width:117;height:2" coordorigin="8456,1713" coordsize="117,2">
              <v:shape style="position:absolute;left:8456;top:1713;width:117;height:2" coordorigin="8456,1713" coordsize="117,0" path="m8573,1713l8456,1713e" filled="f" stroked="t" strokeweight=".115pt" strokecolor="#231F20">
                <v:path arrowok="t"/>
              </v:shape>
            </v:group>
            <v:group style="position:absolute;left:8451;top:1685;width:126;height:2" coordorigin="8451,1685" coordsize="126,2">
              <v:shape style="position:absolute;left:8451;top:1685;width:126;height:2" coordorigin="8451,1685" coordsize="126,0" path="m8451,1685l8577,1685e" filled="f" stroked="t" strokeweight=".6127pt" strokecolor="#231F20">
                <v:path arrowok="t"/>
              </v:shape>
            </v:group>
            <v:group style="position:absolute;left:8463;top:1675;width:101;height:2" coordorigin="8463,1675" coordsize="101,2">
              <v:shape style="position:absolute;left:8463;top:1675;width:101;height:2" coordorigin="8463,1675" coordsize="101,0" path="m8463,1675l8565,1675e" filled="f" stroked="t" strokeweight=".115004pt" strokecolor="#231F20">
                <v:path arrowok="t"/>
              </v:shape>
            </v:group>
            <v:group style="position:absolute;left:8433;top:1656;width:164;height:2" coordorigin="8433,1656" coordsize="164,2">
              <v:shape style="position:absolute;left:8433;top:1656;width:164;height:2" coordorigin="8433,1656" coordsize="164,0" path="m8433,1656l8596,1656e" filled="f" stroked="t" strokeweight=".115pt" strokecolor="#231F20">
                <v:path arrowok="t"/>
              </v:shape>
            </v:group>
            <v:group style="position:absolute;left:8433;top:1648;width:164;height:2" coordorigin="8433,1648" coordsize="164,2">
              <v:shape style="position:absolute;left:8433;top:1648;width:164;height:2" coordorigin="8433,1648" coordsize="164,0" path="m8433,1648l8596,1648e" filled="f" stroked="t" strokeweight=".253300pt" strokecolor="#231F20">
                <v:path arrowok="t"/>
              </v:shape>
            </v:group>
            <v:group style="position:absolute;left:8422;top:1634;width:8;height:2" coordorigin="8422,1634" coordsize="8,2">
              <v:shape style="position:absolute;left:8422;top:1634;width:8;height:2" coordorigin="8422,1634" coordsize="8,0" path="m8430,1634l8422,1634e" filled="f" stroked="t" strokeweight=".115pt" strokecolor="#231F20">
                <v:path arrowok="t"/>
              </v:shape>
            </v:group>
            <v:group style="position:absolute;left:8427;top:1632;width:174;height:2" coordorigin="8427,1632" coordsize="174,2">
              <v:shape style="position:absolute;left:8427;top:1632;width:174;height:2" coordorigin="8427,1632" coordsize="174,0" path="m8427,1632l8601,1632e" filled="f" stroked="t" strokeweight=".115pt" strokecolor="#231F20">
                <v:path arrowok="t"/>
              </v:shape>
            </v:group>
            <v:group style="position:absolute;left:8598;top:1701;width:6;height:2" coordorigin="8598,1701" coordsize="6,2">
              <v:shape style="position:absolute;left:8598;top:1701;width:6;height:2" coordorigin="8598,1701" coordsize="6,2" path="m8598,1703l8604,1701e" filled="f" stroked="t" strokeweight=".115pt" strokecolor="#231F20">
                <v:path arrowok="t"/>
              </v:shape>
            </v:group>
            <v:group style="position:absolute;left:8595;top:1632;width:6;height:12" coordorigin="8595,1632" coordsize="6,12">
              <v:shape style="position:absolute;left:8595;top:1632;width:6;height:12" coordorigin="8595,1632" coordsize="6,12" path="m8595,1644l8596,1639,8598,1634,8599,1632,8601,1632e" filled="f" stroked="t" strokeweight=".115pt" strokecolor="#231F20">
                <v:path arrowok="t"/>
              </v:shape>
            </v:group>
            <v:group style="position:absolute;left:8427;top:1632;width:7;height:12" coordorigin="8427,1632" coordsize="7,12">
              <v:shape style="position:absolute;left:8427;top:1632;width:7;height:12" coordorigin="8427,1632" coordsize="7,12" path="m8434,1644l8433,1639,8431,1634,8429,1632,8427,1632e" filled="f" stroked="t" strokeweight=".115pt" strokecolor="#231F20">
                <v:path arrowok="t"/>
              </v:shape>
            </v:group>
            <v:group style="position:absolute;left:8426;top:1692;width:3;height:3" coordorigin="8426,1692" coordsize="3,3">
              <v:shape style="position:absolute;left:8426;top:1692;width:3;height:3" coordorigin="8426,1692" coordsize="3,3" path="m8429,1695l8427,1694,8426,1692e" filled="f" stroked="t" strokeweight=".115pt" strokecolor="#231F20">
                <v:path arrowok="t"/>
              </v:shape>
            </v:group>
            <v:group style="position:absolute;left:8600;top:1692;width:3;height:3" coordorigin="8600,1692" coordsize="3,3">
              <v:shape style="position:absolute;left:8600;top:1692;width:3;height:3" coordorigin="8600,1692" coordsize="3,3" path="m8603,1692l8602,1694,8600,1695e" filled="f" stroked="t" strokeweight=".115pt" strokecolor="#231F20">
                <v:path arrowok="t"/>
              </v:shape>
            </v:group>
            <v:group style="position:absolute;left:8449;top:1726;width:4;height:2" coordorigin="8449,1726" coordsize="4,2">
              <v:shape style="position:absolute;left:8449;top:1726;width:4;height:2" coordorigin="8449,1726" coordsize="4,2" path="m8453,1727l8451,1727,8449,1726e" filled="f" stroked="t" strokeweight=".115pt" strokecolor="#231F20">
                <v:path arrowok="t"/>
              </v:shape>
            </v:group>
            <v:group style="position:absolute;left:8575;top:1726;width:4;height:2" coordorigin="8575,1726" coordsize="4,2">
              <v:shape style="position:absolute;left:8575;top:1726;width:4;height:2" coordorigin="8575,1726" coordsize="4,2" path="m8579,1726l8578,1727,8575,1727e" filled="f" stroked="t" strokeweight=".115pt" strokecolor="#231F20">
                <v:path arrowok="t"/>
              </v:shape>
            </v:group>
            <v:group style="position:absolute;left:8452;top:1712;width:4;height:2" coordorigin="8452,1712" coordsize="4,2">
              <v:shape style="position:absolute;left:8452;top:1712;width:4;height:2" coordorigin="8452,1712" coordsize="4,1" path="m8456,1713l8452,1712e" filled="f" stroked="t" strokeweight=".115pt" strokecolor="#231F20">
                <v:path arrowok="t"/>
              </v:shape>
            </v:group>
            <v:group style="position:absolute;left:8573;top:1712;width:4;height:2" coordorigin="8573,1712" coordsize="4,2">
              <v:shape style="position:absolute;left:8573;top:1712;width:4;height:2" coordorigin="8573,1712" coordsize="4,1" path="m8577,1712l8573,1713e" filled="f" stroked="t" strokeweight=".115pt" strokecolor="#231F20">
                <v:path arrowok="t"/>
              </v:shape>
            </v:group>
            <v:group style="position:absolute;left:8429;top:1706;width:4;height:2" coordorigin="8429,1706" coordsize="4,2">
              <v:shape style="position:absolute;left:8429;top:1706;width:4;height:2" coordorigin="8429,1706" coordsize="4,2" path="m8429,1706l8433,1709e" filled="f" stroked="t" strokeweight=".115pt" strokecolor="#231F20">
                <v:path arrowok="t"/>
              </v:shape>
            </v:group>
            <v:group style="position:absolute;left:8595;top:1706;width:4;height:2" coordorigin="8595,1706" coordsize="4,2">
              <v:shape style="position:absolute;left:8595;top:1706;width:4;height:2" coordorigin="8595,1706" coordsize="4,2" path="m8595,1709l8599,1706e" filled="f" stroked="t" strokeweight=".115pt" strokecolor="#231F20">
                <v:path arrowok="t"/>
              </v:shape>
            </v:group>
            <v:group style="position:absolute;left:8449;top:1718;width:4;height:2" coordorigin="8449,1718" coordsize="4,2">
              <v:shape style="position:absolute;left:8449;top:1718;width:4;height:2" coordorigin="8449,1718" coordsize="4,2" path="m8454,1720l8449,1718e" filled="f" stroked="t" strokeweight=".115pt" strokecolor="#231F20">
                <v:path arrowok="t"/>
              </v:shape>
            </v:group>
            <v:group style="position:absolute;left:8575;top:1718;width:4;height:2" coordorigin="8575,1718" coordsize="4,2">
              <v:shape style="position:absolute;left:8575;top:1718;width:4;height:2" coordorigin="8575,1718" coordsize="4,2" path="m8579,1718l8575,1720e" filled="f" stroked="t" strokeweight=".115pt" strokecolor="#231F20">
                <v:path arrowok="t"/>
              </v:shape>
            </v:group>
            <v:group style="position:absolute;left:8430;top:1703;width:3;height:2" coordorigin="8430,1703" coordsize="3,2">
              <v:shape style="position:absolute;left:8430;top:1703;width:3;height:2" coordorigin="8430,1703" coordsize="3,2" path="m8430,1703l8434,1704e" filled="f" stroked="t" strokeweight=".115pt" strokecolor="#231F20">
                <v:path arrowok="t"/>
              </v:shape>
            </v:group>
            <v:group style="position:absolute;left:8595;top:1703;width:3;height:2" coordorigin="8595,1703" coordsize="3,2">
              <v:shape style="position:absolute;left:8595;top:1703;width:3;height:2" coordorigin="8595,1703" coordsize="3,2" path="m8595,1704l8598,1703e" filled="f" stroked="t" strokeweight=".115pt" strokecolor="#231F20">
                <v:path arrowok="t"/>
              </v:shape>
            </v:group>
            <v:group style="position:absolute;left:8604;top:1694;width:5;height:7" coordorigin="8604,1694" coordsize="5,7">
              <v:shape style="position:absolute;left:8604;top:1694;width:5;height:7" coordorigin="8604,1694" coordsize="5,7" path="m8609,1694l8607,1698,8604,1701e" filled="f" stroked="t" strokeweight=".115pt" strokecolor="#231F20">
                <v:path arrowok="t"/>
              </v:shape>
            </v:group>
            <v:group style="position:absolute;left:8420;top:1694;width:5;height:7" coordorigin="8420,1694" coordsize="5,7">
              <v:shape style="position:absolute;left:8420;top:1694;width:5;height:7" coordorigin="8420,1694" coordsize="5,7" path="m8425,1701l8421,1698,8420,1694e" filled="f" stroked="t" strokeweight=".115pt" strokecolor="#231F20">
                <v:path arrowok="t"/>
              </v:shape>
            </v:group>
            <v:group style="position:absolute;left:8417;top:1693;width:12;height:13" coordorigin="8417,1693" coordsize="12,13">
              <v:shape style="position:absolute;left:8417;top:1693;width:12;height:13" coordorigin="8417,1693" coordsize="12,13" path="m8429,1706l8424,1705,8420,1702,8418,1698,8417,1693e" filled="f" stroked="t" strokeweight=".115pt" strokecolor="#231F20">
                <v:path arrowok="t"/>
              </v:shape>
            </v:group>
            <v:group style="position:absolute;left:8599;top:1693;width:12;height:13" coordorigin="8599,1693" coordsize="12,13">
              <v:shape style="position:absolute;left:8599;top:1693;width:12;height:13" coordorigin="8599,1693" coordsize="12,13" path="m8611,1693l8611,1698,8608,1702,8604,1705,8599,1706e" filled="f" stroked="t" strokeweight=".115pt" strokecolor="#231F20">
                <v:path arrowok="t"/>
              </v:shape>
            </v:group>
            <v:group style="position:absolute;left:8592;top:1695;width:8;height:4" coordorigin="8592,1695" coordsize="8,4">
              <v:shape style="position:absolute;left:8592;top:1695;width:8;height:4" coordorigin="8592,1695" coordsize="8,4" path="m8592,1699l8596,1696,8600,1695e" filled="f" stroked="t" strokeweight=".115pt" strokecolor="#231F20">
                <v:path arrowok="t"/>
              </v:shape>
            </v:group>
            <v:group style="position:absolute;left:8429;top:1695;width:8;height:4" coordorigin="8429,1695" coordsize="8,4">
              <v:shape style="position:absolute;left:8429;top:1695;width:8;height:4" coordorigin="8429,1695" coordsize="8,4" path="m8429,1695l8433,1696,8436,1699e" filled="f" stroked="t" strokeweight=".115pt" strokecolor="#231F20">
                <v:path arrowok="t"/>
              </v:shape>
            </v:group>
            <v:group style="position:absolute;left:8421;top:1632;width:6;height:6" coordorigin="8421,1632" coordsize="6,6">
              <v:shape style="position:absolute;left:8421;top:1632;width:6;height:6" coordorigin="8421,1632" coordsize="6,6" path="m8421,1638l8421,1634,8424,1632,8427,1632e" filled="f" stroked="t" strokeweight=".115pt" strokecolor="#231F20">
                <v:path arrowok="t"/>
              </v:shape>
            </v:group>
            <v:group style="position:absolute;left:8601;top:1632;width:6;height:6" coordorigin="8601,1632" coordsize="6,6">
              <v:shape style="position:absolute;left:8601;top:1632;width:6;height:6" coordorigin="8601,1632" coordsize="6,6" path="m8601,1632l8605,1632,8607,1634,8607,1638e" filled="f" stroked="t" strokeweight=".115pt" strokecolor="#231F20">
                <v:path arrowok="t"/>
              </v:shape>
            </v:group>
            <v:group style="position:absolute;left:8596;top:1656;width:6;height:6" coordorigin="8596,1656" coordsize="6,6">
              <v:shape style="position:absolute;left:8596;top:1656;width:6;height:6" coordorigin="8596,1656" coordsize="6,6" path="m8596,1656l8599,1657,8602,1659,8603,1662e" filled="f" stroked="t" strokeweight=".115pt" strokecolor="#231F20">
                <v:path arrowok="t"/>
              </v:shape>
            </v:group>
            <v:group style="position:absolute;left:8426;top:1656;width:7;height:6" coordorigin="8426,1656" coordsize="7,6">
              <v:shape style="position:absolute;left:8426;top:1656;width:7;height:6" coordorigin="8426,1656" coordsize="7,6" path="m8426,1662l8427,1659,8429,1657,8433,1656e" filled="f" stroked="t" strokeweight=".115pt" strokecolor="#231F20">
                <v:path arrowok="t"/>
              </v:shape>
            </v:group>
            <v:group style="position:absolute;left:8596;top:1649;width:12;height:13" coordorigin="8596,1649" coordsize="12,13">
              <v:shape style="position:absolute;left:8596;top:1649;width:12;height:13" coordorigin="8596,1649" coordsize="12,13" path="m8596,1649l8601,1650,8605,1653,8608,1657,8609,1662e" filled="f" stroked="t" strokeweight=".115pt" strokecolor="#231F20">
                <v:path arrowok="t"/>
              </v:shape>
            </v:group>
            <v:group style="position:absolute;left:8420;top:1649;width:13;height:13" coordorigin="8420,1649" coordsize="13,13">
              <v:shape style="position:absolute;left:8420;top:1649;width:13;height:13" coordorigin="8420,1649" coordsize="13,13" path="m8420,1662l8420,1657,8423,1653,8428,1650,8433,1649e" filled="f" stroked="t" strokeweight=".115pt" strokecolor="#231F20">
                <v:path arrowok="t"/>
              </v:shape>
            </v:group>
            <v:group style="position:absolute;left:8417;top:1653;width:4;height:11" coordorigin="8417,1653" coordsize="4,11">
              <v:shape style="position:absolute;left:8417;top:1653;width:4;height:11" coordorigin="8417,1653" coordsize="4,11" path="m8417,1663l8418,1658,8421,1653e" filled="f" stroked="t" strokeweight=".115pt" strokecolor="#231F20">
                <v:path arrowok="t"/>
              </v:shape>
            </v:group>
            <v:group style="position:absolute;left:8608;top:1653;width:4;height:11" coordorigin="8608,1653" coordsize="4,11">
              <v:shape style="position:absolute;left:8608;top:1653;width:4;height:11" coordorigin="8608,1653" coordsize="4,11" path="m8608,1653l8610,1658,8611,1663e" filled="f" stroked="t" strokeweight=".115pt" strokecolor="#231F20">
                <v:path arrowok="t"/>
              </v:shape>
            </v:group>
            <v:group style="position:absolute;left:8445;top:1647;width:3;height:3" coordorigin="8445,1647" coordsize="3,3">
              <v:shape style="position:absolute;left:8445;top:1647;width:3;height:3" coordorigin="8445,1647" coordsize="3,3" path="m8448,1650l8445,1647e" filled="f" stroked="t" strokeweight=".115pt" strokecolor="#231F20">
                <v:path arrowok="t"/>
              </v:shape>
            </v:group>
            <v:group style="position:absolute;left:8469;top:1647;width:4;height:3" coordorigin="8469,1647" coordsize="4,3">
              <v:shape style="position:absolute;left:8469;top:1647;width:4;height:3" coordorigin="8469,1647" coordsize="4,3" path="m8473,1647l8469,1650e" filled="f" stroked="t" strokeweight=".115pt" strokecolor="#231F20">
                <v:path arrowok="t"/>
              </v:shape>
            </v:group>
            <v:group style="position:absolute;left:8501;top:1647;width:4;height:3" coordorigin="8501,1647" coordsize="4,3">
              <v:shape style="position:absolute;left:8501;top:1647;width:4;height:3" coordorigin="8501,1647" coordsize="4,3" path="m8505,1650l8501,1647e" filled="f" stroked="t" strokeweight=".115pt" strokecolor="#231F20">
                <v:path arrowok="t"/>
              </v:shape>
            </v:group>
            <v:group style="position:absolute;left:8526;top:1647;width:4;height:3" coordorigin="8526,1647" coordsize="4,3">
              <v:shape style="position:absolute;left:8526;top:1647;width:4;height:3" coordorigin="8526,1647" coordsize="4,3" path="m8529,1647l8526,1650e" filled="f" stroked="t" strokeweight=".115pt" strokecolor="#231F20">
                <v:path arrowok="t"/>
              </v:shape>
            </v:group>
            <v:group style="position:absolute;left:8558;top:1647;width:3;height:3" coordorigin="8558,1647" coordsize="3,3">
              <v:shape style="position:absolute;left:8558;top:1647;width:3;height:3" coordorigin="8558,1647" coordsize="3,3" path="m8562,1650l8558,1647e" filled="f" stroked="t" strokeweight=".115pt" strokecolor="#231F20">
                <v:path arrowok="t"/>
              </v:shape>
            </v:group>
            <v:group style="position:absolute;left:8583;top:1647;width:4;height:3" coordorigin="8583,1647" coordsize="4,3">
              <v:shape style="position:absolute;left:8583;top:1647;width:4;height:3" coordorigin="8583,1647" coordsize="4,3" path="m8586,1647l8583,1650e" filled="f" stroked="t" strokeweight=".115pt" strokecolor="#231F20">
                <v:path arrowok="t"/>
              </v:shape>
              <v:shape style="position:absolute;left:8416;top:1826;width:195;height:97" type="#_x0000_t75">
                <v:imagedata r:id="rId155" o:title=""/>
              </v:shape>
              <v:shape style="position:absolute;left:8419;top:1844;width:189;height:70" type="#_x0000_t75">
                <v:imagedata r:id="rId157" o:title=""/>
              </v:shape>
              <v:shape style="position:absolute;left:8451;top:1876;width:126;height:8" type="#_x0000_t75">
                <v:imagedata r:id="rId142" o:title=""/>
              </v:shape>
            </v:group>
            <v:group style="position:absolute;left:8450;top:1880;width:128;height:2" coordorigin="8450,1880" coordsize="128,2">
              <v:shape style="position:absolute;left:8450;top:1880;width:128;height:2" coordorigin="8450,1880" coordsize="128,0" path="m8450,1880l8578,1880e" filled="f" stroked="t" strokeweight=".619pt" strokecolor="#231F20">
                <v:path arrowok="t"/>
              </v:shape>
            </v:group>
            <v:group style="position:absolute;left:8577;top:1894;width:16;height:13" coordorigin="8577,1894" coordsize="16,13">
              <v:shape style="position:absolute;left:8577;top:1894;width:16;height:13" coordorigin="8577,1894" coordsize="16,13" path="m8592,1894l8577,1907e" filled="f" stroked="t" strokeweight=".115pt" strokecolor="#231F20">
                <v:path arrowok="t"/>
              </v:shape>
            </v:group>
            <v:group style="position:absolute;left:8579;top:1899;width:16;height:14" coordorigin="8579,1899" coordsize="16,14">
              <v:shape style="position:absolute;left:8579;top:1899;width:16;height:14" coordorigin="8579,1899" coordsize="16,14" path="m8579,1913l8595,1899e" filled="f" stroked="t" strokeweight=".115pt" strokecolor="#231F20">
                <v:path arrowok="t"/>
              </v:shape>
            </v:group>
            <v:group style="position:absolute;left:8579;top:1903;width:16;height:17" coordorigin="8579,1903" coordsize="16,17">
              <v:shape style="position:absolute;left:8579;top:1903;width:16;height:17" coordorigin="8579,1903" coordsize="16,17" path="m8579,1920l8595,1903e" filled="f" stroked="t" strokeweight=".115pt" strokecolor="#231F20">
                <v:path arrowok="t"/>
              </v:shape>
            </v:group>
            <v:group style="position:absolute;left:8417;top:1858;width:2;height:30" coordorigin="8417,1858" coordsize="2,30">
              <v:shape style="position:absolute;left:8417;top:1858;width:2;height:30" coordorigin="8417,1858" coordsize="0,30" path="m8417,1858l8417,1888e" filled="f" stroked="t" strokeweight=".115pt" strokecolor="#231F20">
                <v:path arrowok="t"/>
              </v:shape>
            </v:group>
            <v:group style="position:absolute;left:8420;top:1832;width:2;height:63" coordorigin="8420,1832" coordsize="2,63">
              <v:shape style="position:absolute;left:8420;top:1832;width:2;height:63" coordorigin="8420,1832" coordsize="0,63" path="m8420,1832l8420,1895e" filled="f" stroked="t" strokeweight=".1699pt" strokecolor="#231F20">
                <v:path arrowok="t"/>
              </v:shape>
            </v:group>
            <v:group style="position:absolute;left:8426;top:1857;width:2;height:30" coordorigin="8426,1857" coordsize="2,30">
              <v:shape style="position:absolute;left:8426;top:1857;width:2;height:30" coordorigin="8426,1857" coordsize="0,30" path="m8426,1887l8426,1857e" filled="f" stroked="t" strokeweight=".115pt" strokecolor="#231F20">
                <v:path arrowok="t"/>
              </v:shape>
            </v:group>
            <v:group style="position:absolute;left:8425;top:1898;width:2;height:2" coordorigin="8425,1898" coordsize="2,2">
              <v:shape style="position:absolute;left:8425;top:1898;width:2;height:2" coordorigin="8425,1898" coordsize="2,0" path="m8425,1898l8427,1898e" filled="f" stroked="t" strokeweight=".219pt" strokecolor="#231F20">
                <v:path arrowok="t"/>
              </v:shape>
            </v:group>
            <v:group style="position:absolute;left:8432;top:1840;width:2;height:2" coordorigin="8432,1840" coordsize="2,2">
              <v:shape style="position:absolute;left:8432;top:1840;width:2;height:2" coordorigin="8432,1840" coordsize="2,0" path="m8432,1840l8435,1840e" filled="f" stroked="t" strokeweight=".138pt" strokecolor="#231F20">
                <v:path arrowok="t"/>
              </v:shape>
            </v:group>
            <v:group style="position:absolute;left:8451;top:1875;width:2;height:10" coordorigin="8451,1875" coordsize="2,10">
              <v:shape style="position:absolute;left:8451;top:1875;width:2;height:10" coordorigin="8451,1875" coordsize="0,10" path="m8451,1885l8451,1875e" filled="f" stroked="t" strokeweight=".115pt" strokecolor="#231F20">
                <v:path arrowok="t"/>
              </v:shape>
            </v:group>
            <v:group style="position:absolute;left:8463;top:1851;width:2;height:19" coordorigin="8463,1851" coordsize="2,19">
              <v:shape style="position:absolute;left:8463;top:1851;width:2;height:19" coordorigin="8463,1851" coordsize="0,19" path="m8463,1869l8463,1851e" filled="f" stroked="t" strokeweight=".115pt" strokecolor="#231F20">
                <v:path arrowok="t"/>
              </v:shape>
            </v:group>
            <v:group style="position:absolute;left:8467;top:1851;width:2;height:19" coordorigin="8467,1851" coordsize="2,19">
              <v:shape style="position:absolute;left:8467;top:1851;width:2;height:19" coordorigin="8467,1851" coordsize="0,19" path="m8467,1851l8467,1869e" filled="f" stroked="t" strokeweight=".1683pt" strokecolor="#231F20">
                <v:path arrowok="t"/>
              </v:shape>
            </v:group>
            <v:group style="position:absolute;left:8470;top:1851;width:2;height:71" coordorigin="8470,1851" coordsize="2,71">
              <v:shape style="position:absolute;left:8470;top:1851;width:2;height:71" coordorigin="8470,1851" coordsize="0,71" path="m8470,1851l8470,1922e" filled="f" stroked="t" strokeweight=".115pt" strokecolor="#231F20">
                <v:path arrowok="t"/>
              </v:shape>
            </v:group>
            <v:group style="position:absolute;left:8473;top:1843;width:2;height:2" coordorigin="8473,1843" coordsize="2,2">
              <v:shape style="position:absolute;left:8473;top:1843;width:2;height:2" coordorigin="8473,1843" coordsize="2,0" path="m8473,1843l8475,1843e" filled="f" stroked="t" strokeweight=".138pt" strokecolor="#231F20">
                <v:path arrowok="t"/>
              </v:shape>
            </v:group>
            <v:group style="position:absolute;left:8495;top:1851;width:2;height:71" coordorigin="8495,1851" coordsize="2,71">
              <v:shape style="position:absolute;left:8495;top:1851;width:2;height:71" coordorigin="8495,1851" coordsize="0,71" path="m8495,1851l8495,1922e" filled="f" stroked="t" strokeweight=".115pt" strokecolor="#231F20">
                <v:path arrowok="t"/>
              </v:shape>
            </v:group>
            <v:group style="position:absolute;left:8498;top:1851;width:2;height:19" coordorigin="8498,1851" coordsize="2,19">
              <v:shape style="position:absolute;left:8498;top:1851;width:2;height:19" coordorigin="8498,1851" coordsize="0,19" path="m8498,1851l8498,1869e" filled="f" stroked="t" strokeweight=".1678pt" strokecolor="#231F20">
                <v:path arrowok="t"/>
              </v:shape>
            </v:group>
            <v:group style="position:absolute;left:8502;top:1851;width:2;height:19" coordorigin="8502,1851" coordsize="2,19">
              <v:shape style="position:absolute;left:8502;top:1851;width:2;height:19" coordorigin="8502,1851" coordsize="0,19" path="m8502,1869l8502,1851e" filled="f" stroked="t" strokeweight=".115pt" strokecolor="#231F20">
                <v:path arrowok="t"/>
              </v:shape>
            </v:group>
            <v:group style="position:absolute;left:8527;top:1851;width:2;height:19" coordorigin="8527,1851" coordsize="2,19">
              <v:shape style="position:absolute;left:8527;top:1851;width:2;height:19" coordorigin="8527,1851" coordsize="0,19" path="m8527,1869l8527,1851e" filled="f" stroked="t" strokeweight=".115pt" strokecolor="#231F20">
                <v:path arrowok="t"/>
              </v:shape>
            </v:group>
            <v:group style="position:absolute;left:8530;top:1851;width:2;height:19" coordorigin="8530,1851" coordsize="2,19">
              <v:shape style="position:absolute;left:8530;top:1851;width:2;height:19" coordorigin="8530,1851" coordsize="0,19" path="m8530,1851l8530,1869e" filled="f" stroked="t" strokeweight=".1709pt" strokecolor="#231F20">
                <v:path arrowok="t"/>
              </v:shape>
            </v:group>
            <v:group style="position:absolute;left:8533;top:1851;width:2;height:71" coordorigin="8533,1851" coordsize="2,71">
              <v:shape style="position:absolute;left:8533;top:1851;width:2;height:71" coordorigin="8533,1851" coordsize="0,71" path="m8533,1851l8533,1922e" filled="f" stroked="t" strokeweight=".115pt" strokecolor="#231F20">
                <v:path arrowok="t"/>
              </v:shape>
            </v:group>
            <v:group style="position:absolute;left:8558;top:1851;width:2;height:71" coordorigin="8558,1851" coordsize="2,71">
              <v:shape style="position:absolute;left:8558;top:1851;width:2;height:71" coordorigin="8558,1851" coordsize="0,71" path="m8558,1851l8558,1922e" filled="f" stroked="t" strokeweight=".115pt" strokecolor="#231F20">
                <v:path arrowok="t"/>
              </v:shape>
            </v:group>
            <v:group style="position:absolute;left:8562;top:1851;width:2;height:19" coordorigin="8562,1851" coordsize="2,19">
              <v:shape style="position:absolute;left:8562;top:1851;width:2;height:19" coordorigin="8562,1851" coordsize="0,19" path="m8562,1851l8562,1869e" filled="f" stroked="t" strokeweight=".171pt" strokecolor="#231F20">
                <v:path arrowok="t"/>
              </v:shape>
            </v:group>
            <v:group style="position:absolute;left:8565;top:1851;width:2;height:19" coordorigin="8565,1851" coordsize="2,19">
              <v:shape style="position:absolute;left:8565;top:1851;width:2;height:19" coordorigin="8565,1851" coordsize="0,19" path="m8565,1869l8565,1851e" filled="f" stroked="t" strokeweight=".115pt" strokecolor="#231F20">
                <v:path arrowok="t"/>
              </v:shape>
            </v:group>
            <v:group style="position:absolute;left:8577;top:1875;width:2;height:10" coordorigin="8577,1875" coordsize="2,10">
              <v:shape style="position:absolute;left:8577;top:1875;width:2;height:10" coordorigin="8577,1875" coordsize="0,10" path="m8577,1875l8577,1885e" filled="f" stroked="t" strokeweight=".115pt" strokecolor="#231F20">
                <v:path arrowok="t"/>
              </v:shape>
            </v:group>
            <v:group style="position:absolute;left:8594;top:1840;width:2;height:2" coordorigin="8594,1840" coordsize="2,2">
              <v:shape style="position:absolute;left:8594;top:1840;width:2;height:2" coordorigin="8594,1840" coordsize="2,0" path="m8594,1840l8596,1840e" filled="f" stroked="t" strokeweight=".138pt" strokecolor="#231F20">
                <v:path arrowok="t"/>
              </v:shape>
            </v:group>
            <v:group style="position:absolute;left:8601;top:1898;width:2;height:2" coordorigin="8601,1898" coordsize="2,2">
              <v:shape style="position:absolute;left:8601;top:1898;width:2;height:2" coordorigin="8601,1898" coordsize="2,0" path="m8601,1898l8604,1898e" filled="f" stroked="t" strokeweight=".219pt" strokecolor="#231F20">
                <v:path arrowok="t"/>
              </v:shape>
            </v:group>
            <v:group style="position:absolute;left:8603;top:1857;width:2;height:30" coordorigin="8603,1857" coordsize="2,30">
              <v:shape style="position:absolute;left:8603;top:1857;width:2;height:30" coordorigin="8603,1857" coordsize="0,30" path="m8603,1857l8603,1887e" filled="f" stroked="t" strokeweight=".115pt" strokecolor="#231F20">
                <v:path arrowok="t"/>
              </v:shape>
            </v:group>
            <v:group style="position:absolute;left:8608;top:1832;width:2;height:63" coordorigin="8608,1832" coordsize="2,63">
              <v:shape style="position:absolute;left:8608;top:1832;width:2;height:63" coordorigin="8608,1832" coordsize="0,63" path="m8608,1832l8608,1895e" filled="f" stroked="t" strokeweight=".1704pt" strokecolor="#231F20">
                <v:path arrowok="t"/>
              </v:shape>
            </v:group>
            <v:group style="position:absolute;left:8611;top:1858;width:2;height:30" coordorigin="8611,1858" coordsize="2,30">
              <v:shape style="position:absolute;left:8611;top:1858;width:2;height:30" coordorigin="8611,1858" coordsize="0,30" path="m8611,1888l8611,1858e" filled="f" stroked="t" strokeweight=".115pt" strokecolor="#231F20">
                <v:path arrowok="t"/>
              </v:shape>
            </v:group>
            <v:group style="position:absolute;left:8433;top:1903;width:16;height:17" coordorigin="8433,1903" coordsize="16,17">
              <v:shape style="position:absolute;left:8433;top:1903;width:16;height:17" coordorigin="8433,1903" coordsize="16,17" path="m8433,1903l8449,1920e" filled="f" stroked="t" strokeweight=".115pt" strokecolor="#231F20">
                <v:path arrowok="t"/>
              </v:shape>
            </v:group>
            <v:group style="position:absolute;left:8434;top:1899;width:15;height:14" coordorigin="8434,1899" coordsize="15,14">
              <v:shape style="position:absolute;left:8434;top:1899;width:15;height:14" coordorigin="8434,1899" coordsize="15,14" path="m8434,1899l8449,1913e" filled="f" stroked="t" strokeweight=".115pt" strokecolor="#231F20">
                <v:path arrowok="t"/>
              </v:shape>
            </v:group>
            <v:group style="position:absolute;left:8436;top:1894;width:15;height:13" coordorigin="8436,1894" coordsize="15,13">
              <v:shape style="position:absolute;left:8436;top:1894;width:15;height:13" coordorigin="8436,1894" coordsize="15,13" path="m8452,1907l8436,1894e" filled="f" stroked="t" strokeweight=".115pt" strokecolor="#231F20">
                <v:path arrowok="t"/>
              </v:shape>
            </v:group>
            <v:group style="position:absolute;left:8425;top:1895;width:6;height:2" coordorigin="8425,1895" coordsize="6,2">
              <v:shape style="position:absolute;left:8425;top:1895;width:6;height:2" coordorigin="8425,1895" coordsize="6,2" path="m8425,1895l8430,1897e" filled="f" stroked="t" strokeweight=".115pt" strokecolor="#231F20">
                <v:path arrowok="t"/>
              </v:shape>
            </v:group>
            <v:group style="position:absolute;left:8451;top:1922;width:126;height:2" coordorigin="8451,1922" coordsize="126,2">
              <v:shape style="position:absolute;left:8451;top:1922;width:126;height:2" coordorigin="8451,1922" coordsize="126,0" path="m8451,1922l8577,1922e" filled="f" stroked="t" strokeweight=".115pt" strokecolor="#231F20">
                <v:path arrowok="t"/>
              </v:shape>
            </v:group>
            <v:group style="position:absolute;left:8447;top:1918;width:135;height:2" coordorigin="8447,1918" coordsize="135,2">
              <v:shape style="position:absolute;left:8447;top:1918;width:135;height:2" coordorigin="8447,1918" coordsize="135,0" path="m8447,1918l8581,1918e" filled="f" stroked="t" strokeweight=".115008pt" strokecolor="#231F20">
                <v:path arrowok="t"/>
              </v:shape>
            </v:group>
            <v:group style="position:absolute;left:8443;top:1914;width:142;height:2" coordorigin="8443,1914" coordsize="142,2">
              <v:shape style="position:absolute;left:8443;top:1914;width:142;height:2" coordorigin="8443,1914" coordsize="142,0" path="m8443,1914l8585,1914e" filled="f" stroked="t" strokeweight=".115pt" strokecolor="#231F20">
                <v:path arrowok="t"/>
              </v:shape>
            </v:group>
            <v:group style="position:absolute;left:8456;top:1908;width:117;height:2" coordorigin="8456,1908" coordsize="117,2">
              <v:shape style="position:absolute;left:8456;top:1908;width:117;height:2" coordorigin="8456,1908" coordsize="117,0" path="m8573,1908l8456,1908e" filled="f" stroked="t" strokeweight=".115pt" strokecolor="#231F20">
                <v:path arrowok="t"/>
              </v:shape>
            </v:group>
            <v:group style="position:absolute;left:8451;top:1880;width:126;height:2" coordorigin="8451,1880" coordsize="126,2">
              <v:shape style="position:absolute;left:8451;top:1880;width:126;height:2" coordorigin="8451,1880" coordsize="126,0" path="m8451,1880l8577,1880e" filled="f" stroked="t" strokeweight=".6128pt" strokecolor="#231F20">
                <v:path arrowok="t"/>
              </v:shape>
            </v:group>
            <v:group style="position:absolute;left:8463;top:1869;width:101;height:2" coordorigin="8463,1869" coordsize="101,2">
              <v:shape style="position:absolute;left:8463;top:1869;width:101;height:2" coordorigin="8463,1869" coordsize="101,0" path="m8463,1869l8565,1869e" filled="f" stroked="t" strokeweight=".115054pt" strokecolor="#231F20">
                <v:path arrowok="t"/>
              </v:shape>
            </v:group>
            <v:group style="position:absolute;left:8433;top:1846;width:164;height:2" coordorigin="8433,1846" coordsize="164,2">
              <v:shape style="position:absolute;left:8433;top:1846;width:164;height:2" coordorigin="8433,1846" coordsize="164,0" path="m8433,1846l8596,1846e" filled="f" stroked="t" strokeweight=".586979pt" strokecolor="#231F20">
                <v:path arrowok="t"/>
              </v:shape>
            </v:group>
            <v:group style="position:absolute;left:8422;top:1828;width:8;height:2" coordorigin="8422,1828" coordsize="8,2">
              <v:shape style="position:absolute;left:8422;top:1828;width:8;height:2" coordorigin="8422,1828" coordsize="8,0" path="m8430,1828l8422,1828e" filled="f" stroked="t" strokeweight=".115pt" strokecolor="#231F20">
                <v:path arrowok="t"/>
              </v:shape>
            </v:group>
            <v:group style="position:absolute;left:8427;top:1826;width:174;height:2" coordorigin="8427,1826" coordsize="174,2">
              <v:shape style="position:absolute;left:8427;top:1826;width:174;height:2" coordorigin="8427,1826" coordsize="174,0" path="m8427,1826l8601,1826e" filled="f" stroked="t" strokeweight=".115pt" strokecolor="#231F20">
                <v:path arrowok="t"/>
              </v:shape>
            </v:group>
            <v:group style="position:absolute;left:8598;top:1895;width:6;height:2" coordorigin="8598,1895" coordsize="6,2">
              <v:shape style="position:absolute;left:8598;top:1895;width:6;height:2" coordorigin="8598,1895" coordsize="6,2" path="m8598,1897l8604,1895e" filled="f" stroked="t" strokeweight=".115pt" strokecolor="#231F20">
                <v:path arrowok="t"/>
              </v:shape>
            </v:group>
            <v:group style="position:absolute;left:8595;top:1826;width:6;height:12" coordorigin="8595,1826" coordsize="6,12">
              <v:shape style="position:absolute;left:8595;top:1826;width:6;height:12" coordorigin="8595,1826" coordsize="6,12" path="m8595,1838l8596,1834,8598,1829,8599,1827,8601,1826e" filled="f" stroked="t" strokeweight=".115pt" strokecolor="#231F20">
                <v:path arrowok="t"/>
              </v:shape>
            </v:group>
            <v:group style="position:absolute;left:8427;top:1826;width:7;height:12" coordorigin="8427,1826" coordsize="7,12">
              <v:shape style="position:absolute;left:8427;top:1826;width:7;height:12" coordorigin="8427,1826" coordsize="7,12" path="m8434,1838l8433,1834,8431,1829,8429,1827,8427,1826e" filled="f" stroked="t" strokeweight=".115pt" strokecolor="#231F20">
                <v:path arrowok="t"/>
              </v:shape>
            </v:group>
            <v:group style="position:absolute;left:8426;top:1887;width:3;height:3" coordorigin="8426,1887" coordsize="3,3">
              <v:shape style="position:absolute;left:8426;top:1887;width:3;height:3" coordorigin="8426,1887" coordsize="3,3" path="m8429,1890l8427,1889,8426,1887e" filled="f" stroked="t" strokeweight=".115pt" strokecolor="#231F20">
                <v:path arrowok="t"/>
              </v:shape>
            </v:group>
            <v:group style="position:absolute;left:8600;top:1887;width:3;height:3" coordorigin="8600,1887" coordsize="3,3">
              <v:shape style="position:absolute;left:8600;top:1887;width:3;height:3" coordorigin="8600,1887" coordsize="3,3" path="m8603,1887l8602,1889,8600,1890e" filled="f" stroked="t" strokeweight=".115pt" strokecolor="#231F20">
                <v:path arrowok="t"/>
              </v:shape>
            </v:group>
            <v:group style="position:absolute;left:8449;top:1920;width:4;height:2" coordorigin="8449,1920" coordsize="4,2">
              <v:shape style="position:absolute;left:8449;top:1920;width:4;height:2" coordorigin="8449,1920" coordsize="4,2" path="m8453,1922l8451,1922,8449,1920e" filled="f" stroked="t" strokeweight=".115pt" strokecolor="#231F20">
                <v:path arrowok="t"/>
              </v:shape>
            </v:group>
            <v:group style="position:absolute;left:8575;top:1920;width:4;height:2" coordorigin="8575,1920" coordsize="4,2">
              <v:shape style="position:absolute;left:8575;top:1920;width:4;height:2" coordorigin="8575,1920" coordsize="4,2" path="m8579,1920l8578,1922,8575,1922e" filled="f" stroked="t" strokeweight=".115pt" strokecolor="#231F20">
                <v:path arrowok="t"/>
              </v:shape>
            </v:group>
            <v:group style="position:absolute;left:8452;top:1907;width:4;height:2" coordorigin="8452,1907" coordsize="4,2">
              <v:shape style="position:absolute;left:8452;top:1907;width:4;height:2" coordorigin="8452,1907" coordsize="4,1" path="m8456,1908l8452,1907e" filled="f" stroked="t" strokeweight=".115pt" strokecolor="#231F20">
                <v:path arrowok="t"/>
              </v:shape>
            </v:group>
            <v:group style="position:absolute;left:8573;top:1907;width:4;height:2" coordorigin="8573,1907" coordsize="4,2">
              <v:shape style="position:absolute;left:8573;top:1907;width:4;height:2" coordorigin="8573,1907" coordsize="4,1" path="m8577,1907l8573,1908e" filled="f" stroked="t" strokeweight=".115pt" strokecolor="#231F20">
                <v:path arrowok="t"/>
              </v:shape>
            </v:group>
            <v:group style="position:absolute;left:8429;top:1901;width:4;height:2" coordorigin="8429,1901" coordsize="4,2">
              <v:shape style="position:absolute;left:8429;top:1901;width:4;height:2" coordorigin="8429,1901" coordsize="4,2" path="m8429,1901l8433,1903e" filled="f" stroked="t" strokeweight=".115pt" strokecolor="#231F20">
                <v:path arrowok="t"/>
              </v:shape>
            </v:group>
            <v:group style="position:absolute;left:8595;top:1901;width:4;height:2" coordorigin="8595,1901" coordsize="4,2">
              <v:shape style="position:absolute;left:8595;top:1901;width:4;height:2" coordorigin="8595,1901" coordsize="4,2" path="m8595,1903l8599,1901e" filled="f" stroked="t" strokeweight=".115pt" strokecolor="#231F20">
                <v:path arrowok="t"/>
              </v:shape>
            </v:group>
            <v:group style="position:absolute;left:8449;top:1913;width:4;height:2" coordorigin="8449,1913" coordsize="4,2">
              <v:shape style="position:absolute;left:8449;top:1913;width:4;height:2" coordorigin="8449,1913" coordsize="4,2" path="m8454,1914l8449,1913e" filled="f" stroked="t" strokeweight=".115pt" strokecolor="#231F20">
                <v:path arrowok="t"/>
              </v:shape>
            </v:group>
            <v:group style="position:absolute;left:8575;top:1913;width:4;height:2" coordorigin="8575,1913" coordsize="4,2">
              <v:shape style="position:absolute;left:8575;top:1913;width:4;height:2" coordorigin="8575,1913" coordsize="4,2" path="m8579,1913l8575,1914e" filled="f" stroked="t" strokeweight=".115pt" strokecolor="#231F20">
                <v:path arrowok="t"/>
              </v:shape>
            </v:group>
            <v:group style="position:absolute;left:8430;top:1897;width:3;height:2" coordorigin="8430,1897" coordsize="3,2">
              <v:shape style="position:absolute;left:8430;top:1897;width:3;height:2" coordorigin="8430,1897" coordsize="3,2" path="m8430,1897l8434,1899e" filled="f" stroked="t" strokeweight=".115pt" strokecolor="#231F20">
                <v:path arrowok="t"/>
              </v:shape>
            </v:group>
            <v:group style="position:absolute;left:8595;top:1897;width:3;height:2" coordorigin="8595,1897" coordsize="3,2">
              <v:shape style="position:absolute;left:8595;top:1897;width:3;height:2" coordorigin="8595,1897" coordsize="3,2" path="m8595,1899l8598,1897e" filled="f" stroked="t" strokeweight=".115pt" strokecolor="#231F20">
                <v:path arrowok="t"/>
              </v:shape>
            </v:group>
            <v:group style="position:absolute;left:8604;top:1888;width:5;height:7" coordorigin="8604,1888" coordsize="5,7">
              <v:shape style="position:absolute;left:8604;top:1888;width:5;height:7" coordorigin="8604,1888" coordsize="5,7" path="m8609,1888l8607,1892,8604,1895e" filled="f" stroked="t" strokeweight=".115pt" strokecolor="#231F20">
                <v:path arrowok="t"/>
              </v:shape>
            </v:group>
            <v:group style="position:absolute;left:8420;top:1888;width:5;height:7" coordorigin="8420,1888" coordsize="5,7">
              <v:shape style="position:absolute;left:8420;top:1888;width:5;height:7" coordorigin="8420,1888" coordsize="5,7" path="m8425,1895l8421,1892,8420,1888e" filled="f" stroked="t" strokeweight=".115pt" strokecolor="#231F20">
                <v:path arrowok="t"/>
              </v:shape>
            </v:group>
            <v:group style="position:absolute;left:8417;top:1888;width:12;height:13" coordorigin="8417,1888" coordsize="12,13">
              <v:shape style="position:absolute;left:8417;top:1888;width:12;height:13" coordorigin="8417,1888" coordsize="12,13" path="m8429,1901l8424,1900,8420,1897,8418,1893,8417,1888e" filled="f" stroked="t" strokeweight=".115pt" strokecolor="#231F20">
                <v:path arrowok="t"/>
              </v:shape>
            </v:group>
            <v:group style="position:absolute;left:8599;top:1888;width:12;height:13" coordorigin="8599,1888" coordsize="12,13">
              <v:shape style="position:absolute;left:8599;top:1888;width:12;height:13" coordorigin="8599,1888" coordsize="12,13" path="m8611,1888l8611,1893,8608,1897,8604,1900,8599,1901e" filled="f" stroked="t" strokeweight=".115pt" strokecolor="#231F20">
                <v:path arrowok="t"/>
              </v:shape>
            </v:group>
            <v:group style="position:absolute;left:8592;top:1890;width:8;height:4" coordorigin="8592,1890" coordsize="8,4">
              <v:shape style="position:absolute;left:8592;top:1890;width:8;height:4" coordorigin="8592,1890" coordsize="8,4" path="m8592,1894l8596,1891,8600,1890e" filled="f" stroked="t" strokeweight=".115pt" strokecolor="#231F20">
                <v:path arrowok="t"/>
              </v:shape>
            </v:group>
            <v:group style="position:absolute;left:8429;top:1890;width:8;height:4" coordorigin="8429,1890" coordsize="8,4">
              <v:shape style="position:absolute;left:8429;top:1890;width:8;height:4" coordorigin="8429,1890" coordsize="8,4" path="m8429,1890l8433,1891,8436,1894e" filled="f" stroked="t" strokeweight=".115pt" strokecolor="#231F20">
                <v:path arrowok="t"/>
              </v:shape>
            </v:group>
            <v:group style="position:absolute;left:8421;top:1826;width:6;height:6" coordorigin="8421,1826" coordsize="6,6">
              <v:shape style="position:absolute;left:8421;top:1826;width:6;height:6" coordorigin="8421,1826" coordsize="6,6" path="m8421,1832l8421,1829,8424,1827,8427,1826e" filled="f" stroked="t" strokeweight=".115pt" strokecolor="#231F20">
                <v:path arrowok="t"/>
              </v:shape>
            </v:group>
            <v:group style="position:absolute;left:8601;top:1826;width:6;height:6" coordorigin="8601,1826" coordsize="6,6">
              <v:shape style="position:absolute;left:8601;top:1826;width:6;height:6" coordorigin="8601,1826" coordsize="6,6" path="m8601,1826l8605,1827,8607,1829,8607,1832e" filled="f" stroked="t" strokeweight=".115pt" strokecolor="#231F20">
                <v:path arrowok="t"/>
              </v:shape>
            </v:group>
            <v:group style="position:absolute;left:8596;top:1851;width:6;height:6" coordorigin="8596,1851" coordsize="6,6">
              <v:shape style="position:absolute;left:8596;top:1851;width:6;height:6" coordorigin="8596,1851" coordsize="6,6" path="m8596,1851l8599,1851,8602,1854,8603,1857e" filled="f" stroked="t" strokeweight=".115pt" strokecolor="#231F20">
                <v:path arrowok="t"/>
              </v:shape>
            </v:group>
            <v:group style="position:absolute;left:8426;top:1851;width:7;height:6" coordorigin="8426,1851" coordsize="7,6">
              <v:shape style="position:absolute;left:8426;top:1851;width:7;height:6" coordorigin="8426,1851" coordsize="7,6" path="m8426,1857l8427,1854,8429,1851,8433,1851e" filled="f" stroked="t" strokeweight=".115pt" strokecolor="#231F20">
                <v:path arrowok="t"/>
              </v:shape>
            </v:group>
            <v:group style="position:absolute;left:8596;top:1844;width:12;height:13" coordorigin="8596,1844" coordsize="12,13">
              <v:shape style="position:absolute;left:8596;top:1844;width:12;height:13" coordorigin="8596,1844" coordsize="12,13" path="m8596,1844l8601,1845,8605,1848,8608,1852,8609,1857e" filled="f" stroked="t" strokeweight=".115pt" strokecolor="#231F20">
                <v:path arrowok="t"/>
              </v:shape>
            </v:group>
            <v:group style="position:absolute;left:8420;top:1844;width:13;height:13" coordorigin="8420,1844" coordsize="13,13">
              <v:shape style="position:absolute;left:8420;top:1844;width:13;height:13" coordorigin="8420,1844" coordsize="13,13" path="m8420,1857l8420,1852,8423,1848,8428,1845,8433,1844e" filled="f" stroked="t" strokeweight=".115pt" strokecolor="#231F20">
                <v:path arrowok="t"/>
              </v:shape>
            </v:group>
            <v:group style="position:absolute;left:8417;top:1847;width:4;height:11" coordorigin="8417,1847" coordsize="4,11">
              <v:shape style="position:absolute;left:8417;top:1847;width:4;height:11" coordorigin="8417,1847" coordsize="4,11" path="m8417,1858l8418,1852,8421,1847e" filled="f" stroked="t" strokeweight=".115pt" strokecolor="#231F20">
                <v:path arrowok="t"/>
              </v:shape>
            </v:group>
            <v:group style="position:absolute;left:8608;top:1847;width:4;height:11" coordorigin="8608,1847" coordsize="4,11">
              <v:shape style="position:absolute;left:8608;top:1847;width:4;height:11" coordorigin="8608,1847" coordsize="4,11" path="m8608,1847l8610,1852,8611,1858e" filled="f" stroked="t" strokeweight=".115pt" strokecolor="#231F20">
                <v:path arrowok="t"/>
              </v:shape>
            </v:group>
            <v:group style="position:absolute;left:8445;top:1841;width:3;height:3" coordorigin="8445,1841" coordsize="3,3">
              <v:shape style="position:absolute;left:8445;top:1841;width:3;height:3" coordorigin="8445,1841" coordsize="3,3" path="m8448,1845l8445,1841e" filled="f" stroked="t" strokeweight=".115pt" strokecolor="#231F20">
                <v:path arrowok="t"/>
              </v:shape>
            </v:group>
            <v:group style="position:absolute;left:8469;top:1841;width:4;height:3" coordorigin="8469,1841" coordsize="4,3">
              <v:shape style="position:absolute;left:8469;top:1841;width:4;height:3" coordorigin="8469,1841" coordsize="4,3" path="m8473,1841l8469,1845e" filled="f" stroked="t" strokeweight=".115pt" strokecolor="#231F20">
                <v:path arrowok="t"/>
              </v:shape>
            </v:group>
            <v:group style="position:absolute;left:8501;top:1841;width:4;height:3" coordorigin="8501,1841" coordsize="4,3">
              <v:shape style="position:absolute;left:8501;top:1841;width:4;height:3" coordorigin="8501,1841" coordsize="4,3" path="m8505,1845l8501,1841e" filled="f" stroked="t" strokeweight=".115pt" strokecolor="#231F20">
                <v:path arrowok="t"/>
              </v:shape>
            </v:group>
            <v:group style="position:absolute;left:8526;top:1841;width:4;height:3" coordorigin="8526,1841" coordsize="4,3">
              <v:shape style="position:absolute;left:8526;top:1841;width:4;height:3" coordorigin="8526,1841" coordsize="4,3" path="m8529,1841l8526,1845e" filled="f" stroked="t" strokeweight=".115pt" strokecolor="#231F20">
                <v:path arrowok="t"/>
              </v:shape>
            </v:group>
            <v:group style="position:absolute;left:8558;top:1841;width:3;height:3" coordorigin="8558,1841" coordsize="3,3">
              <v:shape style="position:absolute;left:8558;top:1841;width:3;height:3" coordorigin="8558,1841" coordsize="3,3" path="m8562,1845l8558,1841e" filled="f" stroked="t" strokeweight=".115pt" strokecolor="#231F20">
                <v:path arrowok="t"/>
              </v:shape>
            </v:group>
            <v:group style="position:absolute;left:8583;top:1841;width:4;height:3" coordorigin="8583,1841" coordsize="4,3">
              <v:shape style="position:absolute;left:8583;top:1841;width:4;height:3" coordorigin="8583,1841" coordsize="4,3" path="m8586,1841l8583,1845e" filled="f" stroked="t" strokeweight=".115pt" strokecolor="#231F20">
                <v:path arrowok="t"/>
              </v:shape>
              <v:shape style="position:absolute;left:8914;top:1631;width:195;height:97" type="#_x0000_t75">
                <v:imagedata r:id="rId158" o:title=""/>
              </v:shape>
              <v:shape style="position:absolute;left:8917;top:1649;width:189;height:70" type="#_x0000_t75">
                <v:imagedata r:id="rId145" o:title=""/>
              </v:shape>
              <v:shape style="position:absolute;left:8949;top:1681;width:126;height:8" type="#_x0000_t75">
                <v:imagedata r:id="rId142" o:title=""/>
              </v:shape>
            </v:group>
            <v:group style="position:absolute;left:8948;top:1685;width:128;height:2" coordorigin="8948,1685" coordsize="128,2">
              <v:shape style="position:absolute;left:8948;top:1685;width:128;height:2" coordorigin="8948,1685" coordsize="128,0" path="m8948,1685l9076,1685e" filled="f" stroked="t" strokeweight=".619pt" strokecolor="#231F20">
                <v:path arrowok="t"/>
              </v:shape>
            </v:group>
            <v:group style="position:absolute;left:9075;top:1699;width:16;height:13" coordorigin="9075,1699" coordsize="16,13">
              <v:shape style="position:absolute;left:9075;top:1699;width:16;height:13" coordorigin="9075,1699" coordsize="16,13" path="m9090,1699l9075,1712e" filled="f" stroked="t" strokeweight=".115pt" strokecolor="#231F20">
                <v:path arrowok="t"/>
              </v:shape>
            </v:group>
            <v:group style="position:absolute;left:9077;top:1704;width:16;height:14" coordorigin="9077,1704" coordsize="16,14">
              <v:shape style="position:absolute;left:9077;top:1704;width:16;height:14" coordorigin="9077,1704" coordsize="16,14" path="m9077,1718l9093,1704e" filled="f" stroked="t" strokeweight=".115pt" strokecolor="#231F20">
                <v:path arrowok="t"/>
              </v:shape>
            </v:group>
            <v:group style="position:absolute;left:9077;top:1709;width:16;height:17" coordorigin="9077,1709" coordsize="16,17">
              <v:shape style="position:absolute;left:9077;top:1709;width:16;height:17" coordorigin="9077,1709" coordsize="16,17" path="m9077,1726l9093,1709e" filled="f" stroked="t" strokeweight=".115pt" strokecolor="#231F20">
                <v:path arrowok="t"/>
              </v:shape>
            </v:group>
            <v:group style="position:absolute;left:8915;top:1663;width:2;height:30" coordorigin="8915,1663" coordsize="2,30">
              <v:shape style="position:absolute;left:8915;top:1663;width:2;height:30" coordorigin="8915,1663" coordsize="0,30" path="m8915,1663l8915,1693e" filled="f" stroked="t" strokeweight=".115pt" strokecolor="#231F20">
                <v:path arrowok="t"/>
              </v:shape>
            </v:group>
            <v:group style="position:absolute;left:8918;top:1638;width:2;height:63" coordorigin="8918,1638" coordsize="2,63">
              <v:shape style="position:absolute;left:8918;top:1638;width:2;height:63" coordorigin="8918,1638" coordsize="0,63" path="m8918,1638l8918,1701e" filled="f" stroked="t" strokeweight=".17pt" strokecolor="#231F20">
                <v:path arrowok="t"/>
              </v:shape>
            </v:group>
            <v:group style="position:absolute;left:8924;top:1662;width:2;height:30" coordorigin="8924,1662" coordsize="2,30">
              <v:shape style="position:absolute;left:8924;top:1662;width:2;height:30" coordorigin="8924,1662" coordsize="0,30" path="m8924,1692l8924,1662e" filled="f" stroked="t" strokeweight=".115pt" strokecolor="#231F20">
                <v:path arrowok="t"/>
              </v:shape>
            </v:group>
            <v:group style="position:absolute;left:8923;top:1704;width:2;height:2" coordorigin="8923,1704" coordsize="2,2">
              <v:shape style="position:absolute;left:8923;top:1704;width:2;height:2" coordorigin="8923,1704" coordsize="2,0" path="m8923,1704l8925,1704e" filled="f" stroked="t" strokeweight=".219pt" strokecolor="#231F20">
                <v:path arrowok="t"/>
              </v:shape>
            </v:group>
            <v:group style="position:absolute;left:8931;top:1645;width:2;height:2" coordorigin="8931,1645" coordsize="2,2">
              <v:shape style="position:absolute;left:8931;top:1645;width:2;height:2" coordorigin="8931,1645" coordsize="2,0" path="m8931,1645l8933,1645e" filled="f" stroked="t" strokeweight=".138pt" strokecolor="#231F20">
                <v:path arrowok="t"/>
              </v:shape>
            </v:group>
            <v:group style="position:absolute;left:8949;top:1680;width:2;height:10" coordorigin="8949,1680" coordsize="2,10">
              <v:shape style="position:absolute;left:8949;top:1680;width:2;height:10" coordorigin="8949,1680" coordsize="0,10" path="m8949,1690l8949,1680e" filled="f" stroked="t" strokeweight=".115pt" strokecolor="#231F20">
                <v:path arrowok="t"/>
              </v:shape>
            </v:group>
            <v:group style="position:absolute;left:8962;top:1656;width:2;height:19" coordorigin="8962,1656" coordsize="2,19">
              <v:shape style="position:absolute;left:8962;top:1656;width:2;height:19" coordorigin="8962,1656" coordsize="0,19" path="m8962,1675l8962,1656e" filled="f" stroked="t" strokeweight=".115pt" strokecolor="#231F20">
                <v:path arrowok="t"/>
              </v:shape>
            </v:group>
            <v:group style="position:absolute;left:8965;top:1656;width:2;height:19" coordorigin="8965,1656" coordsize="2,19">
              <v:shape style="position:absolute;left:8965;top:1656;width:2;height:19" coordorigin="8965,1656" coordsize="0,19" path="m8965,1656l8965,1675e" filled="f" stroked="t" strokeweight=".1688pt" strokecolor="#231F20">
                <v:path arrowok="t"/>
              </v:shape>
            </v:group>
            <v:group style="position:absolute;left:8968;top:1656;width:2;height:71" coordorigin="8968,1656" coordsize="2,71">
              <v:shape style="position:absolute;left:8968;top:1656;width:2;height:71" coordorigin="8968,1656" coordsize="0,71" path="m8968,1656l8968,1727e" filled="f" stroked="t" strokeweight=".115pt" strokecolor="#231F20">
                <v:path arrowok="t"/>
              </v:shape>
            </v:group>
            <v:group style="position:absolute;left:8971;top:1648;width:2;height:2" coordorigin="8971,1648" coordsize="2,2">
              <v:shape style="position:absolute;left:8971;top:1648;width:2;height:2" coordorigin="8971,1648" coordsize="2,0" path="m8971,1648l8973,1648e" filled="f" stroked="t" strokeweight=".138pt" strokecolor="#231F20">
                <v:path arrowok="t"/>
              </v:shape>
            </v:group>
            <v:group style="position:absolute;left:8993;top:1656;width:2;height:71" coordorigin="8993,1656" coordsize="2,71">
              <v:shape style="position:absolute;left:8993;top:1656;width:2;height:71" coordorigin="8993,1656" coordsize="0,71" path="m8993,1656l8993,1727e" filled="f" stroked="t" strokeweight=".115pt" strokecolor="#231F20">
                <v:path arrowok="t"/>
              </v:shape>
            </v:group>
            <v:group style="position:absolute;left:8997;top:1656;width:2;height:19" coordorigin="8997,1656" coordsize="2,19">
              <v:shape style="position:absolute;left:8997;top:1656;width:2;height:19" coordorigin="8997,1656" coordsize="0,19" path="m8997,1656l8997,1675e" filled="f" stroked="t" strokeweight=".1678pt" strokecolor="#231F20">
                <v:path arrowok="t"/>
              </v:shape>
            </v:group>
            <v:group style="position:absolute;left:9000;top:1656;width:2;height:19" coordorigin="9000,1656" coordsize="2,19">
              <v:shape style="position:absolute;left:9000;top:1656;width:2;height:19" coordorigin="9000,1656" coordsize="0,19" path="m9000,1675l9000,1656e" filled="f" stroked="t" strokeweight=".115pt" strokecolor="#231F20">
                <v:path arrowok="t"/>
              </v:shape>
            </v:group>
            <v:group style="position:absolute;left:9025;top:1656;width:2;height:19" coordorigin="9025,1656" coordsize="2,19">
              <v:shape style="position:absolute;left:9025;top:1656;width:2;height:19" coordorigin="9025,1656" coordsize="0,19" path="m9025,1675l9025,1656e" filled="f" stroked="t" strokeweight=".115pt" strokecolor="#231F20">
                <v:path arrowok="t"/>
              </v:shape>
            </v:group>
            <v:group style="position:absolute;left:9028;top:1656;width:2;height:19" coordorigin="9028,1656" coordsize="2,19">
              <v:shape style="position:absolute;left:9028;top:1656;width:2;height:19" coordorigin="9028,1656" coordsize="0,19" path="m9028,1656l9028,1675e" filled="f" stroked="t" strokeweight=".17150pt" strokecolor="#231F20">
                <v:path arrowok="t"/>
              </v:shape>
            </v:group>
            <v:group style="position:absolute;left:9031;top:1656;width:2;height:71" coordorigin="9031,1656" coordsize="2,71">
              <v:shape style="position:absolute;left:9031;top:1656;width:2;height:71" coordorigin="9031,1656" coordsize="0,71" path="m9031,1656l9031,1727e" filled="f" stroked="t" strokeweight=".115pt" strokecolor="#231F20">
                <v:path arrowok="t"/>
              </v:shape>
            </v:group>
            <v:group style="position:absolute;left:9056;top:1656;width:2;height:71" coordorigin="9056,1656" coordsize="2,71">
              <v:shape style="position:absolute;left:9056;top:1656;width:2;height:71" coordorigin="9056,1656" coordsize="0,71" path="m9056,1656l9056,1727e" filled="f" stroked="t" strokeweight=".115pt" strokecolor="#231F20">
                <v:path arrowok="t"/>
              </v:shape>
            </v:group>
            <v:group style="position:absolute;left:9060;top:1656;width:2;height:19" coordorigin="9060,1656" coordsize="2,19">
              <v:shape style="position:absolute;left:9060;top:1656;width:2;height:19" coordorigin="9060,1656" coordsize="0,19" path="m9060,1656l9060,1675e" filled="f" stroked="t" strokeweight=".17150pt" strokecolor="#231F20">
                <v:path arrowok="t"/>
              </v:shape>
            </v:group>
            <v:group style="position:absolute;left:9063;top:1656;width:2;height:19" coordorigin="9063,1656" coordsize="2,19">
              <v:shape style="position:absolute;left:9063;top:1656;width:2;height:19" coordorigin="9063,1656" coordsize="0,19" path="m9063,1675l9063,1656e" filled="f" stroked="t" strokeweight=".115pt" strokecolor="#231F20">
                <v:path arrowok="t"/>
              </v:shape>
            </v:group>
            <v:group style="position:absolute;left:9075;top:1680;width:2;height:10" coordorigin="9075,1680" coordsize="2,10">
              <v:shape style="position:absolute;left:9075;top:1680;width:2;height:10" coordorigin="9075,1680" coordsize="0,10" path="m9075,1680l9075,1690e" filled="f" stroked="t" strokeweight=".115pt" strokecolor="#231F20">
                <v:path arrowok="t"/>
              </v:shape>
            </v:group>
            <v:group style="position:absolute;left:9092;top:1645;width:2;height:2" coordorigin="9092,1645" coordsize="2,2">
              <v:shape style="position:absolute;left:9092;top:1645;width:2;height:2" coordorigin="9092,1645" coordsize="2,0" path="m9092,1645l9095,1645e" filled="f" stroked="t" strokeweight=".138pt" strokecolor="#231F20">
                <v:path arrowok="t"/>
              </v:shape>
            </v:group>
            <v:group style="position:absolute;left:9100;top:1704;width:2;height:2" coordorigin="9100,1704" coordsize="2,2">
              <v:shape style="position:absolute;left:9100;top:1704;width:2;height:2" coordorigin="9100,1704" coordsize="2,0" path="m9100,1704l9102,1704e" filled="f" stroked="t" strokeweight=".219pt" strokecolor="#231F20">
                <v:path arrowok="t"/>
              </v:shape>
            </v:group>
            <v:group style="position:absolute;left:9101;top:1662;width:2;height:30" coordorigin="9101,1662" coordsize="2,30">
              <v:shape style="position:absolute;left:9101;top:1662;width:2;height:30" coordorigin="9101,1662" coordsize="0,30" path="m9101,1662l9101,1692e" filled="f" stroked="t" strokeweight=".115pt" strokecolor="#231F20">
                <v:path arrowok="t"/>
              </v:shape>
            </v:group>
            <v:group style="position:absolute;left:9106;top:1638;width:2;height:63" coordorigin="9106,1638" coordsize="2,63">
              <v:shape style="position:absolute;left:9106;top:1638;width:2;height:63" coordorigin="9106,1638" coordsize="0,63" path="m9106,1638l9106,1701e" filled="f" stroked="t" strokeweight=".17050pt" strokecolor="#231F20">
                <v:path arrowok="t"/>
              </v:shape>
            </v:group>
            <v:group style="position:absolute;left:9110;top:1663;width:2;height:30" coordorigin="9110,1663" coordsize="2,30">
              <v:shape style="position:absolute;left:9110;top:1663;width:2;height:30" coordorigin="9110,1663" coordsize="0,30" path="m9110,1693l9110,1663e" filled="f" stroked="t" strokeweight=".115pt" strokecolor="#231F20">
                <v:path arrowok="t"/>
              </v:shape>
            </v:group>
            <v:group style="position:absolute;left:8931;top:1709;width:16;height:17" coordorigin="8931,1709" coordsize="16,17">
              <v:shape style="position:absolute;left:8931;top:1709;width:16;height:17" coordorigin="8931,1709" coordsize="16,17" path="m8931,1709l8947,1726e" filled="f" stroked="t" strokeweight=".115pt" strokecolor="#231F20">
                <v:path arrowok="t"/>
              </v:shape>
            </v:group>
            <v:group style="position:absolute;left:8932;top:1704;width:15;height:14" coordorigin="8932,1704" coordsize="15,14">
              <v:shape style="position:absolute;left:8932;top:1704;width:15;height:14" coordorigin="8932,1704" coordsize="15,14" path="m8932,1704l8947,1718e" filled="f" stroked="t" strokeweight=".115pt" strokecolor="#231F20">
                <v:path arrowok="t"/>
              </v:shape>
            </v:group>
            <v:group style="position:absolute;left:8935;top:1699;width:15;height:13" coordorigin="8935,1699" coordsize="15,13">
              <v:shape style="position:absolute;left:8935;top:1699;width:15;height:13" coordorigin="8935,1699" coordsize="15,13" path="m8950,1712l8935,1699e" filled="f" stroked="t" strokeweight=".115pt" strokecolor="#231F20">
                <v:path arrowok="t"/>
              </v:shape>
            </v:group>
            <v:group style="position:absolute;left:8923;top:1701;width:6;height:2" coordorigin="8923,1701" coordsize="6,2">
              <v:shape style="position:absolute;left:8923;top:1701;width:6;height:2" coordorigin="8923,1701" coordsize="6,2" path="m8923,1701l8928,1703e" filled="f" stroked="t" strokeweight=".115pt" strokecolor="#231F20">
                <v:path arrowok="t"/>
              </v:shape>
            </v:group>
            <v:group style="position:absolute;left:8949;top:1727;width:126;height:2" coordorigin="8949,1727" coordsize="126,2">
              <v:shape style="position:absolute;left:8949;top:1727;width:126;height:2" coordorigin="8949,1727" coordsize="126,0" path="m8949,1727l9075,1727e" filled="f" stroked="t" strokeweight=".115pt" strokecolor="#231F20">
                <v:path arrowok="t"/>
              </v:shape>
            </v:group>
            <v:group style="position:absolute;left:8945;top:1724;width:135;height:2" coordorigin="8945,1724" coordsize="135,2">
              <v:shape style="position:absolute;left:8945;top:1724;width:135;height:2" coordorigin="8945,1724" coordsize="135,0" path="m8945,1724l9080,1724e" filled="f" stroked="t" strokeweight=".115016pt" strokecolor="#231F20">
                <v:path arrowok="t"/>
              </v:shape>
            </v:group>
            <v:group style="position:absolute;left:8941;top:1720;width:142;height:2" coordorigin="8941,1720" coordsize="142,2">
              <v:shape style="position:absolute;left:8941;top:1720;width:142;height:2" coordorigin="8941,1720" coordsize="142,0" path="m8941,1720l9083,1720e" filled="f" stroked="t" strokeweight=".115pt" strokecolor="#231F20">
                <v:path arrowok="t"/>
              </v:shape>
            </v:group>
            <v:group style="position:absolute;left:8954;top:1713;width:117;height:2" coordorigin="8954,1713" coordsize="117,2">
              <v:shape style="position:absolute;left:8954;top:1713;width:117;height:2" coordorigin="8954,1713" coordsize="117,0" path="m9071,1713l8954,1713e" filled="f" stroked="t" strokeweight=".115pt" strokecolor="#231F20">
                <v:path arrowok="t"/>
              </v:shape>
            </v:group>
            <v:group style="position:absolute;left:8949;top:1685;width:126;height:2" coordorigin="8949,1685" coordsize="126,2">
              <v:shape style="position:absolute;left:8949;top:1685;width:126;height:2" coordorigin="8949,1685" coordsize="126,0" path="m8949,1685l9075,1685e" filled="f" stroked="t" strokeweight=".6127pt" strokecolor="#231F20">
                <v:path arrowok="t"/>
              </v:shape>
            </v:group>
            <v:group style="position:absolute;left:8962;top:1675;width:101;height:2" coordorigin="8962,1675" coordsize="101,2">
              <v:shape style="position:absolute;left:8962;top:1675;width:101;height:2" coordorigin="8962,1675" coordsize="101,0" path="m8962,1675l9063,1675e" filled="f" stroked="t" strokeweight=".115004pt" strokecolor="#231F20">
                <v:path arrowok="t"/>
              </v:shape>
            </v:group>
            <v:group style="position:absolute;left:8931;top:1656;width:164;height:2" coordorigin="8931,1656" coordsize="164,2">
              <v:shape style="position:absolute;left:8931;top:1656;width:164;height:2" coordorigin="8931,1656" coordsize="164,0" path="m8931,1656l9095,1656e" filled="f" stroked="t" strokeweight=".115pt" strokecolor="#231F20">
                <v:path arrowok="t"/>
              </v:shape>
            </v:group>
            <v:group style="position:absolute;left:8931;top:1648;width:164;height:2" coordorigin="8931,1648" coordsize="164,2">
              <v:shape style="position:absolute;left:8931;top:1648;width:164;height:2" coordorigin="8931,1648" coordsize="164,0" path="m8931,1648l9095,1648e" filled="f" stroked="t" strokeweight=".253300pt" strokecolor="#231F20">
                <v:path arrowok="t"/>
              </v:shape>
            </v:group>
            <v:group style="position:absolute;left:8920;top:1634;width:8;height:2" coordorigin="8920,1634" coordsize="8,2">
              <v:shape style="position:absolute;left:8920;top:1634;width:8;height:2" coordorigin="8920,1634" coordsize="8,0" path="m8928,1634l8920,1634e" filled="f" stroked="t" strokeweight=".115pt" strokecolor="#231F20">
                <v:path arrowok="t"/>
              </v:shape>
            </v:group>
            <v:group style="position:absolute;left:8925;top:1632;width:174;height:2" coordorigin="8925,1632" coordsize="174,2">
              <v:shape style="position:absolute;left:8925;top:1632;width:174;height:2" coordorigin="8925,1632" coordsize="174,0" path="m8925,1632l9100,1632e" filled="f" stroked="t" strokeweight=".115pt" strokecolor="#231F20">
                <v:path arrowok="t"/>
              </v:shape>
            </v:group>
            <v:group style="position:absolute;left:9096;top:1701;width:6;height:2" coordorigin="9096,1701" coordsize="6,2">
              <v:shape style="position:absolute;left:9096;top:1701;width:6;height:2" coordorigin="9096,1701" coordsize="6,2" path="m9096,1703l9102,1701e" filled="f" stroked="t" strokeweight=".115pt" strokecolor="#231F20">
                <v:path arrowok="t"/>
              </v:shape>
            </v:group>
            <v:group style="position:absolute;left:9093;top:1632;width:6;height:12" coordorigin="9093,1632" coordsize="6,12">
              <v:shape style="position:absolute;left:9093;top:1632;width:6;height:12" coordorigin="9093,1632" coordsize="6,12" path="m9093,1644l9094,1639,9096,1634,9097,1632,9100,1632e" filled="f" stroked="t" strokeweight=".115pt" strokecolor="#231F20">
                <v:path arrowok="t"/>
              </v:shape>
            </v:group>
            <v:group style="position:absolute;left:8925;top:1632;width:7;height:12" coordorigin="8925,1632" coordsize="7,12">
              <v:shape style="position:absolute;left:8925;top:1632;width:7;height:12" coordorigin="8925,1632" coordsize="7,12" path="m8932,1644l8931,1639,8929,1634,8927,1632,8925,1632e" filled="f" stroked="t" strokeweight=".115pt" strokecolor="#231F20">
                <v:path arrowok="t"/>
              </v:shape>
            </v:group>
            <v:group style="position:absolute;left:8924;top:1692;width:3;height:3" coordorigin="8924,1692" coordsize="3,3">
              <v:shape style="position:absolute;left:8924;top:1692;width:3;height:3" coordorigin="8924,1692" coordsize="3,3" path="m8927,1695l8925,1694,8924,1692e" filled="f" stroked="t" strokeweight=".115pt" strokecolor="#231F20">
                <v:path arrowok="t"/>
              </v:shape>
            </v:group>
            <v:group style="position:absolute;left:9098;top:1692;width:3;height:3" coordorigin="9098,1692" coordsize="3,3">
              <v:shape style="position:absolute;left:9098;top:1692;width:3;height:3" coordorigin="9098,1692" coordsize="3,3" path="m9101,1692l9100,1694,9098,1695e" filled="f" stroked="t" strokeweight=".115pt" strokecolor="#231F20">
                <v:path arrowok="t"/>
              </v:shape>
            </v:group>
            <v:group style="position:absolute;left:8947;top:1726;width:4;height:2" coordorigin="8947,1726" coordsize="4,2">
              <v:shape style="position:absolute;left:8947;top:1726;width:4;height:2" coordorigin="8947,1726" coordsize="4,2" path="m8951,1727l8949,1727,8947,1726e" filled="f" stroked="t" strokeweight=".115pt" strokecolor="#231F20">
                <v:path arrowok="t"/>
              </v:shape>
            </v:group>
            <v:group style="position:absolute;left:9074;top:1726;width:4;height:2" coordorigin="9074,1726" coordsize="4,2">
              <v:shape style="position:absolute;left:9074;top:1726;width:4;height:2" coordorigin="9074,1726" coordsize="4,2" path="m9077,1726l9076,1727,9074,1727e" filled="f" stroked="t" strokeweight=".115pt" strokecolor="#231F20">
                <v:path arrowok="t"/>
              </v:shape>
            </v:group>
            <v:group style="position:absolute;left:8950;top:1712;width:4;height:2" coordorigin="8950,1712" coordsize="4,2">
              <v:shape style="position:absolute;left:8950;top:1712;width:4;height:2" coordorigin="8950,1712" coordsize="4,1" path="m8954,1713l8950,1712e" filled="f" stroked="t" strokeweight=".115pt" strokecolor="#231F20">
                <v:path arrowok="t"/>
              </v:shape>
            </v:group>
            <v:group style="position:absolute;left:9071;top:1712;width:4;height:2" coordorigin="9071,1712" coordsize="4,2">
              <v:shape style="position:absolute;left:9071;top:1712;width:4;height:2" coordorigin="9071,1712" coordsize="4,1" path="m9075,1712l9071,1713e" filled="f" stroked="t" strokeweight=".115pt" strokecolor="#231F20">
                <v:path arrowok="t"/>
              </v:shape>
            </v:group>
            <v:group style="position:absolute;left:8927;top:1706;width:4;height:2" coordorigin="8927,1706" coordsize="4,2">
              <v:shape style="position:absolute;left:8927;top:1706;width:4;height:2" coordorigin="8927,1706" coordsize="4,2" path="m8927,1706l8931,1709e" filled="f" stroked="t" strokeweight=".115pt" strokecolor="#231F20">
                <v:path arrowok="t"/>
              </v:shape>
            </v:group>
            <v:group style="position:absolute;left:9093;top:1706;width:4;height:2" coordorigin="9093,1706" coordsize="4,2">
              <v:shape style="position:absolute;left:9093;top:1706;width:4;height:2" coordorigin="9093,1706" coordsize="4,2" path="m9093,1709l9097,1706e" filled="f" stroked="t" strokeweight=".115pt" strokecolor="#231F20">
                <v:path arrowok="t"/>
              </v:shape>
            </v:group>
            <v:group style="position:absolute;left:8947;top:1718;width:4;height:2" coordorigin="8947,1718" coordsize="4,2">
              <v:shape style="position:absolute;left:8947;top:1718;width:4;height:2" coordorigin="8947,1718" coordsize="4,2" path="m8952,1720l8947,1718e" filled="f" stroked="t" strokeweight=".115pt" strokecolor="#231F20">
                <v:path arrowok="t"/>
              </v:shape>
            </v:group>
            <v:group style="position:absolute;left:9073;top:1718;width:4;height:2" coordorigin="9073,1718" coordsize="4,2">
              <v:shape style="position:absolute;left:9073;top:1718;width:4;height:2" coordorigin="9073,1718" coordsize="4,2" path="m9077,1718l9073,1720e" filled="f" stroked="t" strokeweight=".115pt" strokecolor="#231F20">
                <v:path arrowok="t"/>
              </v:shape>
            </v:group>
            <v:group style="position:absolute;left:8928;top:1703;width:3;height:2" coordorigin="8928,1703" coordsize="3,2">
              <v:shape style="position:absolute;left:8928;top:1703;width:3;height:2" coordorigin="8928,1703" coordsize="3,2" path="m8928,1703l8932,1704e" filled="f" stroked="t" strokeweight=".115pt" strokecolor="#231F20">
                <v:path arrowok="t"/>
              </v:shape>
            </v:group>
            <v:group style="position:absolute;left:9093;top:1703;width:3;height:2" coordorigin="9093,1703" coordsize="3,2">
              <v:shape style="position:absolute;left:9093;top:1703;width:3;height:2" coordorigin="9093,1703" coordsize="3,2" path="m9093,1704l9096,1703e" filled="f" stroked="t" strokeweight=".115pt" strokecolor="#231F20">
                <v:path arrowok="t"/>
              </v:shape>
            </v:group>
            <v:group style="position:absolute;left:9102;top:1694;width:5;height:7" coordorigin="9102,1694" coordsize="5,7">
              <v:shape style="position:absolute;left:9102;top:1694;width:5;height:7" coordorigin="9102,1694" coordsize="5,7" path="m9107,1694l9106,1698,9102,1701e" filled="f" stroked="t" strokeweight=".115pt" strokecolor="#231F20">
                <v:path arrowok="t"/>
              </v:shape>
            </v:group>
            <v:group style="position:absolute;left:8918;top:1694;width:5;height:7" coordorigin="8918,1694" coordsize="5,7">
              <v:shape style="position:absolute;left:8918;top:1694;width:5;height:7" coordorigin="8918,1694" coordsize="5,7" path="m8923,1701l8920,1698,8918,1694e" filled="f" stroked="t" strokeweight=".115pt" strokecolor="#231F20">
                <v:path arrowok="t"/>
              </v:shape>
            </v:group>
            <v:group style="position:absolute;left:8915;top:1693;width:12;height:13" coordorigin="8915,1693" coordsize="12,13">
              <v:shape style="position:absolute;left:8915;top:1693;width:12;height:13" coordorigin="8915,1693" coordsize="12,13" path="m8927,1706l8922,1705,8918,1702,8916,1698,8915,1693e" filled="f" stroked="t" strokeweight=".115pt" strokecolor="#231F20">
                <v:path arrowok="t"/>
              </v:shape>
            </v:group>
            <v:group style="position:absolute;left:9097;top:1693;width:12;height:13" coordorigin="9097,1693" coordsize="12,13">
              <v:shape style="position:absolute;left:9097;top:1693;width:12;height:13" coordorigin="9097,1693" coordsize="12,13" path="m9110,1693l9109,1698,9106,1702,9102,1705,9097,1706e" filled="f" stroked="t" strokeweight=".115pt" strokecolor="#231F20">
                <v:path arrowok="t"/>
              </v:shape>
            </v:group>
            <v:group style="position:absolute;left:9090;top:1695;width:8;height:4" coordorigin="9090,1695" coordsize="8,4">
              <v:shape style="position:absolute;left:9090;top:1695;width:8;height:4" coordorigin="9090,1695" coordsize="8,4" path="m9090,1699l9094,1696,9098,1695e" filled="f" stroked="t" strokeweight=".115pt" strokecolor="#231F20">
                <v:path arrowok="t"/>
              </v:shape>
            </v:group>
            <v:group style="position:absolute;left:8927;top:1695;width:8;height:4" coordorigin="8927,1695" coordsize="8,4">
              <v:shape style="position:absolute;left:8927;top:1695;width:8;height:4" coordorigin="8927,1695" coordsize="8,4" path="m8927,1695l8931,1696,8935,1699e" filled="f" stroked="t" strokeweight=".115pt" strokecolor="#231F20">
                <v:path arrowok="t"/>
              </v:shape>
            </v:group>
            <v:group style="position:absolute;left:8919;top:1632;width:6;height:6" coordorigin="8919,1632" coordsize="6,6">
              <v:shape style="position:absolute;left:8919;top:1632;width:6;height:6" coordorigin="8919,1632" coordsize="6,6" path="m8919,1638l8920,1634,8922,1632,8925,1632e" filled="f" stroked="t" strokeweight=".115pt" strokecolor="#231F20">
                <v:path arrowok="t"/>
              </v:shape>
            </v:group>
            <v:group style="position:absolute;left:9100;top:1632;width:6;height:6" coordorigin="9100,1632" coordsize="6,6">
              <v:shape style="position:absolute;left:9100;top:1632;width:6;height:6" coordorigin="9100,1632" coordsize="6,6" path="m9100,1632l9103,1632,9105,1634,9106,1638e" filled="f" stroked="t" strokeweight=".115pt" strokecolor="#231F20">
                <v:path arrowok="t"/>
              </v:shape>
            </v:group>
            <v:group style="position:absolute;left:9095;top:1656;width:6;height:6" coordorigin="9095,1656" coordsize="6,6">
              <v:shape style="position:absolute;left:9095;top:1656;width:6;height:6" coordorigin="9095,1656" coordsize="6,6" path="m9095,1656l9097,1657,9100,1659,9101,1662e" filled="f" stroked="t" strokeweight=".115pt" strokecolor="#231F20">
                <v:path arrowok="t"/>
              </v:shape>
            </v:group>
            <v:group style="position:absolute;left:8924;top:1656;width:7;height:6" coordorigin="8924,1656" coordsize="7,6">
              <v:shape style="position:absolute;left:8924;top:1656;width:7;height:6" coordorigin="8924,1656" coordsize="7,6" path="m8924,1662l8925,1659,8927,1657,8931,1656e" filled="f" stroked="t" strokeweight=".115pt" strokecolor="#231F20">
                <v:path arrowok="t"/>
              </v:shape>
            </v:group>
            <v:group style="position:absolute;left:9095;top:1649;width:12;height:13" coordorigin="9095,1649" coordsize="12,13">
              <v:shape style="position:absolute;left:9095;top:1649;width:12;height:13" coordorigin="9095,1649" coordsize="12,13" path="m9095,1649l9099,1650,9103,1653,9106,1657,9107,1662e" filled="f" stroked="t" strokeweight=".115pt" strokecolor="#231F20">
                <v:path arrowok="t"/>
              </v:shape>
            </v:group>
            <v:group style="position:absolute;left:8918;top:1649;width:13;height:13" coordorigin="8918,1649" coordsize="13,13">
              <v:shape style="position:absolute;left:8918;top:1649;width:13;height:13" coordorigin="8918,1649" coordsize="13,13" path="m8918,1662l8918,1657,8921,1653,8926,1650,8931,1649e" filled="f" stroked="t" strokeweight=".115pt" strokecolor="#231F20">
                <v:path arrowok="t"/>
              </v:shape>
            </v:group>
            <v:group style="position:absolute;left:8915;top:1653;width:4;height:11" coordorigin="8915,1653" coordsize="4,11">
              <v:shape style="position:absolute;left:8915;top:1653;width:4;height:11" coordorigin="8915,1653" coordsize="4,11" path="m8915,1663l8916,1658,8919,1653e" filled="f" stroked="t" strokeweight=".115pt" strokecolor="#231F20">
                <v:path arrowok="t"/>
              </v:shape>
            </v:group>
            <v:group style="position:absolute;left:9106;top:1653;width:4;height:11" coordorigin="9106,1653" coordsize="4,11">
              <v:shape style="position:absolute;left:9106;top:1653;width:4;height:11" coordorigin="9106,1653" coordsize="4,11" path="m9106,1653l9108,1658,9110,1663e" filled="f" stroked="t" strokeweight=".115pt" strokecolor="#231F20">
                <v:path arrowok="t"/>
              </v:shape>
            </v:group>
            <v:group style="position:absolute;left:8943;top:1647;width:3;height:3" coordorigin="8943,1647" coordsize="3,3">
              <v:shape style="position:absolute;left:8943;top:1647;width:3;height:3" coordorigin="8943,1647" coordsize="3,3" path="m8946,1650l8943,1647e" filled="f" stroked="t" strokeweight=".115pt" strokecolor="#231F20">
                <v:path arrowok="t"/>
              </v:shape>
            </v:group>
            <v:group style="position:absolute;left:8967;top:1647;width:4;height:3" coordorigin="8967,1647" coordsize="4,3">
              <v:shape style="position:absolute;left:8967;top:1647;width:4;height:3" coordorigin="8967,1647" coordsize="4,3" path="m8971,1647l8967,1650e" filled="f" stroked="t" strokeweight=".115pt" strokecolor="#231F20">
                <v:path arrowok="t"/>
              </v:shape>
            </v:group>
            <v:group style="position:absolute;left:8999;top:1647;width:4;height:3" coordorigin="8999,1647" coordsize="4,3">
              <v:shape style="position:absolute;left:8999;top:1647;width:4;height:3" coordorigin="8999,1647" coordsize="4,3" path="m9003,1650l8999,1647e" filled="f" stroked="t" strokeweight=".115pt" strokecolor="#231F20">
                <v:path arrowok="t"/>
              </v:shape>
            </v:group>
            <v:group style="position:absolute;left:9024;top:1647;width:4;height:3" coordorigin="9024,1647" coordsize="4,3">
              <v:shape style="position:absolute;left:9024;top:1647;width:4;height:3" coordorigin="9024,1647" coordsize="4,3" path="m9028,1647l9024,1650e" filled="f" stroked="t" strokeweight=".115pt" strokecolor="#231F20">
                <v:path arrowok="t"/>
              </v:shape>
            </v:group>
            <v:group style="position:absolute;left:9056;top:1647;width:3;height:3" coordorigin="9056,1647" coordsize="3,3">
              <v:shape style="position:absolute;left:9056;top:1647;width:3;height:3" coordorigin="9056,1647" coordsize="3,3" path="m9060,1650l9056,1647e" filled="f" stroked="t" strokeweight=".115pt" strokecolor="#231F20">
                <v:path arrowok="t"/>
              </v:shape>
            </v:group>
            <v:group style="position:absolute;left:9081;top:1647;width:4;height:3" coordorigin="9081,1647" coordsize="4,3">
              <v:shape style="position:absolute;left:9081;top:1647;width:4;height:3" coordorigin="9081,1647" coordsize="4,3" path="m9085,1647l9081,1650e" filled="f" stroked="t" strokeweight=".115pt" strokecolor="#231F20">
                <v:path arrowok="t"/>
              </v:shape>
              <v:shape style="position:absolute;left:8914;top:1826;width:195;height:97" type="#_x0000_t75">
                <v:imagedata r:id="rId159" o:title=""/>
              </v:shape>
              <v:shape style="position:absolute;left:8917;top:1844;width:189;height:70" type="#_x0000_t75">
                <v:imagedata r:id="rId160" o:title=""/>
              </v:shape>
              <v:shape style="position:absolute;left:8949;top:1876;width:126;height:8" type="#_x0000_t75">
                <v:imagedata r:id="rId142" o:title=""/>
              </v:shape>
            </v:group>
            <v:group style="position:absolute;left:8948;top:1880;width:128;height:2" coordorigin="8948,1880" coordsize="128,2">
              <v:shape style="position:absolute;left:8948;top:1880;width:128;height:2" coordorigin="8948,1880" coordsize="128,0" path="m8948,1880l9076,1880e" filled="f" stroked="t" strokeweight=".619pt" strokecolor="#231F20">
                <v:path arrowok="t"/>
              </v:shape>
            </v:group>
            <v:group style="position:absolute;left:9075;top:1894;width:16;height:13" coordorigin="9075,1894" coordsize="16,13">
              <v:shape style="position:absolute;left:9075;top:1894;width:16;height:13" coordorigin="9075,1894" coordsize="16,13" path="m9090,1894l9075,1907e" filled="f" stroked="t" strokeweight=".115pt" strokecolor="#231F20">
                <v:path arrowok="t"/>
              </v:shape>
            </v:group>
            <v:group style="position:absolute;left:9077;top:1899;width:16;height:14" coordorigin="9077,1899" coordsize="16,14">
              <v:shape style="position:absolute;left:9077;top:1899;width:16;height:14" coordorigin="9077,1899" coordsize="16,14" path="m9077,1913l9093,1899e" filled="f" stroked="t" strokeweight=".115pt" strokecolor="#231F20">
                <v:path arrowok="t"/>
              </v:shape>
            </v:group>
            <v:group style="position:absolute;left:9077;top:1903;width:16;height:17" coordorigin="9077,1903" coordsize="16,17">
              <v:shape style="position:absolute;left:9077;top:1903;width:16;height:17" coordorigin="9077,1903" coordsize="16,17" path="m9077,1920l9093,1903e" filled="f" stroked="t" strokeweight=".115pt" strokecolor="#231F20">
                <v:path arrowok="t"/>
              </v:shape>
            </v:group>
            <v:group style="position:absolute;left:8915;top:1858;width:2;height:30" coordorigin="8915,1858" coordsize="2,30">
              <v:shape style="position:absolute;left:8915;top:1858;width:2;height:30" coordorigin="8915,1858" coordsize="0,30" path="m8915,1858l8915,1888e" filled="f" stroked="t" strokeweight=".115pt" strokecolor="#231F20">
                <v:path arrowok="t"/>
              </v:shape>
            </v:group>
            <v:group style="position:absolute;left:8918;top:1832;width:2;height:63" coordorigin="8918,1832" coordsize="2,63">
              <v:shape style="position:absolute;left:8918;top:1832;width:2;height:63" coordorigin="8918,1832" coordsize="0,63" path="m8918,1832l8918,1895e" filled="f" stroked="t" strokeweight=".17pt" strokecolor="#231F20">
                <v:path arrowok="t"/>
              </v:shape>
            </v:group>
            <v:group style="position:absolute;left:8924;top:1857;width:2;height:30" coordorigin="8924,1857" coordsize="2,30">
              <v:shape style="position:absolute;left:8924;top:1857;width:2;height:30" coordorigin="8924,1857" coordsize="0,30" path="m8924,1887l8924,1857e" filled="f" stroked="t" strokeweight=".115pt" strokecolor="#231F20">
                <v:path arrowok="t"/>
              </v:shape>
            </v:group>
            <v:group style="position:absolute;left:8923;top:1898;width:2;height:2" coordorigin="8923,1898" coordsize="2,2">
              <v:shape style="position:absolute;left:8923;top:1898;width:2;height:2" coordorigin="8923,1898" coordsize="2,0" path="m8923,1898l8925,1898e" filled="f" stroked="t" strokeweight=".219pt" strokecolor="#231F20">
                <v:path arrowok="t"/>
              </v:shape>
            </v:group>
            <v:group style="position:absolute;left:8931;top:1840;width:2;height:2" coordorigin="8931,1840" coordsize="2,2">
              <v:shape style="position:absolute;left:8931;top:1840;width:2;height:2" coordorigin="8931,1840" coordsize="2,0" path="m8931,1840l8933,1840e" filled="f" stroked="t" strokeweight=".138pt" strokecolor="#231F20">
                <v:path arrowok="t"/>
              </v:shape>
            </v:group>
            <v:group style="position:absolute;left:8949;top:1875;width:2;height:10" coordorigin="8949,1875" coordsize="2,10">
              <v:shape style="position:absolute;left:8949;top:1875;width:2;height:10" coordorigin="8949,1875" coordsize="0,10" path="m8949,1885l8949,1875e" filled="f" stroked="t" strokeweight=".115pt" strokecolor="#231F20">
                <v:path arrowok="t"/>
              </v:shape>
            </v:group>
            <v:group style="position:absolute;left:8962;top:1851;width:2;height:19" coordorigin="8962,1851" coordsize="2,19">
              <v:shape style="position:absolute;left:8962;top:1851;width:2;height:19" coordorigin="8962,1851" coordsize="0,19" path="m8962,1869l8962,1851e" filled="f" stroked="t" strokeweight=".115pt" strokecolor="#231F20">
                <v:path arrowok="t"/>
              </v:shape>
            </v:group>
            <v:group style="position:absolute;left:8965;top:1851;width:2;height:19" coordorigin="8965,1851" coordsize="2,19">
              <v:shape style="position:absolute;left:8965;top:1851;width:2;height:19" coordorigin="8965,1851" coordsize="0,19" path="m8965,1851l8965,1869e" filled="f" stroked="t" strokeweight=".1688pt" strokecolor="#231F20">
                <v:path arrowok="t"/>
              </v:shape>
            </v:group>
            <v:group style="position:absolute;left:8968;top:1851;width:2;height:71" coordorigin="8968,1851" coordsize="2,71">
              <v:shape style="position:absolute;left:8968;top:1851;width:2;height:71" coordorigin="8968,1851" coordsize="0,71" path="m8968,1851l8968,1922e" filled="f" stroked="t" strokeweight=".115pt" strokecolor="#231F20">
                <v:path arrowok="t"/>
              </v:shape>
            </v:group>
            <v:group style="position:absolute;left:8971;top:1843;width:2;height:2" coordorigin="8971,1843" coordsize="2,2">
              <v:shape style="position:absolute;left:8971;top:1843;width:2;height:2" coordorigin="8971,1843" coordsize="2,0" path="m8971,1843l8973,1843e" filled="f" stroked="t" strokeweight=".138pt" strokecolor="#231F20">
                <v:path arrowok="t"/>
              </v:shape>
            </v:group>
            <v:group style="position:absolute;left:8993;top:1851;width:2;height:71" coordorigin="8993,1851" coordsize="2,71">
              <v:shape style="position:absolute;left:8993;top:1851;width:2;height:71" coordorigin="8993,1851" coordsize="0,71" path="m8993,1851l8993,1922e" filled="f" stroked="t" strokeweight=".115pt" strokecolor="#231F20">
                <v:path arrowok="t"/>
              </v:shape>
            </v:group>
            <v:group style="position:absolute;left:8997;top:1851;width:2;height:19" coordorigin="8997,1851" coordsize="2,19">
              <v:shape style="position:absolute;left:8997;top:1851;width:2;height:19" coordorigin="8997,1851" coordsize="0,19" path="m8997,1851l8997,1869e" filled="f" stroked="t" strokeweight=".1678pt" strokecolor="#231F20">
                <v:path arrowok="t"/>
              </v:shape>
            </v:group>
            <v:group style="position:absolute;left:9000;top:1851;width:2;height:19" coordorigin="9000,1851" coordsize="2,19">
              <v:shape style="position:absolute;left:9000;top:1851;width:2;height:19" coordorigin="9000,1851" coordsize="0,19" path="m9000,1869l9000,1851e" filled="f" stroked="t" strokeweight=".115pt" strokecolor="#231F20">
                <v:path arrowok="t"/>
              </v:shape>
            </v:group>
            <v:group style="position:absolute;left:9025;top:1851;width:2;height:19" coordorigin="9025,1851" coordsize="2,19">
              <v:shape style="position:absolute;left:9025;top:1851;width:2;height:19" coordorigin="9025,1851" coordsize="0,19" path="m9025,1869l9025,1851e" filled="f" stroked="t" strokeweight=".115pt" strokecolor="#231F20">
                <v:path arrowok="t"/>
              </v:shape>
            </v:group>
            <v:group style="position:absolute;left:9028;top:1851;width:2;height:19" coordorigin="9028,1851" coordsize="2,19">
              <v:shape style="position:absolute;left:9028;top:1851;width:2;height:19" coordorigin="9028,1851" coordsize="0,19" path="m9028,1851l9028,1869e" filled="f" stroked="t" strokeweight=".17150pt" strokecolor="#231F20">
                <v:path arrowok="t"/>
              </v:shape>
            </v:group>
            <v:group style="position:absolute;left:9031;top:1851;width:2;height:71" coordorigin="9031,1851" coordsize="2,71">
              <v:shape style="position:absolute;left:9031;top:1851;width:2;height:71" coordorigin="9031,1851" coordsize="0,71" path="m9031,1851l9031,1922e" filled="f" stroked="t" strokeweight=".115pt" strokecolor="#231F20">
                <v:path arrowok="t"/>
              </v:shape>
            </v:group>
            <v:group style="position:absolute;left:9056;top:1851;width:2;height:71" coordorigin="9056,1851" coordsize="2,71">
              <v:shape style="position:absolute;left:9056;top:1851;width:2;height:71" coordorigin="9056,1851" coordsize="0,71" path="m9056,1851l9056,1922e" filled="f" stroked="t" strokeweight=".115pt" strokecolor="#231F20">
                <v:path arrowok="t"/>
              </v:shape>
            </v:group>
            <v:group style="position:absolute;left:9060;top:1851;width:2;height:19" coordorigin="9060,1851" coordsize="2,19">
              <v:shape style="position:absolute;left:9060;top:1851;width:2;height:19" coordorigin="9060,1851" coordsize="0,19" path="m9060,1851l9060,1869e" filled="f" stroked="t" strokeweight=".17150pt" strokecolor="#231F20">
                <v:path arrowok="t"/>
              </v:shape>
            </v:group>
            <v:group style="position:absolute;left:9063;top:1851;width:2;height:19" coordorigin="9063,1851" coordsize="2,19">
              <v:shape style="position:absolute;left:9063;top:1851;width:2;height:19" coordorigin="9063,1851" coordsize="0,19" path="m9063,1869l9063,1851e" filled="f" stroked="t" strokeweight=".115pt" strokecolor="#231F20">
                <v:path arrowok="t"/>
              </v:shape>
            </v:group>
            <v:group style="position:absolute;left:9075;top:1875;width:2;height:10" coordorigin="9075,1875" coordsize="2,10">
              <v:shape style="position:absolute;left:9075;top:1875;width:2;height:10" coordorigin="9075,1875" coordsize="0,10" path="m9075,1875l9075,1885e" filled="f" stroked="t" strokeweight=".115pt" strokecolor="#231F20">
                <v:path arrowok="t"/>
              </v:shape>
            </v:group>
            <v:group style="position:absolute;left:9092;top:1840;width:2;height:2" coordorigin="9092,1840" coordsize="2,2">
              <v:shape style="position:absolute;left:9092;top:1840;width:2;height:2" coordorigin="9092,1840" coordsize="2,0" path="m9092,1840l9095,1840e" filled="f" stroked="t" strokeweight=".138pt" strokecolor="#231F20">
                <v:path arrowok="t"/>
              </v:shape>
            </v:group>
            <v:group style="position:absolute;left:9100;top:1898;width:2;height:2" coordorigin="9100,1898" coordsize="2,2">
              <v:shape style="position:absolute;left:9100;top:1898;width:2;height:2" coordorigin="9100,1898" coordsize="2,0" path="m9100,1898l9102,1898e" filled="f" stroked="t" strokeweight=".219pt" strokecolor="#231F20">
                <v:path arrowok="t"/>
              </v:shape>
            </v:group>
            <v:group style="position:absolute;left:9101;top:1857;width:2;height:30" coordorigin="9101,1857" coordsize="2,30">
              <v:shape style="position:absolute;left:9101;top:1857;width:2;height:30" coordorigin="9101,1857" coordsize="0,30" path="m9101,1857l9101,1887e" filled="f" stroked="t" strokeweight=".115pt" strokecolor="#231F20">
                <v:path arrowok="t"/>
              </v:shape>
            </v:group>
            <v:group style="position:absolute;left:9106;top:1832;width:2;height:63" coordorigin="9106,1832" coordsize="2,63">
              <v:shape style="position:absolute;left:9106;top:1832;width:2;height:63" coordorigin="9106,1832" coordsize="0,63" path="m9106,1832l9106,1895e" filled="f" stroked="t" strokeweight=".17050pt" strokecolor="#231F20">
                <v:path arrowok="t"/>
              </v:shape>
            </v:group>
            <v:group style="position:absolute;left:9110;top:1858;width:2;height:30" coordorigin="9110,1858" coordsize="2,30">
              <v:shape style="position:absolute;left:9110;top:1858;width:2;height:30" coordorigin="9110,1858" coordsize="0,30" path="m9110,1888l9110,1858e" filled="f" stroked="t" strokeweight=".115pt" strokecolor="#231F20">
                <v:path arrowok="t"/>
              </v:shape>
            </v:group>
            <v:group style="position:absolute;left:8931;top:1903;width:16;height:17" coordorigin="8931,1903" coordsize="16,17">
              <v:shape style="position:absolute;left:8931;top:1903;width:16;height:17" coordorigin="8931,1903" coordsize="16,17" path="m8931,1903l8947,1920e" filled="f" stroked="t" strokeweight=".115pt" strokecolor="#231F20">
                <v:path arrowok="t"/>
              </v:shape>
            </v:group>
            <v:group style="position:absolute;left:8932;top:1899;width:15;height:14" coordorigin="8932,1899" coordsize="15,14">
              <v:shape style="position:absolute;left:8932;top:1899;width:15;height:14" coordorigin="8932,1899" coordsize="15,14" path="m8932,1899l8947,1913e" filled="f" stroked="t" strokeweight=".115pt" strokecolor="#231F20">
                <v:path arrowok="t"/>
              </v:shape>
            </v:group>
            <v:group style="position:absolute;left:8935;top:1894;width:15;height:13" coordorigin="8935,1894" coordsize="15,13">
              <v:shape style="position:absolute;left:8935;top:1894;width:15;height:13" coordorigin="8935,1894" coordsize="15,13" path="m8950,1907l8935,1894e" filled="f" stroked="t" strokeweight=".115pt" strokecolor="#231F20">
                <v:path arrowok="t"/>
              </v:shape>
            </v:group>
            <v:group style="position:absolute;left:8923;top:1895;width:6;height:2" coordorigin="8923,1895" coordsize="6,2">
              <v:shape style="position:absolute;left:8923;top:1895;width:6;height:2" coordorigin="8923,1895" coordsize="6,2" path="m8923,1895l8928,1897e" filled="f" stroked="t" strokeweight=".115pt" strokecolor="#231F20">
                <v:path arrowok="t"/>
              </v:shape>
            </v:group>
            <v:group style="position:absolute;left:8949;top:1922;width:126;height:2" coordorigin="8949,1922" coordsize="126,2">
              <v:shape style="position:absolute;left:8949;top:1922;width:126;height:2" coordorigin="8949,1922" coordsize="126,0" path="m8949,1922l9075,1922e" filled="f" stroked="t" strokeweight=".115pt" strokecolor="#231F20">
                <v:path arrowok="t"/>
              </v:shape>
            </v:group>
            <v:group style="position:absolute;left:8945;top:1918;width:135;height:2" coordorigin="8945,1918" coordsize="135,2">
              <v:shape style="position:absolute;left:8945;top:1918;width:135;height:2" coordorigin="8945,1918" coordsize="135,0" path="m8945,1918l9080,1918e" filled="f" stroked="t" strokeweight=".115008pt" strokecolor="#231F20">
                <v:path arrowok="t"/>
              </v:shape>
            </v:group>
            <v:group style="position:absolute;left:8941;top:1914;width:142;height:2" coordorigin="8941,1914" coordsize="142,2">
              <v:shape style="position:absolute;left:8941;top:1914;width:142;height:2" coordorigin="8941,1914" coordsize="142,0" path="m8941,1914l9083,1914e" filled="f" stroked="t" strokeweight=".115pt" strokecolor="#231F20">
                <v:path arrowok="t"/>
              </v:shape>
            </v:group>
            <v:group style="position:absolute;left:8954;top:1908;width:117;height:2" coordorigin="8954,1908" coordsize="117,2">
              <v:shape style="position:absolute;left:8954;top:1908;width:117;height:2" coordorigin="8954,1908" coordsize="117,0" path="m9071,1908l8954,1908e" filled="f" stroked="t" strokeweight=".115pt" strokecolor="#231F20">
                <v:path arrowok="t"/>
              </v:shape>
            </v:group>
            <v:group style="position:absolute;left:8949;top:1880;width:126;height:2" coordorigin="8949,1880" coordsize="126,2">
              <v:shape style="position:absolute;left:8949;top:1880;width:126;height:2" coordorigin="8949,1880" coordsize="126,0" path="m8949,1880l9075,1880e" filled="f" stroked="t" strokeweight=".6128pt" strokecolor="#231F20">
                <v:path arrowok="t"/>
              </v:shape>
            </v:group>
            <v:group style="position:absolute;left:8962;top:1869;width:101;height:2" coordorigin="8962,1869" coordsize="101,2">
              <v:shape style="position:absolute;left:8962;top:1869;width:101;height:2" coordorigin="8962,1869" coordsize="101,0" path="m8962,1869l9063,1869e" filled="f" stroked="t" strokeweight=".115054pt" strokecolor="#231F20">
                <v:path arrowok="t"/>
              </v:shape>
            </v:group>
            <v:group style="position:absolute;left:8931;top:1846;width:164;height:2" coordorigin="8931,1846" coordsize="164,2">
              <v:shape style="position:absolute;left:8931;top:1846;width:164;height:2" coordorigin="8931,1846" coordsize="164,0" path="m8931,1846l9095,1846e" filled="f" stroked="t" strokeweight=".586979pt" strokecolor="#231F20">
                <v:path arrowok="t"/>
              </v:shape>
            </v:group>
            <v:group style="position:absolute;left:8920;top:1828;width:8;height:2" coordorigin="8920,1828" coordsize="8,2">
              <v:shape style="position:absolute;left:8920;top:1828;width:8;height:2" coordorigin="8920,1828" coordsize="8,0" path="m8928,1828l8920,1828e" filled="f" stroked="t" strokeweight=".115pt" strokecolor="#231F20">
                <v:path arrowok="t"/>
              </v:shape>
            </v:group>
            <v:group style="position:absolute;left:8925;top:1826;width:174;height:2" coordorigin="8925,1826" coordsize="174,2">
              <v:shape style="position:absolute;left:8925;top:1826;width:174;height:2" coordorigin="8925,1826" coordsize="174,0" path="m8925,1826l9100,1826e" filled="f" stroked="t" strokeweight=".115pt" strokecolor="#231F20">
                <v:path arrowok="t"/>
              </v:shape>
            </v:group>
            <v:group style="position:absolute;left:9096;top:1895;width:6;height:2" coordorigin="9096,1895" coordsize="6,2">
              <v:shape style="position:absolute;left:9096;top:1895;width:6;height:2" coordorigin="9096,1895" coordsize="6,2" path="m9096,1897l9102,1895e" filled="f" stroked="t" strokeweight=".115pt" strokecolor="#231F20">
                <v:path arrowok="t"/>
              </v:shape>
            </v:group>
            <v:group style="position:absolute;left:9093;top:1826;width:6;height:12" coordorigin="9093,1826" coordsize="6,12">
              <v:shape style="position:absolute;left:9093;top:1826;width:6;height:12" coordorigin="9093,1826" coordsize="6,12" path="m9093,1838l9094,1834,9096,1829,9097,1827,9100,1826e" filled="f" stroked="t" strokeweight=".115pt" strokecolor="#231F20">
                <v:path arrowok="t"/>
              </v:shape>
            </v:group>
            <v:group style="position:absolute;left:8925;top:1826;width:7;height:12" coordorigin="8925,1826" coordsize="7,12">
              <v:shape style="position:absolute;left:8925;top:1826;width:7;height:12" coordorigin="8925,1826" coordsize="7,12" path="m8932,1838l8931,1834,8929,1829,8927,1827,8925,1826e" filled="f" stroked="t" strokeweight=".115pt" strokecolor="#231F20">
                <v:path arrowok="t"/>
              </v:shape>
            </v:group>
            <v:group style="position:absolute;left:8924;top:1887;width:3;height:3" coordorigin="8924,1887" coordsize="3,3">
              <v:shape style="position:absolute;left:8924;top:1887;width:3;height:3" coordorigin="8924,1887" coordsize="3,3" path="m8927,1890l8925,1889,8924,1887e" filled="f" stroked="t" strokeweight=".115pt" strokecolor="#231F20">
                <v:path arrowok="t"/>
              </v:shape>
            </v:group>
            <v:group style="position:absolute;left:9098;top:1887;width:3;height:3" coordorigin="9098,1887" coordsize="3,3">
              <v:shape style="position:absolute;left:9098;top:1887;width:3;height:3" coordorigin="9098,1887" coordsize="3,3" path="m9101,1887l9100,1889,9098,1890e" filled="f" stroked="t" strokeweight=".115pt" strokecolor="#231F20">
                <v:path arrowok="t"/>
              </v:shape>
            </v:group>
            <v:group style="position:absolute;left:8947;top:1920;width:4;height:2" coordorigin="8947,1920" coordsize="4,2">
              <v:shape style="position:absolute;left:8947;top:1920;width:4;height:2" coordorigin="8947,1920" coordsize="4,2" path="m8951,1922l8949,1922,8947,1920e" filled="f" stroked="t" strokeweight=".115pt" strokecolor="#231F20">
                <v:path arrowok="t"/>
              </v:shape>
            </v:group>
            <v:group style="position:absolute;left:9074;top:1920;width:4;height:2" coordorigin="9074,1920" coordsize="4,2">
              <v:shape style="position:absolute;left:9074;top:1920;width:4;height:2" coordorigin="9074,1920" coordsize="4,2" path="m9077,1920l9076,1922,9074,1922e" filled="f" stroked="t" strokeweight=".115pt" strokecolor="#231F20">
                <v:path arrowok="t"/>
              </v:shape>
            </v:group>
            <v:group style="position:absolute;left:8950;top:1907;width:4;height:2" coordorigin="8950,1907" coordsize="4,2">
              <v:shape style="position:absolute;left:8950;top:1907;width:4;height:2" coordorigin="8950,1907" coordsize="4,1" path="m8954,1908l8950,1907e" filled="f" stroked="t" strokeweight=".115pt" strokecolor="#231F20">
                <v:path arrowok="t"/>
              </v:shape>
            </v:group>
            <v:group style="position:absolute;left:9071;top:1907;width:4;height:2" coordorigin="9071,1907" coordsize="4,2">
              <v:shape style="position:absolute;left:9071;top:1907;width:4;height:2" coordorigin="9071,1907" coordsize="4,1" path="m9075,1907l9071,1908e" filled="f" stroked="t" strokeweight=".115pt" strokecolor="#231F20">
                <v:path arrowok="t"/>
              </v:shape>
            </v:group>
            <v:group style="position:absolute;left:8927;top:1901;width:4;height:2" coordorigin="8927,1901" coordsize="4,2">
              <v:shape style="position:absolute;left:8927;top:1901;width:4;height:2" coordorigin="8927,1901" coordsize="4,2" path="m8927,1901l8931,1903e" filled="f" stroked="t" strokeweight=".115pt" strokecolor="#231F20">
                <v:path arrowok="t"/>
              </v:shape>
            </v:group>
            <v:group style="position:absolute;left:9093;top:1901;width:4;height:2" coordorigin="9093,1901" coordsize="4,2">
              <v:shape style="position:absolute;left:9093;top:1901;width:4;height:2" coordorigin="9093,1901" coordsize="4,2" path="m9093,1903l9097,1901e" filled="f" stroked="t" strokeweight=".115pt" strokecolor="#231F20">
                <v:path arrowok="t"/>
              </v:shape>
            </v:group>
            <v:group style="position:absolute;left:8947;top:1913;width:4;height:2" coordorigin="8947,1913" coordsize="4,2">
              <v:shape style="position:absolute;left:8947;top:1913;width:4;height:2" coordorigin="8947,1913" coordsize="4,2" path="m8952,1914l8947,1913e" filled="f" stroked="t" strokeweight=".115pt" strokecolor="#231F20">
                <v:path arrowok="t"/>
              </v:shape>
            </v:group>
            <v:group style="position:absolute;left:9073;top:1913;width:4;height:2" coordorigin="9073,1913" coordsize="4,2">
              <v:shape style="position:absolute;left:9073;top:1913;width:4;height:2" coordorigin="9073,1913" coordsize="4,2" path="m9077,1913l9073,1914e" filled="f" stroked="t" strokeweight=".115pt" strokecolor="#231F20">
                <v:path arrowok="t"/>
              </v:shape>
            </v:group>
            <v:group style="position:absolute;left:8928;top:1897;width:3;height:2" coordorigin="8928,1897" coordsize="3,2">
              <v:shape style="position:absolute;left:8928;top:1897;width:3;height:2" coordorigin="8928,1897" coordsize="3,2" path="m8928,1897l8932,1899e" filled="f" stroked="t" strokeweight=".115pt" strokecolor="#231F20">
                <v:path arrowok="t"/>
              </v:shape>
            </v:group>
            <v:group style="position:absolute;left:9093;top:1897;width:3;height:2" coordorigin="9093,1897" coordsize="3,2">
              <v:shape style="position:absolute;left:9093;top:1897;width:3;height:2" coordorigin="9093,1897" coordsize="3,2" path="m9093,1899l9096,1897e" filled="f" stroked="t" strokeweight=".115pt" strokecolor="#231F20">
                <v:path arrowok="t"/>
              </v:shape>
            </v:group>
            <v:group style="position:absolute;left:9102;top:1888;width:5;height:7" coordorigin="9102,1888" coordsize="5,7">
              <v:shape style="position:absolute;left:9102;top:1888;width:5;height:7" coordorigin="9102,1888" coordsize="5,7" path="m9107,1888l9106,1892,9102,1895e" filled="f" stroked="t" strokeweight=".115pt" strokecolor="#231F20">
                <v:path arrowok="t"/>
              </v:shape>
            </v:group>
            <v:group style="position:absolute;left:8918;top:1888;width:5;height:7" coordorigin="8918,1888" coordsize="5,7">
              <v:shape style="position:absolute;left:8918;top:1888;width:5;height:7" coordorigin="8918,1888" coordsize="5,7" path="m8923,1895l8920,1892,8918,1888e" filled="f" stroked="t" strokeweight=".115pt" strokecolor="#231F20">
                <v:path arrowok="t"/>
              </v:shape>
            </v:group>
            <v:group style="position:absolute;left:8915;top:1888;width:12;height:13" coordorigin="8915,1888" coordsize="12,13">
              <v:shape style="position:absolute;left:8915;top:1888;width:12;height:13" coordorigin="8915,1888" coordsize="12,13" path="m8927,1901l8922,1900,8918,1897,8916,1893,8915,1888e" filled="f" stroked="t" strokeweight=".115pt" strokecolor="#231F20">
                <v:path arrowok="t"/>
              </v:shape>
            </v:group>
            <v:group style="position:absolute;left:9097;top:1888;width:12;height:13" coordorigin="9097,1888" coordsize="12,13">
              <v:shape style="position:absolute;left:9097;top:1888;width:12;height:13" coordorigin="9097,1888" coordsize="12,13" path="m9110,1888l9109,1893,9106,1897,9102,1900,9097,1901e" filled="f" stroked="t" strokeweight=".115pt" strokecolor="#231F20">
                <v:path arrowok="t"/>
              </v:shape>
            </v:group>
            <v:group style="position:absolute;left:9090;top:1890;width:8;height:4" coordorigin="9090,1890" coordsize="8,4">
              <v:shape style="position:absolute;left:9090;top:1890;width:8;height:4" coordorigin="9090,1890" coordsize="8,4" path="m9090,1894l9094,1891,9098,1890e" filled="f" stroked="t" strokeweight=".115pt" strokecolor="#231F20">
                <v:path arrowok="t"/>
              </v:shape>
            </v:group>
            <v:group style="position:absolute;left:8927;top:1890;width:8;height:4" coordorigin="8927,1890" coordsize="8,4">
              <v:shape style="position:absolute;left:8927;top:1890;width:8;height:4" coordorigin="8927,1890" coordsize="8,4" path="m8927,1890l8931,1891,8935,1894e" filled="f" stroked="t" strokeweight=".115pt" strokecolor="#231F20">
                <v:path arrowok="t"/>
              </v:shape>
            </v:group>
            <v:group style="position:absolute;left:8919;top:1826;width:6;height:6" coordorigin="8919,1826" coordsize="6,6">
              <v:shape style="position:absolute;left:8919;top:1826;width:6;height:6" coordorigin="8919,1826" coordsize="6,6" path="m8919,1832l8920,1829,8922,1827,8925,1826e" filled="f" stroked="t" strokeweight=".115pt" strokecolor="#231F20">
                <v:path arrowok="t"/>
              </v:shape>
            </v:group>
            <v:group style="position:absolute;left:9100;top:1826;width:6;height:6" coordorigin="9100,1826" coordsize="6,6">
              <v:shape style="position:absolute;left:9100;top:1826;width:6;height:6" coordorigin="9100,1826" coordsize="6,6" path="m9100,1826l9103,1827,9105,1829,9106,1832e" filled="f" stroked="t" strokeweight=".115pt" strokecolor="#231F20">
                <v:path arrowok="t"/>
              </v:shape>
            </v:group>
            <v:group style="position:absolute;left:9095;top:1851;width:6;height:6" coordorigin="9095,1851" coordsize="6,6">
              <v:shape style="position:absolute;left:9095;top:1851;width:6;height:6" coordorigin="9095,1851" coordsize="6,6" path="m9095,1851l9097,1851,9100,1854,9101,1857e" filled="f" stroked="t" strokeweight=".115pt" strokecolor="#231F20">
                <v:path arrowok="t"/>
              </v:shape>
            </v:group>
            <v:group style="position:absolute;left:8924;top:1851;width:7;height:6" coordorigin="8924,1851" coordsize="7,6">
              <v:shape style="position:absolute;left:8924;top:1851;width:7;height:6" coordorigin="8924,1851" coordsize="7,6" path="m8924,1857l8925,1854,8927,1851,8931,1851e" filled="f" stroked="t" strokeweight=".115pt" strokecolor="#231F20">
                <v:path arrowok="t"/>
              </v:shape>
            </v:group>
            <v:group style="position:absolute;left:9095;top:1844;width:12;height:13" coordorigin="9095,1844" coordsize="12,13">
              <v:shape style="position:absolute;left:9095;top:1844;width:12;height:13" coordorigin="9095,1844" coordsize="12,13" path="m9095,1844l9099,1845,9103,1848,9106,1852,9107,1857e" filled="f" stroked="t" strokeweight=".115pt" strokecolor="#231F20">
                <v:path arrowok="t"/>
              </v:shape>
            </v:group>
            <v:group style="position:absolute;left:8918;top:1844;width:13;height:13" coordorigin="8918,1844" coordsize="13,13">
              <v:shape style="position:absolute;left:8918;top:1844;width:13;height:13" coordorigin="8918,1844" coordsize="13,13" path="m8918,1857l8918,1852,8921,1848,8926,1845,8931,1844e" filled="f" stroked="t" strokeweight=".115pt" strokecolor="#231F20">
                <v:path arrowok="t"/>
              </v:shape>
            </v:group>
            <v:group style="position:absolute;left:8915;top:1847;width:4;height:11" coordorigin="8915,1847" coordsize="4,11">
              <v:shape style="position:absolute;left:8915;top:1847;width:4;height:11" coordorigin="8915,1847" coordsize="4,11" path="m8915,1858l8916,1852,8919,1847e" filled="f" stroked="t" strokeweight=".115pt" strokecolor="#231F20">
                <v:path arrowok="t"/>
              </v:shape>
            </v:group>
            <v:group style="position:absolute;left:9106;top:1847;width:4;height:11" coordorigin="9106,1847" coordsize="4,11">
              <v:shape style="position:absolute;left:9106;top:1847;width:4;height:11" coordorigin="9106,1847" coordsize="4,11" path="m9106,1847l9108,1852,9110,1858e" filled="f" stroked="t" strokeweight=".115pt" strokecolor="#231F20">
                <v:path arrowok="t"/>
              </v:shape>
            </v:group>
            <v:group style="position:absolute;left:8943;top:1841;width:3;height:3" coordorigin="8943,1841" coordsize="3,3">
              <v:shape style="position:absolute;left:8943;top:1841;width:3;height:3" coordorigin="8943,1841" coordsize="3,3" path="m8946,1845l8943,1841e" filled="f" stroked="t" strokeweight=".115pt" strokecolor="#231F20">
                <v:path arrowok="t"/>
              </v:shape>
            </v:group>
            <v:group style="position:absolute;left:8967;top:1841;width:4;height:3" coordorigin="8967,1841" coordsize="4,3">
              <v:shape style="position:absolute;left:8967;top:1841;width:4;height:3" coordorigin="8967,1841" coordsize="4,3" path="m8971,1841l8967,1845e" filled="f" stroked="t" strokeweight=".115pt" strokecolor="#231F20">
                <v:path arrowok="t"/>
              </v:shape>
            </v:group>
            <v:group style="position:absolute;left:8999;top:1841;width:4;height:3" coordorigin="8999,1841" coordsize="4,3">
              <v:shape style="position:absolute;left:8999;top:1841;width:4;height:3" coordorigin="8999,1841" coordsize="4,3" path="m9003,1845l8999,1841e" filled="f" stroked="t" strokeweight=".115pt" strokecolor="#231F20">
                <v:path arrowok="t"/>
              </v:shape>
            </v:group>
            <v:group style="position:absolute;left:9024;top:1841;width:4;height:3" coordorigin="9024,1841" coordsize="4,3">
              <v:shape style="position:absolute;left:9024;top:1841;width:4;height:3" coordorigin="9024,1841" coordsize="4,3" path="m9028,1841l9024,1845e" filled="f" stroked="t" strokeweight=".115pt" strokecolor="#231F20">
                <v:path arrowok="t"/>
              </v:shape>
            </v:group>
            <v:group style="position:absolute;left:9056;top:1841;width:3;height:3" coordorigin="9056,1841" coordsize="3,3">
              <v:shape style="position:absolute;left:9056;top:1841;width:3;height:3" coordorigin="9056,1841" coordsize="3,3" path="m9060,1845l9056,1841e" filled="f" stroked="t" strokeweight=".115pt" strokecolor="#231F20">
                <v:path arrowok="t"/>
              </v:shape>
            </v:group>
            <v:group style="position:absolute;left:9081;top:1841;width:4;height:3" coordorigin="9081,1841" coordsize="4,3">
              <v:shape style="position:absolute;left:9081;top:1841;width:4;height:3" coordorigin="9081,1841" coordsize="4,3" path="m9085,1841l9081,1845e" filled="f" stroked="t" strokeweight=".115pt" strokecolor="#231F20">
                <v:path arrowok="t"/>
              </v:shape>
              <v:shape style="position:absolute;left:9287;top:1631;width:195;height:97" type="#_x0000_t75">
                <v:imagedata r:id="rId161" o:title=""/>
              </v:shape>
              <v:shape style="position:absolute;left:9322;top:1681;width:126;height:8" type="#_x0000_t75">
                <v:imagedata r:id="rId142" o:title=""/>
              </v:shape>
            </v:group>
            <v:group style="position:absolute;left:9321;top:1685;width:128;height:2" coordorigin="9321,1685" coordsize="128,2">
              <v:shape style="position:absolute;left:9321;top:1685;width:128;height:2" coordorigin="9321,1685" coordsize="128,0" path="m9321,1685l9449,1685e" filled="f" stroked="t" strokeweight=".619pt" strokecolor="#231F20">
                <v:path arrowok="t"/>
              </v:shape>
            </v:group>
            <v:group style="position:absolute;left:9448;top:1699;width:16;height:13" coordorigin="9448,1699" coordsize="16,13">
              <v:shape style="position:absolute;left:9448;top:1699;width:16;height:13" coordorigin="9448,1699" coordsize="16,13" path="m9463,1699l9448,1712e" filled="f" stroked="t" strokeweight=".115pt" strokecolor="#231F20">
                <v:path arrowok="t"/>
              </v:shape>
            </v:group>
            <v:group style="position:absolute;left:9450;top:1704;width:16;height:14" coordorigin="9450,1704" coordsize="16,14">
              <v:shape style="position:absolute;left:9450;top:1704;width:16;height:14" coordorigin="9450,1704" coordsize="16,14" path="m9450,1718l9466,1704e" filled="f" stroked="t" strokeweight=".115pt" strokecolor="#231F20">
                <v:path arrowok="t"/>
              </v:shape>
            </v:group>
            <v:group style="position:absolute;left:9450;top:1709;width:16;height:17" coordorigin="9450,1709" coordsize="16,17">
              <v:shape style="position:absolute;left:9450;top:1709;width:16;height:17" coordorigin="9450,1709" coordsize="16,17" path="m9450,1726l9466,1709e" filled="f" stroked="t" strokeweight=".115pt" strokecolor="#231F20">
                <v:path arrowok="t"/>
              </v:shape>
            </v:group>
            <v:group style="position:absolute;left:9288;top:1663;width:2;height:30" coordorigin="9288,1663" coordsize="2,30">
              <v:shape style="position:absolute;left:9288;top:1663;width:2;height:30" coordorigin="9288,1663" coordsize="0,30" path="m9288,1663l9288,1693e" filled="f" stroked="t" strokeweight=".115pt" strokecolor="#231F20">
                <v:path arrowok="t"/>
              </v:shape>
            </v:group>
            <v:group style="position:absolute;left:9291;top:1638;width:2;height:63" coordorigin="9291,1638" coordsize="2,63">
              <v:shape style="position:absolute;left:9291;top:1638;width:2;height:63" coordorigin="9291,1638" coordsize="0,63" path="m9291,1638l9291,1701e" filled="f" stroked="t" strokeweight=".1699pt" strokecolor="#231F20">
                <v:path arrowok="t"/>
              </v:shape>
            </v:group>
            <v:group style="position:absolute;left:9297;top:1662;width:2;height:30" coordorigin="9297,1662" coordsize="2,30">
              <v:shape style="position:absolute;left:9297;top:1662;width:2;height:30" coordorigin="9297,1662" coordsize="0,30" path="m9297,1692l9297,1662e" filled="f" stroked="t" strokeweight=".115pt" strokecolor="#231F20">
                <v:path arrowok="t"/>
              </v:shape>
            </v:group>
            <v:group style="position:absolute;left:9296;top:1704;width:2;height:2" coordorigin="9296,1704" coordsize="2,2">
              <v:shape style="position:absolute;left:9296;top:1704;width:2;height:2" coordorigin="9296,1704" coordsize="2,0" path="m9296,1704l9298,1704e" filled="f" stroked="t" strokeweight=".219pt" strokecolor="#231F20">
                <v:path arrowok="t"/>
              </v:shape>
            </v:group>
            <v:group style="position:absolute;left:9304;top:1645;width:2;height:2" coordorigin="9304,1645" coordsize="2,2">
              <v:shape style="position:absolute;left:9304;top:1645;width:2;height:2" coordorigin="9304,1645" coordsize="2,0" path="m9304,1645l9306,1645e" filled="f" stroked="t" strokeweight=".138pt" strokecolor="#231F20">
                <v:path arrowok="t"/>
              </v:shape>
            </v:group>
            <v:group style="position:absolute;left:9322;top:1680;width:2;height:10" coordorigin="9322,1680" coordsize="2,10">
              <v:shape style="position:absolute;left:9322;top:1680;width:2;height:10" coordorigin="9322,1680" coordsize="0,10" path="m9322,1690l9322,1680e" filled="f" stroked="t" strokeweight=".115pt" strokecolor="#231F20">
                <v:path arrowok="t"/>
              </v:shape>
            </v:group>
            <v:group style="position:absolute;left:9335;top:1656;width:2;height:19" coordorigin="9335,1656" coordsize="2,19">
              <v:shape style="position:absolute;left:9335;top:1656;width:2;height:19" coordorigin="9335,1656" coordsize="0,19" path="m9335,1675l9335,1656e" filled="f" stroked="t" strokeweight=".115pt" strokecolor="#231F20">
                <v:path arrowok="t"/>
              </v:shape>
            </v:group>
            <v:group style="position:absolute;left:9338;top:1656;width:2;height:19" coordorigin="9338,1656" coordsize="2,19">
              <v:shape style="position:absolute;left:9338;top:1656;width:2;height:19" coordorigin="9338,1656" coordsize="0,19" path="m9338,1656l9338,1675e" filled="f" stroked="t" strokeweight=".1689pt" strokecolor="#231F20">
                <v:path arrowok="t"/>
              </v:shape>
            </v:group>
            <v:group style="position:absolute;left:9341;top:1656;width:2;height:71" coordorigin="9341,1656" coordsize="2,71">
              <v:shape style="position:absolute;left:9341;top:1656;width:2;height:71" coordorigin="9341,1656" coordsize="0,71" path="m9341,1656l9341,1727e" filled="f" stroked="t" strokeweight=".115pt" strokecolor="#231F20">
                <v:path arrowok="t"/>
              </v:shape>
            </v:group>
            <v:group style="position:absolute;left:9344;top:1648;width:2;height:2" coordorigin="9344,1648" coordsize="2,2">
              <v:shape style="position:absolute;left:9344;top:1648;width:2;height:2" coordorigin="9344,1648" coordsize="2,0" path="m9344,1648l9346,1648e" filled="f" stroked="t" strokeweight=".138pt" strokecolor="#231F20">
                <v:path arrowok="t"/>
              </v:shape>
            </v:group>
            <v:group style="position:absolute;left:9366;top:1656;width:2;height:71" coordorigin="9366,1656" coordsize="2,71">
              <v:shape style="position:absolute;left:9366;top:1656;width:2;height:71" coordorigin="9366,1656" coordsize="0,71" path="m9366,1656l9366,1727e" filled="f" stroked="t" strokeweight=".115pt" strokecolor="#231F20">
                <v:path arrowok="t"/>
              </v:shape>
            </v:group>
            <v:group style="position:absolute;left:9370;top:1656;width:2;height:19" coordorigin="9370,1656" coordsize="2,19">
              <v:shape style="position:absolute;left:9370;top:1656;width:2;height:19" coordorigin="9370,1656" coordsize="0,19" path="m9370,1656l9370,1675e" filled="f" stroked="t" strokeweight=".1679pt" strokecolor="#231F20">
                <v:path arrowok="t"/>
              </v:shape>
            </v:group>
            <v:group style="position:absolute;left:9373;top:1656;width:2;height:19" coordorigin="9373,1656" coordsize="2,19">
              <v:shape style="position:absolute;left:9373;top:1656;width:2;height:19" coordorigin="9373,1656" coordsize="0,19" path="m9373,1675l9373,1656e" filled="f" stroked="t" strokeweight=".115pt" strokecolor="#231F20">
                <v:path arrowok="t"/>
              </v:shape>
            </v:group>
            <v:group style="position:absolute;left:9398;top:1656;width:2;height:19" coordorigin="9398,1656" coordsize="2,19">
              <v:shape style="position:absolute;left:9398;top:1656;width:2;height:19" coordorigin="9398,1656" coordsize="0,19" path="m9398,1675l9398,1656e" filled="f" stroked="t" strokeweight=".115pt" strokecolor="#231F20">
                <v:path arrowok="t"/>
              </v:shape>
            </v:group>
            <v:group style="position:absolute;left:9401;top:1656;width:2;height:19" coordorigin="9401,1656" coordsize="2,19">
              <v:shape style="position:absolute;left:9401;top:1656;width:2;height:19" coordorigin="9401,1656" coordsize="0,19" path="m9401,1656l9401,1675e" filled="f" stroked="t" strokeweight=".17150pt" strokecolor="#231F20">
                <v:path arrowok="t"/>
              </v:shape>
            </v:group>
            <v:group style="position:absolute;left:9404;top:1656;width:2;height:71" coordorigin="9404,1656" coordsize="2,71">
              <v:shape style="position:absolute;left:9404;top:1656;width:2;height:71" coordorigin="9404,1656" coordsize="0,71" path="m9404,1656l9404,1727e" filled="f" stroked="t" strokeweight=".115pt" strokecolor="#231F20">
                <v:path arrowok="t"/>
              </v:shape>
            </v:group>
            <v:group style="position:absolute;left:9429;top:1656;width:2;height:71" coordorigin="9429,1656" coordsize="2,71">
              <v:shape style="position:absolute;left:9429;top:1656;width:2;height:71" coordorigin="9429,1656" coordsize="0,71" path="m9429,1656l9429,1727e" filled="f" stroked="t" strokeweight=".115pt" strokecolor="#231F20">
                <v:path arrowok="t"/>
              </v:shape>
            </v:group>
            <v:group style="position:absolute;left:9433;top:1656;width:2;height:19" coordorigin="9433,1656" coordsize="2,19">
              <v:shape style="position:absolute;left:9433;top:1656;width:2;height:19" coordorigin="9433,1656" coordsize="0,19" path="m9433,1656l9433,1675e" filled="f" stroked="t" strokeweight=".17150pt" strokecolor="#231F20">
                <v:path arrowok="t"/>
              </v:shape>
            </v:group>
            <v:group style="position:absolute;left:9436;top:1656;width:2;height:19" coordorigin="9436,1656" coordsize="2,19">
              <v:shape style="position:absolute;left:9436;top:1656;width:2;height:19" coordorigin="9436,1656" coordsize="0,19" path="m9436,1675l9436,1656e" filled="f" stroked="t" strokeweight=".115pt" strokecolor="#231F20">
                <v:path arrowok="t"/>
              </v:shape>
            </v:group>
            <v:group style="position:absolute;left:9448;top:1680;width:2;height:10" coordorigin="9448,1680" coordsize="2,10">
              <v:shape style="position:absolute;left:9448;top:1680;width:2;height:10" coordorigin="9448,1680" coordsize="0,10" path="m9448,1680l9448,1690e" filled="f" stroked="t" strokeweight=".115pt" strokecolor="#231F20">
                <v:path arrowok="t"/>
              </v:shape>
            </v:group>
            <v:group style="position:absolute;left:9465;top:1645;width:2;height:2" coordorigin="9465,1645" coordsize="2,2">
              <v:shape style="position:absolute;left:9465;top:1645;width:2;height:2" coordorigin="9465,1645" coordsize="2,0" path="m9465,1645l9468,1645e" filled="f" stroked="t" strokeweight=".138pt" strokecolor="#231F20">
                <v:path arrowok="t"/>
              </v:shape>
            </v:group>
            <v:group style="position:absolute;left:9472;top:1704;width:2;height:2" coordorigin="9472,1704" coordsize="2,2">
              <v:shape style="position:absolute;left:9472;top:1704;width:2;height:2" coordorigin="9472,1704" coordsize="2,0" path="m9472,1704l9475,1704e" filled="f" stroked="t" strokeweight=".219pt" strokecolor="#231F20">
                <v:path arrowok="t"/>
              </v:shape>
            </v:group>
            <v:group style="position:absolute;left:9474;top:1662;width:2;height:30" coordorigin="9474,1662" coordsize="2,30">
              <v:shape style="position:absolute;left:9474;top:1662;width:2;height:30" coordorigin="9474,1662" coordsize="0,30" path="m9474,1662l9474,1692e" filled="f" stroked="t" strokeweight=".115pt" strokecolor="#231F20">
                <v:path arrowok="t"/>
              </v:shape>
            </v:group>
            <v:group style="position:absolute;left:9479;top:1638;width:2;height:63" coordorigin="9479,1638" coordsize="2,63">
              <v:shape style="position:absolute;left:9479;top:1638;width:2;height:63" coordorigin="9479,1638" coordsize="0,63" path="m9479,1638l9479,1701e" filled="f" stroked="t" strokeweight=".1704pt" strokecolor="#231F20">
                <v:path arrowok="t"/>
              </v:shape>
            </v:group>
            <v:group style="position:absolute;left:9482;top:1663;width:2;height:30" coordorigin="9482,1663" coordsize="2,30">
              <v:shape style="position:absolute;left:9482;top:1663;width:2;height:30" coordorigin="9482,1663" coordsize="0,30" path="m9482,1693l9482,1663e" filled="f" stroked="t" strokeweight=".115pt" strokecolor="#231F20">
                <v:path arrowok="t"/>
              </v:shape>
            </v:group>
            <v:group style="position:absolute;left:9304;top:1709;width:16;height:17" coordorigin="9304,1709" coordsize="16,17">
              <v:shape style="position:absolute;left:9304;top:1709;width:16;height:17" coordorigin="9304,1709" coordsize="16,17" path="m9304,1709l9320,1726e" filled="f" stroked="t" strokeweight=".115pt" strokecolor="#231F20">
                <v:path arrowok="t"/>
              </v:shape>
            </v:group>
            <v:group style="position:absolute;left:9305;top:1704;width:15;height:14" coordorigin="9305,1704" coordsize="15,14">
              <v:shape style="position:absolute;left:9305;top:1704;width:15;height:14" coordorigin="9305,1704" coordsize="15,14" path="m9305,1704l9320,1718e" filled="f" stroked="t" strokeweight=".115pt" strokecolor="#231F20">
                <v:path arrowok="t"/>
              </v:shape>
            </v:group>
            <v:group style="position:absolute;left:9307;top:1699;width:15;height:13" coordorigin="9307,1699" coordsize="15,13">
              <v:shape style="position:absolute;left:9307;top:1699;width:15;height:13" coordorigin="9307,1699" coordsize="15,13" path="m9323,1712l9307,1699e" filled="f" stroked="t" strokeweight=".115pt" strokecolor="#231F20">
                <v:path arrowok="t"/>
              </v:shape>
            </v:group>
            <v:group style="position:absolute;left:9296;top:1701;width:6;height:2" coordorigin="9296,1701" coordsize="6,2">
              <v:shape style="position:absolute;left:9296;top:1701;width:6;height:2" coordorigin="9296,1701" coordsize="6,2" path="m9296,1701l9301,1703e" filled="f" stroked="t" strokeweight=".115pt" strokecolor="#231F20">
                <v:path arrowok="t"/>
              </v:shape>
            </v:group>
            <v:group style="position:absolute;left:9322;top:1727;width:126;height:2" coordorigin="9322,1727" coordsize="126,2">
              <v:shape style="position:absolute;left:9322;top:1727;width:126;height:2" coordorigin="9322,1727" coordsize="126,0" path="m9322,1727l9448,1727e" filled="f" stroked="t" strokeweight=".115pt" strokecolor="#231F20">
                <v:path arrowok="t"/>
              </v:shape>
            </v:group>
            <v:group style="position:absolute;left:9318;top:1724;width:135;height:2" coordorigin="9318,1724" coordsize="135,2">
              <v:shape style="position:absolute;left:9318;top:1724;width:135;height:2" coordorigin="9318,1724" coordsize="135,0" path="m9318,1724l9453,1724e" filled="f" stroked="t" strokeweight=".115016pt" strokecolor="#231F20">
                <v:path arrowok="t"/>
              </v:shape>
            </v:group>
            <v:group style="position:absolute;left:9314;top:1720;width:142;height:2" coordorigin="9314,1720" coordsize="142,2">
              <v:shape style="position:absolute;left:9314;top:1720;width:142;height:2" coordorigin="9314,1720" coordsize="142,0" path="m9314,1720l9456,1720e" filled="f" stroked="t" strokeweight=".115pt" strokecolor="#231F20">
                <v:path arrowok="t"/>
              </v:shape>
            </v:group>
            <v:group style="position:absolute;left:9327;top:1713;width:117;height:2" coordorigin="9327,1713" coordsize="117,2">
              <v:shape style="position:absolute;left:9327;top:1713;width:117;height:2" coordorigin="9327,1713" coordsize="117,0" path="m9444,1713l9327,1713e" filled="f" stroked="t" strokeweight=".115pt" strokecolor="#231F20">
                <v:path arrowok="t"/>
              </v:shape>
            </v:group>
            <v:group style="position:absolute;left:9322;top:1685;width:126;height:2" coordorigin="9322,1685" coordsize="126,2">
              <v:shape style="position:absolute;left:9322;top:1685;width:126;height:2" coordorigin="9322,1685" coordsize="126,0" path="m9322,1685l9448,1685e" filled="f" stroked="t" strokeweight=".6127pt" strokecolor="#231F20">
                <v:path arrowok="t"/>
              </v:shape>
            </v:group>
            <v:group style="position:absolute;left:9335;top:1675;width:101;height:2" coordorigin="9335,1675" coordsize="101,2">
              <v:shape style="position:absolute;left:9335;top:1675;width:101;height:2" coordorigin="9335,1675" coordsize="101,0" path="m9335,1675l9436,1675e" filled="f" stroked="t" strokeweight=".115004pt" strokecolor="#231F20">
                <v:path arrowok="t"/>
              </v:shape>
            </v:group>
            <v:group style="position:absolute;left:9304;top:1651;width:164;height:2" coordorigin="9304,1651" coordsize="164,2">
              <v:shape style="position:absolute;left:9304;top:1651;width:164;height:2" coordorigin="9304,1651" coordsize="164,0" path="m9304,1651l9468,1651e" filled="f" stroked="t" strokeweight=".586915pt" strokecolor="#231F20">
                <v:path arrowok="t"/>
              </v:shape>
            </v:group>
            <v:group style="position:absolute;left:9293;top:1634;width:8;height:2" coordorigin="9293,1634" coordsize="8,2">
              <v:shape style="position:absolute;left:9293;top:1634;width:8;height:2" coordorigin="9293,1634" coordsize="8,0" path="m9301,1634l9293,1634e" filled="f" stroked="t" strokeweight=".115pt" strokecolor="#231F20">
                <v:path arrowok="t"/>
              </v:shape>
            </v:group>
            <v:group style="position:absolute;left:9298;top:1632;width:174;height:2" coordorigin="9298,1632" coordsize="174,2">
              <v:shape style="position:absolute;left:9298;top:1632;width:174;height:2" coordorigin="9298,1632" coordsize="174,0" path="m9298,1632l9473,1632e" filled="f" stroked="t" strokeweight=".115pt" strokecolor="#231F20">
                <v:path arrowok="t"/>
              </v:shape>
            </v:group>
            <v:group style="position:absolute;left:9469;top:1701;width:6;height:2" coordorigin="9469,1701" coordsize="6,2">
              <v:shape style="position:absolute;left:9469;top:1701;width:6;height:2" coordorigin="9469,1701" coordsize="6,2" path="m9469,1703l9475,1701e" filled="f" stroked="t" strokeweight=".115pt" strokecolor="#231F20">
                <v:path arrowok="t"/>
              </v:shape>
            </v:group>
            <v:group style="position:absolute;left:9466;top:1632;width:6;height:12" coordorigin="9466,1632" coordsize="6,12">
              <v:shape style="position:absolute;left:9466;top:1632;width:6;height:12" coordorigin="9466,1632" coordsize="6,12" path="m9466,1644l9467,1639,9469,1634,9470,1632,9473,1632e" filled="f" stroked="t" strokeweight=".115pt" strokecolor="#231F20">
                <v:path arrowok="t"/>
              </v:shape>
            </v:group>
            <v:group style="position:absolute;left:9298;top:1632;width:7;height:12" coordorigin="9298,1632" coordsize="7,12">
              <v:shape style="position:absolute;left:9298;top:1632;width:7;height:12" coordorigin="9298,1632" coordsize="7,12" path="m9305,1644l9304,1639,9302,1634,9300,1632,9298,1632e" filled="f" stroked="t" strokeweight=".115pt" strokecolor="#231F20">
                <v:path arrowok="t"/>
              </v:shape>
            </v:group>
            <v:group style="position:absolute;left:9297;top:1692;width:3;height:3" coordorigin="9297,1692" coordsize="3,3">
              <v:shape style="position:absolute;left:9297;top:1692;width:3;height:3" coordorigin="9297,1692" coordsize="3,3" path="m9300,1695l9298,1694,9297,1692e" filled="f" stroked="t" strokeweight=".115pt" strokecolor="#231F20">
                <v:path arrowok="t"/>
              </v:shape>
            </v:group>
            <v:group style="position:absolute;left:9471;top:1692;width:3;height:3" coordorigin="9471,1692" coordsize="3,3">
              <v:shape style="position:absolute;left:9471;top:1692;width:3;height:3" coordorigin="9471,1692" coordsize="3,3" path="m9474,1692l9473,1694,9471,1695e" filled="f" stroked="t" strokeweight=".115pt" strokecolor="#231F20">
                <v:path arrowok="t"/>
              </v:shape>
            </v:group>
            <v:group style="position:absolute;left:9320;top:1726;width:4;height:2" coordorigin="9320,1726" coordsize="4,2">
              <v:shape style="position:absolute;left:9320;top:1726;width:4;height:2" coordorigin="9320,1726" coordsize="4,2" path="m9324,1727l9322,1727,9320,1726e" filled="f" stroked="t" strokeweight=".115pt" strokecolor="#231F20">
                <v:path arrowok="t"/>
              </v:shape>
            </v:group>
            <v:group style="position:absolute;left:9446;top:1726;width:4;height:2" coordorigin="9446,1726" coordsize="4,2">
              <v:shape style="position:absolute;left:9446;top:1726;width:4;height:2" coordorigin="9446,1726" coordsize="4,2" path="m9450,1726l9449,1727,9446,1727e" filled="f" stroked="t" strokeweight=".115pt" strokecolor="#231F20">
                <v:path arrowok="t"/>
              </v:shape>
            </v:group>
            <v:group style="position:absolute;left:9323;top:1712;width:4;height:2" coordorigin="9323,1712" coordsize="4,2">
              <v:shape style="position:absolute;left:9323;top:1712;width:4;height:2" coordorigin="9323,1712" coordsize="4,1" path="m9327,1713l9323,1712e" filled="f" stroked="t" strokeweight=".115pt" strokecolor="#231F20">
                <v:path arrowok="t"/>
              </v:shape>
            </v:group>
            <v:group style="position:absolute;left:9444;top:1712;width:4;height:2" coordorigin="9444,1712" coordsize="4,2">
              <v:shape style="position:absolute;left:9444;top:1712;width:4;height:2" coordorigin="9444,1712" coordsize="4,1" path="m9448,1712l9444,1713e" filled="f" stroked="t" strokeweight=".115pt" strokecolor="#231F20">
                <v:path arrowok="t"/>
              </v:shape>
            </v:group>
            <v:group style="position:absolute;left:9300;top:1706;width:4;height:2" coordorigin="9300,1706" coordsize="4,2">
              <v:shape style="position:absolute;left:9300;top:1706;width:4;height:2" coordorigin="9300,1706" coordsize="4,2" path="m9300,1706l9304,1709e" filled="f" stroked="t" strokeweight=".115pt" strokecolor="#231F20">
                <v:path arrowok="t"/>
              </v:shape>
            </v:group>
            <v:group style="position:absolute;left:9466;top:1706;width:4;height:2" coordorigin="9466,1706" coordsize="4,2">
              <v:shape style="position:absolute;left:9466;top:1706;width:4;height:2" coordorigin="9466,1706" coordsize="4,2" path="m9466,1709l9470,1706e" filled="f" stroked="t" strokeweight=".115pt" strokecolor="#231F20">
                <v:path arrowok="t"/>
              </v:shape>
            </v:group>
            <v:group style="position:absolute;left:9320;top:1718;width:4;height:2" coordorigin="9320,1718" coordsize="4,2">
              <v:shape style="position:absolute;left:9320;top:1718;width:4;height:2" coordorigin="9320,1718" coordsize="4,2" path="m9325,1720l9320,1718e" filled="f" stroked="t" strokeweight=".115pt" strokecolor="#231F20">
                <v:path arrowok="t"/>
              </v:shape>
            </v:group>
            <v:group style="position:absolute;left:9446;top:1718;width:4;height:2" coordorigin="9446,1718" coordsize="4,2">
              <v:shape style="position:absolute;left:9446;top:1718;width:4;height:2" coordorigin="9446,1718" coordsize="4,2" path="m9450,1718l9446,1720e" filled="f" stroked="t" strokeweight=".115pt" strokecolor="#231F20">
                <v:path arrowok="t"/>
              </v:shape>
            </v:group>
            <v:group style="position:absolute;left:9301;top:1703;width:3;height:2" coordorigin="9301,1703" coordsize="3,2">
              <v:shape style="position:absolute;left:9301;top:1703;width:3;height:2" coordorigin="9301,1703" coordsize="3,2" path="m9301,1703l9305,1704e" filled="f" stroked="t" strokeweight=".115pt" strokecolor="#231F20">
                <v:path arrowok="t"/>
              </v:shape>
            </v:group>
            <v:group style="position:absolute;left:9466;top:1703;width:3;height:2" coordorigin="9466,1703" coordsize="3,2">
              <v:shape style="position:absolute;left:9466;top:1703;width:3;height:2" coordorigin="9466,1703" coordsize="3,2" path="m9466,1704l9469,1703e" filled="f" stroked="t" strokeweight=".115pt" strokecolor="#231F20">
                <v:path arrowok="t"/>
              </v:shape>
            </v:group>
            <v:group style="position:absolute;left:9475;top:1694;width:5;height:7" coordorigin="9475,1694" coordsize="5,7">
              <v:shape style="position:absolute;left:9475;top:1694;width:5;height:7" coordorigin="9475,1694" coordsize="5,7" path="m9480,1694l9479,1698,9475,1701e" filled="f" stroked="t" strokeweight=".115pt" strokecolor="#231F20">
                <v:path arrowok="t"/>
              </v:shape>
            </v:group>
            <v:group style="position:absolute;left:9291;top:1694;width:5;height:7" coordorigin="9291,1694" coordsize="5,7">
              <v:shape style="position:absolute;left:9291;top:1694;width:5;height:7" coordorigin="9291,1694" coordsize="5,7" path="m9296,1701l9293,1698,9291,1694e" filled="f" stroked="t" strokeweight=".115pt" strokecolor="#231F20">
                <v:path arrowok="t"/>
              </v:shape>
            </v:group>
            <v:group style="position:absolute;left:9288;top:1693;width:12;height:13" coordorigin="9288,1693" coordsize="12,13">
              <v:shape style="position:absolute;left:9288;top:1693;width:12;height:13" coordorigin="9288,1693" coordsize="12,13" path="m9300,1706l9295,1705,9291,1702,9289,1698,9288,1693e" filled="f" stroked="t" strokeweight=".115pt" strokecolor="#231F20">
                <v:path arrowok="t"/>
              </v:shape>
            </v:group>
            <v:group style="position:absolute;left:9470;top:1693;width:12;height:13" coordorigin="9470,1693" coordsize="12,13">
              <v:shape style="position:absolute;left:9470;top:1693;width:12;height:13" coordorigin="9470,1693" coordsize="12,13" path="m9482,1693l9482,1698,9479,1702,9475,1705,9470,1706e" filled="f" stroked="t" strokeweight=".115pt" strokecolor="#231F20">
                <v:path arrowok="t"/>
              </v:shape>
            </v:group>
            <v:group style="position:absolute;left:9463;top:1695;width:8;height:4" coordorigin="9463,1695" coordsize="8,4">
              <v:shape style="position:absolute;left:9463;top:1695;width:8;height:4" coordorigin="9463,1695" coordsize="8,4" path="m9463,1699l9467,1696,9471,1695e" filled="f" stroked="t" strokeweight=".115pt" strokecolor="#231F20">
                <v:path arrowok="t"/>
              </v:shape>
            </v:group>
            <v:group style="position:absolute;left:9300;top:1695;width:8;height:4" coordorigin="9300,1695" coordsize="8,4">
              <v:shape style="position:absolute;left:9300;top:1695;width:8;height:4" coordorigin="9300,1695" coordsize="8,4" path="m9300,1695l9304,1696,9307,1699e" filled="f" stroked="t" strokeweight=".115pt" strokecolor="#231F20">
                <v:path arrowok="t"/>
              </v:shape>
            </v:group>
            <v:group style="position:absolute;left:9292;top:1632;width:6;height:6" coordorigin="9292,1632" coordsize="6,6">
              <v:shape style="position:absolute;left:9292;top:1632;width:6;height:6" coordorigin="9292,1632" coordsize="6,6" path="m9292,1638l9293,1634,9295,1632,9298,1632e" filled="f" stroked="t" strokeweight=".115pt" strokecolor="#231F20">
                <v:path arrowok="t"/>
              </v:shape>
            </v:group>
            <v:group style="position:absolute;left:9473;top:1632;width:6;height:6" coordorigin="9473,1632" coordsize="6,6">
              <v:shape style="position:absolute;left:9473;top:1632;width:6;height:6" coordorigin="9473,1632" coordsize="6,6" path="m9473,1632l9476,1632,9478,1634,9479,1638e" filled="f" stroked="t" strokeweight=".115pt" strokecolor="#231F20">
                <v:path arrowok="t"/>
              </v:shape>
            </v:group>
            <v:group style="position:absolute;left:9467;top:1656;width:6;height:6" coordorigin="9467,1656" coordsize="6,6">
              <v:shape style="position:absolute;left:9467;top:1656;width:6;height:6" coordorigin="9467,1656" coordsize="6,6" path="m9467,1656l9470,1657,9473,1659,9474,1662e" filled="f" stroked="t" strokeweight=".115pt" strokecolor="#231F20">
                <v:path arrowok="t"/>
              </v:shape>
            </v:group>
            <v:group style="position:absolute;left:9297;top:1656;width:7;height:6" coordorigin="9297,1656" coordsize="7,6">
              <v:shape style="position:absolute;left:9297;top:1656;width:7;height:6" coordorigin="9297,1656" coordsize="7,6" path="m9297,1662l9298,1659,9300,1657,9304,1656e" filled="f" stroked="t" strokeweight=".115pt" strokecolor="#231F20">
                <v:path arrowok="t"/>
              </v:shape>
            </v:group>
            <v:group style="position:absolute;left:9467;top:1649;width:12;height:13" coordorigin="9467,1649" coordsize="12,13">
              <v:shape style="position:absolute;left:9467;top:1649;width:12;height:13" coordorigin="9467,1649" coordsize="12,13" path="m9467,1649l9472,1650,9476,1653,9479,1657,9480,1662e" filled="f" stroked="t" strokeweight=".115pt" strokecolor="#231F20">
                <v:path arrowok="t"/>
              </v:shape>
            </v:group>
            <v:group style="position:absolute;left:9291;top:1649;width:13;height:13" coordorigin="9291,1649" coordsize="13,13">
              <v:shape style="position:absolute;left:9291;top:1649;width:13;height:13" coordorigin="9291,1649" coordsize="13,13" path="m9291,1662l9291,1657,9294,1653,9299,1650,9304,1649e" filled="f" stroked="t" strokeweight=".115pt" strokecolor="#231F20">
                <v:path arrowok="t"/>
              </v:shape>
            </v:group>
            <v:group style="position:absolute;left:9288;top:1653;width:4;height:11" coordorigin="9288,1653" coordsize="4,11">
              <v:shape style="position:absolute;left:9288;top:1653;width:4;height:11" coordorigin="9288,1653" coordsize="4,11" path="m9288,1663l9289,1658,9292,1653e" filled="f" stroked="t" strokeweight=".115pt" strokecolor="#231F20">
                <v:path arrowok="t"/>
              </v:shape>
            </v:group>
            <v:group style="position:absolute;left:9479;top:1653;width:4;height:11" coordorigin="9479,1653" coordsize="4,11">
              <v:shape style="position:absolute;left:9479;top:1653;width:4;height:11" coordorigin="9479,1653" coordsize="4,11" path="m9479,1653l9481,1658,9482,1663e" filled="f" stroked="t" strokeweight=".115pt" strokecolor="#231F20">
                <v:path arrowok="t"/>
              </v:shape>
            </v:group>
            <v:group style="position:absolute;left:9316;top:1647;width:3;height:3" coordorigin="9316,1647" coordsize="3,3">
              <v:shape style="position:absolute;left:9316;top:1647;width:3;height:3" coordorigin="9316,1647" coordsize="3,3" path="m9319,1650l9316,1647e" filled="f" stroked="t" strokeweight=".115pt" strokecolor="#231F20">
                <v:path arrowok="t"/>
              </v:shape>
            </v:group>
            <v:group style="position:absolute;left:9340;top:1647;width:4;height:3" coordorigin="9340,1647" coordsize="4,3">
              <v:shape style="position:absolute;left:9340;top:1647;width:4;height:3" coordorigin="9340,1647" coordsize="4,3" path="m9344,1647l9340,1650e" filled="f" stroked="t" strokeweight=".115pt" strokecolor="#231F20">
                <v:path arrowok="t"/>
              </v:shape>
            </v:group>
            <v:group style="position:absolute;left:9372;top:1647;width:4;height:3" coordorigin="9372,1647" coordsize="4,3">
              <v:shape style="position:absolute;left:9372;top:1647;width:4;height:3" coordorigin="9372,1647" coordsize="4,3" path="m9376,1650l9372,1647e" filled="f" stroked="t" strokeweight=".115pt" strokecolor="#231F20">
                <v:path arrowok="t"/>
              </v:shape>
            </v:group>
            <v:group style="position:absolute;left:9397;top:1647;width:4;height:3" coordorigin="9397,1647" coordsize="4,3">
              <v:shape style="position:absolute;left:9397;top:1647;width:4;height:3" coordorigin="9397,1647" coordsize="4,3" path="m9401,1647l9397,1650e" filled="f" stroked="t" strokeweight=".115pt" strokecolor="#231F20">
                <v:path arrowok="t"/>
              </v:shape>
            </v:group>
            <v:group style="position:absolute;left:9429;top:1647;width:3;height:3" coordorigin="9429,1647" coordsize="3,3">
              <v:shape style="position:absolute;left:9429;top:1647;width:3;height:3" coordorigin="9429,1647" coordsize="3,3" path="m9433,1650l9429,1647e" filled="f" stroked="t" strokeweight=".115pt" strokecolor="#231F20">
                <v:path arrowok="t"/>
              </v:shape>
            </v:group>
            <v:group style="position:absolute;left:9454;top:1647;width:4;height:3" coordorigin="9454,1647" coordsize="4,3">
              <v:shape style="position:absolute;left:9454;top:1647;width:4;height:3" coordorigin="9454,1647" coordsize="4,3" path="m9458,1647l9454,1650e" filled="f" stroked="t" strokeweight=".115pt" strokecolor="#231F20">
                <v:path arrowok="t"/>
              </v:shape>
              <v:shape style="position:absolute;left:9287;top:1826;width:195;height:97" type="#_x0000_t75">
                <v:imagedata r:id="rId161" o:title=""/>
              </v:shape>
              <v:shape style="position:absolute;left:9322;top:1876;width:126;height:8" type="#_x0000_t75">
                <v:imagedata r:id="rId142" o:title=""/>
              </v:shape>
            </v:group>
            <v:group style="position:absolute;left:9321;top:1880;width:128;height:2" coordorigin="9321,1880" coordsize="128,2">
              <v:shape style="position:absolute;left:9321;top:1880;width:128;height:2" coordorigin="9321,1880" coordsize="128,0" path="m9321,1880l9449,1880e" filled="f" stroked="t" strokeweight=".619pt" strokecolor="#231F20">
                <v:path arrowok="t"/>
              </v:shape>
            </v:group>
            <v:group style="position:absolute;left:9448;top:1894;width:16;height:13" coordorigin="9448,1894" coordsize="16,13">
              <v:shape style="position:absolute;left:9448;top:1894;width:16;height:13" coordorigin="9448,1894" coordsize="16,13" path="m9463,1894l9448,1907e" filled="f" stroked="t" strokeweight=".115pt" strokecolor="#231F20">
                <v:path arrowok="t"/>
              </v:shape>
            </v:group>
            <v:group style="position:absolute;left:9450;top:1899;width:16;height:14" coordorigin="9450,1899" coordsize="16,14">
              <v:shape style="position:absolute;left:9450;top:1899;width:16;height:14" coordorigin="9450,1899" coordsize="16,14" path="m9450,1913l9466,1899e" filled="f" stroked="t" strokeweight=".115pt" strokecolor="#231F20">
                <v:path arrowok="t"/>
              </v:shape>
            </v:group>
            <v:group style="position:absolute;left:9450;top:1903;width:16;height:17" coordorigin="9450,1903" coordsize="16,17">
              <v:shape style="position:absolute;left:9450;top:1903;width:16;height:17" coordorigin="9450,1903" coordsize="16,17" path="m9450,1920l9466,1903e" filled="f" stroked="t" strokeweight=".115pt" strokecolor="#231F20">
                <v:path arrowok="t"/>
              </v:shape>
            </v:group>
            <v:group style="position:absolute;left:9288;top:1858;width:2;height:30" coordorigin="9288,1858" coordsize="2,30">
              <v:shape style="position:absolute;left:9288;top:1858;width:2;height:30" coordorigin="9288,1858" coordsize="0,30" path="m9288,1858l9288,1888e" filled="f" stroked="t" strokeweight=".115pt" strokecolor="#231F20">
                <v:path arrowok="t"/>
              </v:shape>
            </v:group>
            <v:group style="position:absolute;left:9291;top:1832;width:2;height:63" coordorigin="9291,1832" coordsize="2,63">
              <v:shape style="position:absolute;left:9291;top:1832;width:2;height:63" coordorigin="9291,1832" coordsize="0,63" path="m9291,1832l9291,1895e" filled="f" stroked="t" strokeweight=".1699pt" strokecolor="#231F20">
                <v:path arrowok="t"/>
              </v:shape>
            </v:group>
            <v:group style="position:absolute;left:9297;top:1857;width:2;height:30" coordorigin="9297,1857" coordsize="2,30">
              <v:shape style="position:absolute;left:9297;top:1857;width:2;height:30" coordorigin="9297,1857" coordsize="0,30" path="m9297,1887l9297,1857e" filled="f" stroked="t" strokeweight=".115pt" strokecolor="#231F20">
                <v:path arrowok="t"/>
              </v:shape>
            </v:group>
            <v:group style="position:absolute;left:9296;top:1898;width:2;height:2" coordorigin="9296,1898" coordsize="2,2">
              <v:shape style="position:absolute;left:9296;top:1898;width:2;height:2" coordorigin="9296,1898" coordsize="2,0" path="m9296,1898l9298,1898e" filled="f" stroked="t" strokeweight=".219pt" strokecolor="#231F20">
                <v:path arrowok="t"/>
              </v:shape>
            </v:group>
            <v:group style="position:absolute;left:9304;top:1840;width:2;height:2" coordorigin="9304,1840" coordsize="2,2">
              <v:shape style="position:absolute;left:9304;top:1840;width:2;height:2" coordorigin="9304,1840" coordsize="2,0" path="m9304,1840l9306,1840e" filled="f" stroked="t" strokeweight=".138pt" strokecolor="#231F20">
                <v:path arrowok="t"/>
              </v:shape>
            </v:group>
            <v:group style="position:absolute;left:9322;top:1875;width:2;height:10" coordorigin="9322,1875" coordsize="2,10">
              <v:shape style="position:absolute;left:9322;top:1875;width:2;height:10" coordorigin="9322,1875" coordsize="0,10" path="m9322,1885l9322,1875e" filled="f" stroked="t" strokeweight=".115pt" strokecolor="#231F20">
                <v:path arrowok="t"/>
              </v:shape>
            </v:group>
            <v:group style="position:absolute;left:9335;top:1851;width:2;height:19" coordorigin="9335,1851" coordsize="2,19">
              <v:shape style="position:absolute;left:9335;top:1851;width:2;height:19" coordorigin="9335,1851" coordsize="0,19" path="m9335,1869l9335,1851e" filled="f" stroked="t" strokeweight=".115pt" strokecolor="#231F20">
                <v:path arrowok="t"/>
              </v:shape>
            </v:group>
            <v:group style="position:absolute;left:9338;top:1851;width:2;height:19" coordorigin="9338,1851" coordsize="2,19">
              <v:shape style="position:absolute;left:9338;top:1851;width:2;height:19" coordorigin="9338,1851" coordsize="0,19" path="m9338,1851l9338,1869e" filled="f" stroked="t" strokeweight=".1689pt" strokecolor="#231F20">
                <v:path arrowok="t"/>
              </v:shape>
            </v:group>
            <v:group style="position:absolute;left:9341;top:1851;width:2;height:71" coordorigin="9341,1851" coordsize="2,71">
              <v:shape style="position:absolute;left:9341;top:1851;width:2;height:71" coordorigin="9341,1851" coordsize="0,71" path="m9341,1851l9341,1922e" filled="f" stroked="t" strokeweight=".115pt" strokecolor="#231F20">
                <v:path arrowok="t"/>
              </v:shape>
            </v:group>
            <v:group style="position:absolute;left:9344;top:1843;width:2;height:2" coordorigin="9344,1843" coordsize="2,2">
              <v:shape style="position:absolute;left:9344;top:1843;width:2;height:2" coordorigin="9344,1843" coordsize="2,0" path="m9344,1843l9346,1843e" filled="f" stroked="t" strokeweight=".138pt" strokecolor="#231F20">
                <v:path arrowok="t"/>
              </v:shape>
            </v:group>
            <v:group style="position:absolute;left:9366;top:1851;width:2;height:71" coordorigin="9366,1851" coordsize="2,71">
              <v:shape style="position:absolute;left:9366;top:1851;width:2;height:71" coordorigin="9366,1851" coordsize="0,71" path="m9366,1851l9366,1922e" filled="f" stroked="t" strokeweight=".115pt" strokecolor="#231F20">
                <v:path arrowok="t"/>
              </v:shape>
            </v:group>
            <v:group style="position:absolute;left:9370;top:1851;width:2;height:19" coordorigin="9370,1851" coordsize="2,19">
              <v:shape style="position:absolute;left:9370;top:1851;width:2;height:19" coordorigin="9370,1851" coordsize="0,19" path="m9370,1851l9370,1869e" filled="f" stroked="t" strokeweight=".1679pt" strokecolor="#231F20">
                <v:path arrowok="t"/>
              </v:shape>
            </v:group>
            <v:group style="position:absolute;left:9373;top:1851;width:2;height:19" coordorigin="9373,1851" coordsize="2,19">
              <v:shape style="position:absolute;left:9373;top:1851;width:2;height:19" coordorigin="9373,1851" coordsize="0,19" path="m9373,1869l9373,1851e" filled="f" stroked="t" strokeweight=".115pt" strokecolor="#231F20">
                <v:path arrowok="t"/>
              </v:shape>
            </v:group>
            <v:group style="position:absolute;left:9398;top:1851;width:2;height:19" coordorigin="9398,1851" coordsize="2,19">
              <v:shape style="position:absolute;left:9398;top:1851;width:2;height:19" coordorigin="9398,1851" coordsize="0,19" path="m9398,1869l9398,1851e" filled="f" stroked="t" strokeweight=".115pt" strokecolor="#231F20">
                <v:path arrowok="t"/>
              </v:shape>
            </v:group>
            <v:group style="position:absolute;left:9401;top:1851;width:2;height:19" coordorigin="9401,1851" coordsize="2,19">
              <v:shape style="position:absolute;left:9401;top:1851;width:2;height:19" coordorigin="9401,1851" coordsize="0,19" path="m9401,1851l9401,1869e" filled="f" stroked="t" strokeweight=".17150pt" strokecolor="#231F20">
                <v:path arrowok="t"/>
              </v:shape>
            </v:group>
            <v:group style="position:absolute;left:9404;top:1851;width:2;height:71" coordorigin="9404,1851" coordsize="2,71">
              <v:shape style="position:absolute;left:9404;top:1851;width:2;height:71" coordorigin="9404,1851" coordsize="0,71" path="m9404,1851l9404,1922e" filled="f" stroked="t" strokeweight=".115pt" strokecolor="#231F20">
                <v:path arrowok="t"/>
              </v:shape>
            </v:group>
            <v:group style="position:absolute;left:9429;top:1851;width:2;height:71" coordorigin="9429,1851" coordsize="2,71">
              <v:shape style="position:absolute;left:9429;top:1851;width:2;height:71" coordorigin="9429,1851" coordsize="0,71" path="m9429,1851l9429,1922e" filled="f" stroked="t" strokeweight=".115pt" strokecolor="#231F20">
                <v:path arrowok="t"/>
              </v:shape>
            </v:group>
            <v:group style="position:absolute;left:9433;top:1851;width:2;height:19" coordorigin="9433,1851" coordsize="2,19">
              <v:shape style="position:absolute;left:9433;top:1851;width:2;height:19" coordorigin="9433,1851" coordsize="0,19" path="m9433,1851l9433,1869e" filled="f" stroked="t" strokeweight=".17150pt" strokecolor="#231F20">
                <v:path arrowok="t"/>
              </v:shape>
            </v:group>
            <v:group style="position:absolute;left:9436;top:1851;width:2;height:19" coordorigin="9436,1851" coordsize="2,19">
              <v:shape style="position:absolute;left:9436;top:1851;width:2;height:19" coordorigin="9436,1851" coordsize="0,19" path="m9436,1869l9436,1851e" filled="f" stroked="t" strokeweight=".115pt" strokecolor="#231F20">
                <v:path arrowok="t"/>
              </v:shape>
            </v:group>
            <v:group style="position:absolute;left:9448;top:1875;width:2;height:10" coordorigin="9448,1875" coordsize="2,10">
              <v:shape style="position:absolute;left:9448;top:1875;width:2;height:10" coordorigin="9448,1875" coordsize="0,10" path="m9448,1875l9448,1885e" filled="f" stroked="t" strokeweight=".115pt" strokecolor="#231F20">
                <v:path arrowok="t"/>
              </v:shape>
            </v:group>
            <v:group style="position:absolute;left:9465;top:1840;width:2;height:2" coordorigin="9465,1840" coordsize="2,2">
              <v:shape style="position:absolute;left:9465;top:1840;width:2;height:2" coordorigin="9465,1840" coordsize="2,0" path="m9465,1840l9468,1840e" filled="f" stroked="t" strokeweight=".138pt" strokecolor="#231F20">
                <v:path arrowok="t"/>
              </v:shape>
            </v:group>
            <v:group style="position:absolute;left:9472;top:1898;width:2;height:2" coordorigin="9472,1898" coordsize="2,2">
              <v:shape style="position:absolute;left:9472;top:1898;width:2;height:2" coordorigin="9472,1898" coordsize="2,0" path="m9472,1898l9475,1898e" filled="f" stroked="t" strokeweight=".219pt" strokecolor="#231F20">
                <v:path arrowok="t"/>
              </v:shape>
            </v:group>
            <v:group style="position:absolute;left:9474;top:1857;width:2;height:30" coordorigin="9474,1857" coordsize="2,30">
              <v:shape style="position:absolute;left:9474;top:1857;width:2;height:30" coordorigin="9474,1857" coordsize="0,30" path="m9474,1857l9474,1887e" filled="f" stroked="t" strokeweight=".115pt" strokecolor="#231F20">
                <v:path arrowok="t"/>
              </v:shape>
            </v:group>
            <v:group style="position:absolute;left:9479;top:1832;width:2;height:63" coordorigin="9479,1832" coordsize="2,63">
              <v:shape style="position:absolute;left:9479;top:1832;width:2;height:63" coordorigin="9479,1832" coordsize="0,63" path="m9479,1832l9479,1895e" filled="f" stroked="t" strokeweight=".1704pt" strokecolor="#231F20">
                <v:path arrowok="t"/>
              </v:shape>
            </v:group>
            <v:group style="position:absolute;left:9482;top:1858;width:2;height:30" coordorigin="9482,1858" coordsize="2,30">
              <v:shape style="position:absolute;left:9482;top:1858;width:2;height:30" coordorigin="9482,1858" coordsize="0,30" path="m9482,1888l9482,1858e" filled="f" stroked="t" strokeweight=".115pt" strokecolor="#231F20">
                <v:path arrowok="t"/>
              </v:shape>
            </v:group>
            <v:group style="position:absolute;left:9304;top:1903;width:16;height:17" coordorigin="9304,1903" coordsize="16,17">
              <v:shape style="position:absolute;left:9304;top:1903;width:16;height:17" coordorigin="9304,1903" coordsize="16,17" path="m9304,1903l9320,1920e" filled="f" stroked="t" strokeweight=".115pt" strokecolor="#231F20">
                <v:path arrowok="t"/>
              </v:shape>
            </v:group>
            <v:group style="position:absolute;left:9305;top:1899;width:15;height:14" coordorigin="9305,1899" coordsize="15,14">
              <v:shape style="position:absolute;left:9305;top:1899;width:15;height:14" coordorigin="9305,1899" coordsize="15,14" path="m9305,1899l9320,1913e" filled="f" stroked="t" strokeweight=".115pt" strokecolor="#231F20">
                <v:path arrowok="t"/>
              </v:shape>
            </v:group>
            <v:group style="position:absolute;left:9307;top:1894;width:15;height:13" coordorigin="9307,1894" coordsize="15,13">
              <v:shape style="position:absolute;left:9307;top:1894;width:15;height:13" coordorigin="9307,1894" coordsize="15,13" path="m9323,1907l9307,1894e" filled="f" stroked="t" strokeweight=".115pt" strokecolor="#231F20">
                <v:path arrowok="t"/>
              </v:shape>
            </v:group>
            <v:group style="position:absolute;left:9296;top:1895;width:6;height:2" coordorigin="9296,1895" coordsize="6,2">
              <v:shape style="position:absolute;left:9296;top:1895;width:6;height:2" coordorigin="9296,1895" coordsize="6,2" path="m9296,1895l9301,1897e" filled="f" stroked="t" strokeweight=".115pt" strokecolor="#231F20">
                <v:path arrowok="t"/>
              </v:shape>
            </v:group>
            <v:group style="position:absolute;left:9322;top:1922;width:126;height:2" coordorigin="9322,1922" coordsize="126,2">
              <v:shape style="position:absolute;left:9322;top:1922;width:126;height:2" coordorigin="9322,1922" coordsize="126,0" path="m9322,1922l9448,1922e" filled="f" stroked="t" strokeweight=".115pt" strokecolor="#231F20">
                <v:path arrowok="t"/>
              </v:shape>
            </v:group>
            <v:group style="position:absolute;left:9318;top:1918;width:135;height:2" coordorigin="9318,1918" coordsize="135,2">
              <v:shape style="position:absolute;left:9318;top:1918;width:135;height:2" coordorigin="9318,1918" coordsize="135,0" path="m9318,1918l9453,1918e" filled="f" stroked="t" strokeweight=".115008pt" strokecolor="#231F20">
                <v:path arrowok="t"/>
              </v:shape>
            </v:group>
            <v:group style="position:absolute;left:9314;top:1914;width:142;height:2" coordorigin="9314,1914" coordsize="142,2">
              <v:shape style="position:absolute;left:9314;top:1914;width:142;height:2" coordorigin="9314,1914" coordsize="142,0" path="m9314,1914l9456,1914e" filled="f" stroked="t" strokeweight=".115pt" strokecolor="#231F20">
                <v:path arrowok="t"/>
              </v:shape>
            </v:group>
            <v:group style="position:absolute;left:9327;top:1908;width:117;height:2" coordorigin="9327,1908" coordsize="117,2">
              <v:shape style="position:absolute;left:9327;top:1908;width:117;height:2" coordorigin="9327,1908" coordsize="117,0" path="m9444,1908l9327,1908e" filled="f" stroked="t" strokeweight=".115pt" strokecolor="#231F20">
                <v:path arrowok="t"/>
              </v:shape>
            </v:group>
            <v:group style="position:absolute;left:9322;top:1880;width:126;height:2" coordorigin="9322,1880" coordsize="126,2">
              <v:shape style="position:absolute;left:9322;top:1880;width:126;height:2" coordorigin="9322,1880" coordsize="126,0" path="m9322,1880l9448,1880e" filled="f" stroked="t" strokeweight=".6128pt" strokecolor="#231F20">
                <v:path arrowok="t"/>
              </v:shape>
            </v:group>
            <v:group style="position:absolute;left:9335;top:1869;width:101;height:2" coordorigin="9335,1869" coordsize="101,2">
              <v:shape style="position:absolute;left:9335;top:1869;width:101;height:2" coordorigin="9335,1869" coordsize="101,0" path="m9335,1869l9436,1869e" filled="f" stroked="t" strokeweight=".115054pt" strokecolor="#231F20">
                <v:path arrowok="t"/>
              </v:shape>
            </v:group>
            <v:group style="position:absolute;left:9304;top:1846;width:164;height:2" coordorigin="9304,1846" coordsize="164,2">
              <v:shape style="position:absolute;left:9304;top:1846;width:164;height:2" coordorigin="9304,1846" coordsize="164,0" path="m9304,1846l9468,1846e" filled="f" stroked="t" strokeweight=".586979pt" strokecolor="#231F20">
                <v:path arrowok="t"/>
              </v:shape>
            </v:group>
            <v:group style="position:absolute;left:9293;top:1828;width:8;height:2" coordorigin="9293,1828" coordsize="8,2">
              <v:shape style="position:absolute;left:9293;top:1828;width:8;height:2" coordorigin="9293,1828" coordsize="8,0" path="m9301,1828l9293,1828e" filled="f" stroked="t" strokeweight=".115pt" strokecolor="#231F20">
                <v:path arrowok="t"/>
              </v:shape>
            </v:group>
            <v:group style="position:absolute;left:9298;top:1826;width:174;height:2" coordorigin="9298,1826" coordsize="174,2">
              <v:shape style="position:absolute;left:9298;top:1826;width:174;height:2" coordorigin="9298,1826" coordsize="174,0" path="m9298,1826l9473,1826e" filled="f" stroked="t" strokeweight=".115pt" strokecolor="#231F20">
                <v:path arrowok="t"/>
              </v:shape>
            </v:group>
            <v:group style="position:absolute;left:9469;top:1895;width:6;height:2" coordorigin="9469,1895" coordsize="6,2">
              <v:shape style="position:absolute;left:9469;top:1895;width:6;height:2" coordorigin="9469,1895" coordsize="6,2" path="m9469,1897l9475,1895e" filled="f" stroked="t" strokeweight=".115pt" strokecolor="#231F20">
                <v:path arrowok="t"/>
              </v:shape>
            </v:group>
            <v:group style="position:absolute;left:9466;top:1826;width:6;height:12" coordorigin="9466,1826" coordsize="6,12">
              <v:shape style="position:absolute;left:9466;top:1826;width:6;height:12" coordorigin="9466,1826" coordsize="6,12" path="m9466,1838l9467,1834,9469,1829,9470,1827,9473,1826e" filled="f" stroked="t" strokeweight=".115pt" strokecolor="#231F20">
                <v:path arrowok="t"/>
              </v:shape>
            </v:group>
            <v:group style="position:absolute;left:9298;top:1826;width:7;height:12" coordorigin="9298,1826" coordsize="7,12">
              <v:shape style="position:absolute;left:9298;top:1826;width:7;height:12" coordorigin="9298,1826" coordsize="7,12" path="m9305,1838l9304,1834,9302,1829,9300,1827,9298,1826e" filled="f" stroked="t" strokeweight=".115pt" strokecolor="#231F20">
                <v:path arrowok="t"/>
              </v:shape>
            </v:group>
            <v:group style="position:absolute;left:9297;top:1887;width:3;height:3" coordorigin="9297,1887" coordsize="3,3">
              <v:shape style="position:absolute;left:9297;top:1887;width:3;height:3" coordorigin="9297,1887" coordsize="3,3" path="m9300,1890l9298,1889,9297,1887e" filled="f" stroked="t" strokeweight=".115pt" strokecolor="#231F20">
                <v:path arrowok="t"/>
              </v:shape>
            </v:group>
            <v:group style="position:absolute;left:9471;top:1887;width:3;height:3" coordorigin="9471,1887" coordsize="3,3">
              <v:shape style="position:absolute;left:9471;top:1887;width:3;height:3" coordorigin="9471,1887" coordsize="3,3" path="m9474,1887l9473,1889,9471,1890e" filled="f" stroked="t" strokeweight=".115pt" strokecolor="#231F20">
                <v:path arrowok="t"/>
              </v:shape>
            </v:group>
            <v:group style="position:absolute;left:9320;top:1920;width:4;height:2" coordorigin="9320,1920" coordsize="4,2">
              <v:shape style="position:absolute;left:9320;top:1920;width:4;height:2" coordorigin="9320,1920" coordsize="4,2" path="m9324,1922l9322,1922,9320,1920e" filled="f" stroked="t" strokeweight=".115pt" strokecolor="#231F20">
                <v:path arrowok="t"/>
              </v:shape>
            </v:group>
            <v:group style="position:absolute;left:9446;top:1920;width:4;height:2" coordorigin="9446,1920" coordsize="4,2">
              <v:shape style="position:absolute;left:9446;top:1920;width:4;height:2" coordorigin="9446,1920" coordsize="4,2" path="m9450,1920l9449,1922,9446,1922e" filled="f" stroked="t" strokeweight=".115pt" strokecolor="#231F20">
                <v:path arrowok="t"/>
              </v:shape>
            </v:group>
            <v:group style="position:absolute;left:9323;top:1907;width:4;height:2" coordorigin="9323,1907" coordsize="4,2">
              <v:shape style="position:absolute;left:9323;top:1907;width:4;height:2" coordorigin="9323,1907" coordsize="4,1" path="m9327,1908l9323,1907e" filled="f" stroked="t" strokeweight=".115pt" strokecolor="#231F20">
                <v:path arrowok="t"/>
              </v:shape>
            </v:group>
            <v:group style="position:absolute;left:9444;top:1907;width:4;height:2" coordorigin="9444,1907" coordsize="4,2">
              <v:shape style="position:absolute;left:9444;top:1907;width:4;height:2" coordorigin="9444,1907" coordsize="4,1" path="m9448,1907l9444,1908e" filled="f" stroked="t" strokeweight=".115pt" strokecolor="#231F20">
                <v:path arrowok="t"/>
              </v:shape>
            </v:group>
            <v:group style="position:absolute;left:9300;top:1901;width:4;height:2" coordorigin="9300,1901" coordsize="4,2">
              <v:shape style="position:absolute;left:9300;top:1901;width:4;height:2" coordorigin="9300,1901" coordsize="4,2" path="m9300,1901l9304,1903e" filled="f" stroked="t" strokeweight=".115pt" strokecolor="#231F20">
                <v:path arrowok="t"/>
              </v:shape>
            </v:group>
            <v:group style="position:absolute;left:9466;top:1901;width:4;height:2" coordorigin="9466,1901" coordsize="4,2">
              <v:shape style="position:absolute;left:9466;top:1901;width:4;height:2" coordorigin="9466,1901" coordsize="4,2" path="m9466,1903l9470,1901e" filled="f" stroked="t" strokeweight=".115pt" strokecolor="#231F20">
                <v:path arrowok="t"/>
              </v:shape>
            </v:group>
            <v:group style="position:absolute;left:9320;top:1913;width:4;height:2" coordorigin="9320,1913" coordsize="4,2">
              <v:shape style="position:absolute;left:9320;top:1913;width:4;height:2" coordorigin="9320,1913" coordsize="4,2" path="m9325,1914l9320,1913e" filled="f" stroked="t" strokeweight=".115pt" strokecolor="#231F20">
                <v:path arrowok="t"/>
              </v:shape>
            </v:group>
            <v:group style="position:absolute;left:9446;top:1913;width:4;height:2" coordorigin="9446,1913" coordsize="4,2">
              <v:shape style="position:absolute;left:9446;top:1913;width:4;height:2" coordorigin="9446,1913" coordsize="4,2" path="m9450,1913l9446,1914e" filled="f" stroked="t" strokeweight=".115pt" strokecolor="#231F20">
                <v:path arrowok="t"/>
              </v:shape>
            </v:group>
            <v:group style="position:absolute;left:9301;top:1897;width:3;height:2" coordorigin="9301,1897" coordsize="3,2">
              <v:shape style="position:absolute;left:9301;top:1897;width:3;height:2" coordorigin="9301,1897" coordsize="3,2" path="m9301,1897l9305,1899e" filled="f" stroked="t" strokeweight=".115pt" strokecolor="#231F20">
                <v:path arrowok="t"/>
              </v:shape>
            </v:group>
            <v:group style="position:absolute;left:9466;top:1897;width:3;height:2" coordorigin="9466,1897" coordsize="3,2">
              <v:shape style="position:absolute;left:9466;top:1897;width:3;height:2" coordorigin="9466,1897" coordsize="3,2" path="m9466,1899l9469,1897e" filled="f" stroked="t" strokeweight=".115pt" strokecolor="#231F20">
                <v:path arrowok="t"/>
              </v:shape>
            </v:group>
            <v:group style="position:absolute;left:9475;top:1888;width:5;height:7" coordorigin="9475,1888" coordsize="5,7">
              <v:shape style="position:absolute;left:9475;top:1888;width:5;height:7" coordorigin="9475,1888" coordsize="5,7" path="m9480,1888l9479,1892,9475,1895e" filled="f" stroked="t" strokeweight=".115pt" strokecolor="#231F20">
                <v:path arrowok="t"/>
              </v:shape>
            </v:group>
            <v:group style="position:absolute;left:9291;top:1888;width:5;height:7" coordorigin="9291,1888" coordsize="5,7">
              <v:shape style="position:absolute;left:9291;top:1888;width:5;height:7" coordorigin="9291,1888" coordsize="5,7" path="m9296,1895l9293,1892,9291,1888e" filled="f" stroked="t" strokeweight=".115pt" strokecolor="#231F20">
                <v:path arrowok="t"/>
              </v:shape>
            </v:group>
            <v:group style="position:absolute;left:9288;top:1888;width:12;height:13" coordorigin="9288,1888" coordsize="12,13">
              <v:shape style="position:absolute;left:9288;top:1888;width:12;height:13" coordorigin="9288,1888" coordsize="12,13" path="m9300,1901l9295,1900,9291,1897,9289,1893,9288,1888e" filled="f" stroked="t" strokeweight=".115pt" strokecolor="#231F20">
                <v:path arrowok="t"/>
              </v:shape>
            </v:group>
            <v:group style="position:absolute;left:9470;top:1888;width:12;height:13" coordorigin="9470,1888" coordsize="12,13">
              <v:shape style="position:absolute;left:9470;top:1888;width:12;height:13" coordorigin="9470,1888" coordsize="12,13" path="m9482,1888l9482,1893,9479,1897,9475,1900,9470,1901e" filled="f" stroked="t" strokeweight=".115pt" strokecolor="#231F20">
                <v:path arrowok="t"/>
              </v:shape>
            </v:group>
            <v:group style="position:absolute;left:9463;top:1890;width:8;height:4" coordorigin="9463,1890" coordsize="8,4">
              <v:shape style="position:absolute;left:9463;top:1890;width:8;height:4" coordorigin="9463,1890" coordsize="8,4" path="m9463,1894l9467,1891,9471,1890e" filled="f" stroked="t" strokeweight=".115pt" strokecolor="#231F20">
                <v:path arrowok="t"/>
              </v:shape>
            </v:group>
            <v:group style="position:absolute;left:9300;top:1890;width:8;height:4" coordorigin="9300,1890" coordsize="8,4">
              <v:shape style="position:absolute;left:9300;top:1890;width:8;height:4" coordorigin="9300,1890" coordsize="8,4" path="m9300,1890l9304,1891,9307,1894e" filled="f" stroked="t" strokeweight=".115pt" strokecolor="#231F20">
                <v:path arrowok="t"/>
              </v:shape>
            </v:group>
            <v:group style="position:absolute;left:9292;top:1826;width:6;height:6" coordorigin="9292,1826" coordsize="6,6">
              <v:shape style="position:absolute;left:9292;top:1826;width:6;height:6" coordorigin="9292,1826" coordsize="6,6" path="m9292,1832l9293,1829,9295,1827,9298,1826e" filled="f" stroked="t" strokeweight=".115pt" strokecolor="#231F20">
                <v:path arrowok="t"/>
              </v:shape>
            </v:group>
            <v:group style="position:absolute;left:9473;top:1826;width:6;height:6" coordorigin="9473,1826" coordsize="6,6">
              <v:shape style="position:absolute;left:9473;top:1826;width:6;height:6" coordorigin="9473,1826" coordsize="6,6" path="m9473,1826l9476,1827,9478,1829,9479,1832e" filled="f" stroked="t" strokeweight=".115pt" strokecolor="#231F20">
                <v:path arrowok="t"/>
              </v:shape>
            </v:group>
            <v:group style="position:absolute;left:9467;top:1851;width:6;height:6" coordorigin="9467,1851" coordsize="6,6">
              <v:shape style="position:absolute;left:9467;top:1851;width:6;height:6" coordorigin="9467,1851" coordsize="6,6" path="m9467,1851l9470,1851,9473,1854,9474,1857e" filled="f" stroked="t" strokeweight=".115pt" strokecolor="#231F20">
                <v:path arrowok="t"/>
              </v:shape>
            </v:group>
            <v:group style="position:absolute;left:9297;top:1851;width:7;height:6" coordorigin="9297,1851" coordsize="7,6">
              <v:shape style="position:absolute;left:9297;top:1851;width:7;height:6" coordorigin="9297,1851" coordsize="7,6" path="m9297,1857l9298,1854,9300,1851,9304,1851e" filled="f" stroked="t" strokeweight=".115pt" strokecolor="#231F20">
                <v:path arrowok="t"/>
              </v:shape>
            </v:group>
            <v:group style="position:absolute;left:9467;top:1844;width:12;height:13" coordorigin="9467,1844" coordsize="12,13">
              <v:shape style="position:absolute;left:9467;top:1844;width:12;height:13" coordorigin="9467,1844" coordsize="12,13" path="m9467,1844l9472,1845,9476,1848,9479,1852,9480,1857e" filled="f" stroked="t" strokeweight=".115pt" strokecolor="#231F20">
                <v:path arrowok="t"/>
              </v:shape>
            </v:group>
            <v:group style="position:absolute;left:9291;top:1844;width:13;height:13" coordorigin="9291,1844" coordsize="13,13">
              <v:shape style="position:absolute;left:9291;top:1844;width:13;height:13" coordorigin="9291,1844" coordsize="13,13" path="m9291,1857l9291,1852,9294,1848,9299,1845,9304,1844e" filled="f" stroked="t" strokeweight=".115pt" strokecolor="#231F20">
                <v:path arrowok="t"/>
              </v:shape>
            </v:group>
            <v:group style="position:absolute;left:9288;top:1847;width:4;height:11" coordorigin="9288,1847" coordsize="4,11">
              <v:shape style="position:absolute;left:9288;top:1847;width:4;height:11" coordorigin="9288,1847" coordsize="4,11" path="m9288,1858l9289,1852,9292,1847e" filled="f" stroked="t" strokeweight=".115pt" strokecolor="#231F20">
                <v:path arrowok="t"/>
              </v:shape>
            </v:group>
            <v:group style="position:absolute;left:9479;top:1847;width:4;height:11" coordorigin="9479,1847" coordsize="4,11">
              <v:shape style="position:absolute;left:9479;top:1847;width:4;height:11" coordorigin="9479,1847" coordsize="4,11" path="m9479,1847l9481,1852,9482,1858e" filled="f" stroked="t" strokeweight=".115pt" strokecolor="#231F20">
                <v:path arrowok="t"/>
              </v:shape>
            </v:group>
            <v:group style="position:absolute;left:9316;top:1841;width:3;height:3" coordorigin="9316,1841" coordsize="3,3">
              <v:shape style="position:absolute;left:9316;top:1841;width:3;height:3" coordorigin="9316,1841" coordsize="3,3" path="m9319,1845l9316,1841e" filled="f" stroked="t" strokeweight=".115pt" strokecolor="#231F20">
                <v:path arrowok="t"/>
              </v:shape>
            </v:group>
            <v:group style="position:absolute;left:9340;top:1841;width:4;height:3" coordorigin="9340,1841" coordsize="4,3">
              <v:shape style="position:absolute;left:9340;top:1841;width:4;height:3" coordorigin="9340,1841" coordsize="4,3" path="m9344,1841l9340,1845e" filled="f" stroked="t" strokeweight=".115pt" strokecolor="#231F20">
                <v:path arrowok="t"/>
              </v:shape>
            </v:group>
            <v:group style="position:absolute;left:9372;top:1841;width:4;height:3" coordorigin="9372,1841" coordsize="4,3">
              <v:shape style="position:absolute;left:9372;top:1841;width:4;height:3" coordorigin="9372,1841" coordsize="4,3" path="m9376,1845l9372,1841e" filled="f" stroked="t" strokeweight=".115pt" strokecolor="#231F20">
                <v:path arrowok="t"/>
              </v:shape>
            </v:group>
            <v:group style="position:absolute;left:9397;top:1841;width:4;height:3" coordorigin="9397,1841" coordsize="4,3">
              <v:shape style="position:absolute;left:9397;top:1841;width:4;height:3" coordorigin="9397,1841" coordsize="4,3" path="m9401,1841l9397,1845e" filled="f" stroked="t" strokeweight=".115pt" strokecolor="#231F20">
                <v:path arrowok="t"/>
              </v:shape>
            </v:group>
            <v:group style="position:absolute;left:9429;top:1841;width:3;height:3" coordorigin="9429,1841" coordsize="3,3">
              <v:shape style="position:absolute;left:9429;top:1841;width:3;height:3" coordorigin="9429,1841" coordsize="3,3" path="m9433,1845l9429,1841e" filled="f" stroked="t" strokeweight=".115pt" strokecolor="#231F20">
                <v:path arrowok="t"/>
              </v:shape>
            </v:group>
            <v:group style="position:absolute;left:9454;top:1841;width:4;height:3" coordorigin="9454,1841" coordsize="4,3">
              <v:shape style="position:absolute;left:9454;top:1841;width:4;height:3" coordorigin="9454,1841" coordsize="4,3" path="m9458,1841l9454,1845e" filled="f" stroked="t" strokeweight=".115pt" strokecolor="#231F20">
                <v:path arrowok="t"/>
              </v:shape>
              <v:shape style="position:absolute;left:9649;top:1631;width:195;height:97" type="#_x0000_t75">
                <v:imagedata r:id="rId162" o:title=""/>
              </v:shape>
              <v:shape style="position:absolute;left:9652;top:1649;width:189;height:70" type="#_x0000_t75">
                <v:imagedata r:id="rId163" o:title=""/>
              </v:shape>
              <v:shape style="position:absolute;left:9684;top:1681;width:126;height:8" type="#_x0000_t75">
                <v:imagedata r:id="rId142" o:title=""/>
              </v:shape>
            </v:group>
            <v:group style="position:absolute;left:9683;top:1685;width:128;height:2" coordorigin="9683,1685" coordsize="128,2">
              <v:shape style="position:absolute;left:9683;top:1685;width:128;height:2" coordorigin="9683,1685" coordsize="128,0" path="m9683,1685l9811,1685e" filled="f" stroked="t" strokeweight=".619pt" strokecolor="#231F20">
                <v:path arrowok="t"/>
              </v:shape>
            </v:group>
            <v:group style="position:absolute;left:9810;top:1699;width:16;height:13" coordorigin="9810,1699" coordsize="16,13">
              <v:shape style="position:absolute;left:9810;top:1699;width:16;height:13" coordorigin="9810,1699" coordsize="16,13" path="m9825,1699l9810,1712e" filled="f" stroked="t" strokeweight=".115pt" strokecolor="#231F20">
                <v:path arrowok="t"/>
              </v:shape>
            </v:group>
            <v:group style="position:absolute;left:9813;top:1704;width:16;height:14" coordorigin="9813,1704" coordsize="16,14">
              <v:shape style="position:absolute;left:9813;top:1704;width:16;height:14" coordorigin="9813,1704" coordsize="16,14" path="m9813,1718l9828,1704e" filled="f" stroked="t" strokeweight=".115pt" strokecolor="#231F20">
                <v:path arrowok="t"/>
              </v:shape>
            </v:group>
            <v:group style="position:absolute;left:9813;top:1709;width:16;height:17" coordorigin="9813,1709" coordsize="16,17">
              <v:shape style="position:absolute;left:9813;top:1709;width:16;height:17" coordorigin="9813,1709" coordsize="16,17" path="m9813,1726l9829,1709e" filled="f" stroked="t" strokeweight=".115pt" strokecolor="#231F20">
                <v:path arrowok="t"/>
              </v:shape>
            </v:group>
            <v:group style="position:absolute;left:9650;top:1663;width:2;height:30" coordorigin="9650,1663" coordsize="2,30">
              <v:shape style="position:absolute;left:9650;top:1663;width:2;height:30" coordorigin="9650,1663" coordsize="0,30" path="m9650,1663l9650,1693e" filled="f" stroked="t" strokeweight=".115pt" strokecolor="#231F20">
                <v:path arrowok="t"/>
              </v:shape>
            </v:group>
            <v:group style="position:absolute;left:9654;top:1638;width:2;height:63" coordorigin="9654,1638" coordsize="2,63">
              <v:shape style="position:absolute;left:9654;top:1638;width:2;height:63" coordorigin="9654,1638" coordsize="0,63" path="m9654,1638l9654,1701e" filled="f" stroked="t" strokeweight=".1699pt" strokecolor="#231F20">
                <v:path arrowok="t"/>
              </v:shape>
            </v:group>
            <v:group style="position:absolute;left:9659;top:1662;width:2;height:30" coordorigin="9659,1662" coordsize="2,30">
              <v:shape style="position:absolute;left:9659;top:1662;width:2;height:30" coordorigin="9659,1662" coordsize="0,30" path="m9659,1692l9659,1662e" filled="f" stroked="t" strokeweight=".115pt" strokecolor="#231F20">
                <v:path arrowok="t"/>
              </v:shape>
            </v:group>
            <v:group style="position:absolute;left:9658;top:1704;width:2;height:2" coordorigin="9658,1704" coordsize="2,2">
              <v:shape style="position:absolute;left:9658;top:1704;width:2;height:2" coordorigin="9658,1704" coordsize="2,0" path="m9658,1704l9660,1704e" filled="f" stroked="t" strokeweight=".219pt" strokecolor="#231F20">
                <v:path arrowok="t"/>
              </v:shape>
            </v:group>
            <v:group style="position:absolute;left:9666;top:1645;width:2;height:2" coordorigin="9666,1645" coordsize="2,2">
              <v:shape style="position:absolute;left:9666;top:1645;width:2;height:2" coordorigin="9666,1645" coordsize="2,0" path="m9666,1645l9668,1645e" filled="f" stroked="t" strokeweight=".138pt" strokecolor="#231F20">
                <v:path arrowok="t"/>
              </v:shape>
            </v:group>
            <v:group style="position:absolute;left:9685;top:1680;width:2;height:10" coordorigin="9685,1680" coordsize="2,10">
              <v:shape style="position:absolute;left:9685;top:1680;width:2;height:10" coordorigin="9685,1680" coordsize="0,10" path="m9685,1690l9685,1680e" filled="f" stroked="t" strokeweight=".115pt" strokecolor="#231F20">
                <v:path arrowok="t"/>
              </v:shape>
            </v:group>
            <v:group style="position:absolute;left:9697;top:1656;width:2;height:19" coordorigin="9697,1656" coordsize="2,19">
              <v:shape style="position:absolute;left:9697;top:1656;width:2;height:19" coordorigin="9697,1656" coordsize="0,19" path="m9697,1675l9697,1656e" filled="f" stroked="t" strokeweight=".115pt" strokecolor="#231F20">
                <v:path arrowok="t"/>
              </v:shape>
            </v:group>
            <v:group style="position:absolute;left:9700;top:1656;width:2;height:19" coordorigin="9700,1656" coordsize="2,19">
              <v:shape style="position:absolute;left:9700;top:1656;width:2;height:19" coordorigin="9700,1656" coordsize="0,19" path="m9700,1656l9700,1675e" filled="f" stroked="t" strokeweight=".1688pt" strokecolor="#231F20">
                <v:path arrowok="t"/>
              </v:shape>
            </v:group>
            <v:group style="position:absolute;left:9703;top:1656;width:2;height:71" coordorigin="9703,1656" coordsize="2,71">
              <v:shape style="position:absolute;left:9703;top:1656;width:2;height:71" coordorigin="9703,1656" coordsize="0,71" path="m9703,1656l9703,1727e" filled="f" stroked="t" strokeweight=".115pt" strokecolor="#231F20">
                <v:path arrowok="t"/>
              </v:shape>
            </v:group>
            <v:group style="position:absolute;left:9706;top:1648;width:2;height:2" coordorigin="9706,1648" coordsize="2,2">
              <v:shape style="position:absolute;left:9706;top:1648;width:2;height:2" coordorigin="9706,1648" coordsize="2,0" path="m9706,1648l9708,1648e" filled="f" stroked="t" strokeweight=".138pt" strokecolor="#231F20">
                <v:path arrowok="t"/>
              </v:shape>
            </v:group>
            <v:group style="position:absolute;left:9728;top:1656;width:2;height:71" coordorigin="9728,1656" coordsize="2,71">
              <v:shape style="position:absolute;left:9728;top:1656;width:2;height:71" coordorigin="9728,1656" coordsize="0,71" path="m9728,1656l9728,1727e" filled="f" stroked="t" strokeweight=".115pt" strokecolor="#231F20">
                <v:path arrowok="t"/>
              </v:shape>
            </v:group>
            <v:group style="position:absolute;left:9732;top:1656;width:2;height:19" coordorigin="9732,1656" coordsize="2,19">
              <v:shape style="position:absolute;left:9732;top:1656;width:2;height:19" coordorigin="9732,1656" coordsize="0,19" path="m9732,1656l9732,1675e" filled="f" stroked="t" strokeweight=".1678pt" strokecolor="#231F20">
                <v:path arrowok="t"/>
              </v:shape>
            </v:group>
            <v:group style="position:absolute;left:9735;top:1656;width:2;height:19" coordorigin="9735,1656" coordsize="2,19">
              <v:shape style="position:absolute;left:9735;top:1656;width:2;height:19" coordorigin="9735,1656" coordsize="0,19" path="m9735,1675l9735,1656e" filled="f" stroked="t" strokeweight=".115pt" strokecolor="#231F20">
                <v:path arrowok="t"/>
              </v:shape>
            </v:group>
            <v:group style="position:absolute;left:9760;top:1656;width:2;height:19" coordorigin="9760,1656" coordsize="2,19">
              <v:shape style="position:absolute;left:9760;top:1656;width:2;height:19" coordorigin="9760,1656" coordsize="0,19" path="m9760,1675l9760,1656e" filled="f" stroked="t" strokeweight=".115pt" strokecolor="#231F20">
                <v:path arrowok="t"/>
              </v:shape>
            </v:group>
            <v:group style="position:absolute;left:9763;top:1656;width:2;height:19" coordorigin="9763,1656" coordsize="2,19">
              <v:shape style="position:absolute;left:9763;top:1656;width:2;height:19" coordorigin="9763,1656" coordsize="0,19" path="m9763,1656l9763,1675e" filled="f" stroked="t" strokeweight=".17150pt" strokecolor="#231F20">
                <v:path arrowok="t"/>
              </v:shape>
            </v:group>
            <v:group style="position:absolute;left:9767;top:1656;width:2;height:71" coordorigin="9767,1656" coordsize="2,71">
              <v:shape style="position:absolute;left:9767;top:1656;width:2;height:71" coordorigin="9767,1656" coordsize="0,71" path="m9767,1656l9767,1727e" filled="f" stroked="t" strokeweight=".115pt" strokecolor="#231F20">
                <v:path arrowok="t"/>
              </v:shape>
            </v:group>
            <v:group style="position:absolute;left:9792;top:1656;width:2;height:71" coordorigin="9792,1656" coordsize="2,71">
              <v:shape style="position:absolute;left:9792;top:1656;width:2;height:71" coordorigin="9792,1656" coordsize="0,71" path="m9792,1656l9792,1727e" filled="f" stroked="t" strokeweight=".115pt" strokecolor="#231F20">
                <v:path arrowok="t"/>
              </v:shape>
            </v:group>
            <v:group style="position:absolute;left:9795;top:1656;width:2;height:19" coordorigin="9795,1656" coordsize="2,19">
              <v:shape style="position:absolute;left:9795;top:1656;width:2;height:19" coordorigin="9795,1656" coordsize="0,19" path="m9795,1656l9795,1675e" filled="f" stroked="t" strokeweight=".17150pt" strokecolor="#231F20">
                <v:path arrowok="t"/>
              </v:shape>
            </v:group>
            <v:group style="position:absolute;left:9798;top:1656;width:2;height:19" coordorigin="9798,1656" coordsize="2,19">
              <v:shape style="position:absolute;left:9798;top:1656;width:2;height:19" coordorigin="9798,1656" coordsize="0,19" path="m9798,1675l9798,1656e" filled="f" stroked="t" strokeweight=".115pt" strokecolor="#231F20">
                <v:path arrowok="t"/>
              </v:shape>
            </v:group>
            <v:group style="position:absolute;left:9810;top:1680;width:2;height:10" coordorigin="9810,1680" coordsize="2,10">
              <v:shape style="position:absolute;left:9810;top:1680;width:2;height:10" coordorigin="9810,1680" coordsize="0,10" path="m9810,1680l9810,1690e" filled="f" stroked="t" strokeweight=".115pt" strokecolor="#231F20">
                <v:path arrowok="t"/>
              </v:shape>
            </v:group>
            <v:group style="position:absolute;left:9827;top:1645;width:2;height:2" coordorigin="9827,1645" coordsize="2,2">
              <v:shape style="position:absolute;left:9827;top:1645;width:2;height:2" coordorigin="9827,1645" coordsize="2,0" path="m9827,1645l9830,1645e" filled="f" stroked="t" strokeweight=".138pt" strokecolor="#231F20">
                <v:path arrowok="t"/>
              </v:shape>
            </v:group>
            <v:group style="position:absolute;left:9835;top:1704;width:2;height:2" coordorigin="9835,1704" coordsize="2,2">
              <v:shape style="position:absolute;left:9835;top:1704;width:2;height:2" coordorigin="9835,1704" coordsize="2,0" path="m9835,1704l9837,1704e" filled="f" stroked="t" strokeweight=".219pt" strokecolor="#231F20">
                <v:path arrowok="t"/>
              </v:shape>
            </v:group>
            <v:group style="position:absolute;left:9836;top:1662;width:2;height:30" coordorigin="9836,1662" coordsize="2,30">
              <v:shape style="position:absolute;left:9836;top:1662;width:2;height:30" coordorigin="9836,1662" coordsize="0,30" path="m9836,1662l9836,1692e" filled="f" stroked="t" strokeweight=".115pt" strokecolor="#231F20">
                <v:path arrowok="t"/>
              </v:shape>
            </v:group>
            <v:group style="position:absolute;left:9841;top:1638;width:2;height:63" coordorigin="9841,1638" coordsize="2,63">
              <v:shape style="position:absolute;left:9841;top:1638;width:2;height:63" coordorigin="9841,1638" coordsize="0,63" path="m9841,1638l9841,1701e" filled="f" stroked="t" strokeweight=".1704pt" strokecolor="#231F20">
                <v:path arrowok="t"/>
              </v:shape>
            </v:group>
            <v:group style="position:absolute;left:9845;top:1663;width:2;height:30" coordorigin="9845,1663" coordsize="2,30">
              <v:shape style="position:absolute;left:9845;top:1663;width:2;height:30" coordorigin="9845,1663" coordsize="0,30" path="m9845,1693l9845,1663e" filled="f" stroked="t" strokeweight=".115pt" strokecolor="#231F20">
                <v:path arrowok="t"/>
              </v:shape>
            </v:group>
            <v:group style="position:absolute;left:9666;top:1709;width:16;height:17" coordorigin="9666,1709" coordsize="16,17">
              <v:shape style="position:absolute;left:9666;top:1709;width:16;height:17" coordorigin="9666,1709" coordsize="16,17" path="m9666,1709l9682,1726e" filled="f" stroked="t" strokeweight=".115pt" strokecolor="#231F20">
                <v:path arrowok="t"/>
              </v:shape>
            </v:group>
            <v:group style="position:absolute;left:9667;top:1704;width:15;height:14" coordorigin="9667,1704" coordsize="15,14">
              <v:shape style="position:absolute;left:9667;top:1704;width:15;height:14" coordorigin="9667,1704" coordsize="15,14" path="m9667,1704l9682,1718e" filled="f" stroked="t" strokeweight=".115pt" strokecolor="#231F20">
                <v:path arrowok="t"/>
              </v:shape>
            </v:group>
            <v:group style="position:absolute;left:9670;top:1699;width:15;height:13" coordorigin="9670,1699" coordsize="15,13">
              <v:shape style="position:absolute;left:9670;top:1699;width:15;height:13" coordorigin="9670,1699" coordsize="15,13" path="m9685,1712l9670,1699e" filled="f" stroked="t" strokeweight=".115pt" strokecolor="#231F20">
                <v:path arrowok="t"/>
              </v:shape>
            </v:group>
            <v:group style="position:absolute;left:9658;top:1701;width:6;height:2" coordorigin="9658,1701" coordsize="6,2">
              <v:shape style="position:absolute;left:9658;top:1701;width:6;height:2" coordorigin="9658,1701" coordsize="6,2" path="m9658,1701l9664,1703e" filled="f" stroked="t" strokeweight=".115pt" strokecolor="#231F20">
                <v:path arrowok="t"/>
              </v:shape>
            </v:group>
            <v:group style="position:absolute;left:9685;top:1727;width:126;height:2" coordorigin="9685,1727" coordsize="126,2">
              <v:shape style="position:absolute;left:9685;top:1727;width:126;height:2" coordorigin="9685,1727" coordsize="126,0" path="m9685,1727l9810,1727e" filled="f" stroked="t" strokeweight=".115pt" strokecolor="#231F20">
                <v:path arrowok="t"/>
              </v:shape>
            </v:group>
            <v:group style="position:absolute;left:9680;top:1724;width:135;height:2" coordorigin="9680,1724" coordsize="135,2">
              <v:shape style="position:absolute;left:9680;top:1724;width:135;height:2" coordorigin="9680,1724" coordsize="135,0" path="m9680,1724l9815,1724e" filled="f" stroked="t" strokeweight=".115016pt" strokecolor="#231F20">
                <v:path arrowok="t"/>
              </v:shape>
            </v:group>
            <v:group style="position:absolute;left:9676;top:1720;width:142;height:2" coordorigin="9676,1720" coordsize="142,2">
              <v:shape style="position:absolute;left:9676;top:1720;width:142;height:2" coordorigin="9676,1720" coordsize="142,0" path="m9676,1720l9819,1720e" filled="f" stroked="t" strokeweight=".115pt" strokecolor="#231F20">
                <v:path arrowok="t"/>
              </v:shape>
            </v:group>
            <v:group style="position:absolute;left:9689;top:1713;width:117;height:2" coordorigin="9689,1713" coordsize="117,2">
              <v:shape style="position:absolute;left:9689;top:1713;width:117;height:2" coordorigin="9689,1713" coordsize="117,0" path="m9806,1713l9689,1713e" filled="f" stroked="t" strokeweight=".115pt" strokecolor="#231F20">
                <v:path arrowok="t"/>
              </v:shape>
            </v:group>
            <v:group style="position:absolute;left:9685;top:1685;width:126;height:2" coordorigin="9685,1685" coordsize="126,2">
              <v:shape style="position:absolute;left:9685;top:1685;width:126;height:2" coordorigin="9685,1685" coordsize="126,0" path="m9685,1685l9810,1685e" filled="f" stroked="t" strokeweight=".6127pt" strokecolor="#231F20">
                <v:path arrowok="t"/>
              </v:shape>
            </v:group>
            <v:group style="position:absolute;left:9697;top:1675;width:101;height:2" coordorigin="9697,1675" coordsize="101,2">
              <v:shape style="position:absolute;left:9697;top:1675;width:101;height:2" coordorigin="9697,1675" coordsize="101,0" path="m9697,1675l9798,1675e" filled="f" stroked="t" strokeweight=".115004pt" strokecolor="#231F20">
                <v:path arrowok="t"/>
              </v:shape>
            </v:group>
            <v:group style="position:absolute;left:9666;top:1651;width:164;height:2" coordorigin="9666,1651" coordsize="164,2">
              <v:shape style="position:absolute;left:9666;top:1651;width:164;height:2" coordorigin="9666,1651" coordsize="164,0" path="m9666,1651l9830,1651e" filled="f" stroked="t" strokeweight=".586915pt" strokecolor="#231F20">
                <v:path arrowok="t"/>
              </v:shape>
            </v:group>
            <v:group style="position:absolute;left:9655;top:1634;width:8;height:2" coordorigin="9655,1634" coordsize="8,2">
              <v:shape style="position:absolute;left:9655;top:1634;width:8;height:2" coordorigin="9655,1634" coordsize="8,0" path="m9664,1634l9655,1634e" filled="f" stroked="t" strokeweight=".115pt" strokecolor="#231F20">
                <v:path arrowok="t"/>
              </v:shape>
            </v:group>
            <v:group style="position:absolute;left:9660;top:1632;width:174;height:2" coordorigin="9660,1632" coordsize="174,2">
              <v:shape style="position:absolute;left:9660;top:1632;width:174;height:2" coordorigin="9660,1632" coordsize="174,0" path="m9660,1632l9835,1632e" filled="f" stroked="t" strokeweight=".115pt" strokecolor="#231F20">
                <v:path arrowok="t"/>
              </v:shape>
            </v:group>
            <v:group style="position:absolute;left:9831;top:1701;width:6;height:2" coordorigin="9831,1701" coordsize="6,2">
              <v:shape style="position:absolute;left:9831;top:1701;width:6;height:2" coordorigin="9831,1701" coordsize="6,2" path="m9831,1703l9837,1701e" filled="f" stroked="t" strokeweight=".115pt" strokecolor="#231F20">
                <v:path arrowok="t"/>
              </v:shape>
            </v:group>
            <v:group style="position:absolute;left:9829;top:1632;width:6;height:12" coordorigin="9829,1632" coordsize="6,12">
              <v:shape style="position:absolute;left:9829;top:1632;width:6;height:12" coordorigin="9829,1632" coordsize="6,12" path="m9829,1644l9829,1639,9831,1634,9832,1632,9835,1632e" filled="f" stroked="t" strokeweight=".115pt" strokecolor="#231F20">
                <v:path arrowok="t"/>
              </v:shape>
            </v:group>
            <v:group style="position:absolute;left:9660;top:1632;width:7;height:12" coordorigin="9660,1632" coordsize="7,12">
              <v:shape style="position:absolute;left:9660;top:1632;width:7;height:12" coordorigin="9660,1632" coordsize="7,12" path="m9667,1644l9666,1639,9664,1634,9662,1632,9660,1632e" filled="f" stroked="t" strokeweight=".115pt" strokecolor="#231F20">
                <v:path arrowok="t"/>
              </v:shape>
            </v:group>
            <v:group style="position:absolute;left:9659;top:1692;width:3;height:3" coordorigin="9659,1692" coordsize="3,3">
              <v:shape style="position:absolute;left:9659;top:1692;width:3;height:3" coordorigin="9659,1692" coordsize="3,3" path="m9662,1695l9660,1694,9659,1692e" filled="f" stroked="t" strokeweight=".115pt" strokecolor="#231F20">
                <v:path arrowok="t"/>
              </v:shape>
            </v:group>
            <v:group style="position:absolute;left:9833;top:1692;width:3;height:3" coordorigin="9833,1692" coordsize="3,3">
              <v:shape style="position:absolute;left:9833;top:1692;width:3;height:3" coordorigin="9833,1692" coordsize="3,3" path="m9836,1692l9835,1694,9833,1695e" filled="f" stroked="t" strokeweight=".115pt" strokecolor="#231F20">
                <v:path arrowok="t"/>
              </v:shape>
            </v:group>
            <v:group style="position:absolute;left:9682;top:1726;width:4;height:2" coordorigin="9682,1726" coordsize="4,2">
              <v:shape style="position:absolute;left:9682;top:1726;width:4;height:2" coordorigin="9682,1726" coordsize="4,2" path="m9686,1727l9684,1727,9682,1726e" filled="f" stroked="t" strokeweight=".115pt" strokecolor="#231F20">
                <v:path arrowok="t"/>
              </v:shape>
            </v:group>
            <v:group style="position:absolute;left:9809;top:1726;width:4;height:2" coordorigin="9809,1726" coordsize="4,2">
              <v:shape style="position:absolute;left:9809;top:1726;width:4;height:2" coordorigin="9809,1726" coordsize="4,2" path="m9813,1726l9811,1727,9809,1727e" filled="f" stroked="t" strokeweight=".115pt" strokecolor="#231F20">
                <v:path arrowok="t"/>
              </v:shape>
            </v:group>
            <v:group style="position:absolute;left:9685;top:1712;width:4;height:2" coordorigin="9685,1712" coordsize="4,2">
              <v:shape style="position:absolute;left:9685;top:1712;width:4;height:2" coordorigin="9685,1712" coordsize="4,1" path="m9689,1713l9685,1712e" filled="f" stroked="t" strokeweight=".115pt" strokecolor="#231F20">
                <v:path arrowok="t"/>
              </v:shape>
            </v:group>
            <v:group style="position:absolute;left:9806;top:1712;width:4;height:2" coordorigin="9806,1712" coordsize="4,2">
              <v:shape style="position:absolute;left:9806;top:1712;width:4;height:2" coordorigin="9806,1712" coordsize="4,1" path="m9810,1712l9806,1713e" filled="f" stroked="t" strokeweight=".115pt" strokecolor="#231F20">
                <v:path arrowok="t"/>
              </v:shape>
            </v:group>
            <v:group style="position:absolute;left:9662;top:1706;width:4;height:2" coordorigin="9662,1706" coordsize="4,2">
              <v:shape style="position:absolute;left:9662;top:1706;width:4;height:2" coordorigin="9662,1706" coordsize="4,2" path="m9662,1706l9666,1709e" filled="f" stroked="t" strokeweight=".115pt" strokecolor="#231F20">
                <v:path arrowok="t"/>
              </v:shape>
            </v:group>
            <v:group style="position:absolute;left:9829;top:1706;width:4;height:2" coordorigin="9829,1706" coordsize="4,2">
              <v:shape style="position:absolute;left:9829;top:1706;width:4;height:2" coordorigin="9829,1706" coordsize="4,2" path="m9829,1709l9832,1706e" filled="f" stroked="t" strokeweight=".115pt" strokecolor="#231F20">
                <v:path arrowok="t"/>
              </v:shape>
            </v:group>
            <v:group style="position:absolute;left:9682;top:1718;width:4;height:2" coordorigin="9682,1718" coordsize="4,2">
              <v:shape style="position:absolute;left:9682;top:1718;width:4;height:2" coordorigin="9682,1718" coordsize="4,2" path="m9687,1720l9682,1718e" filled="f" stroked="t" strokeweight=".115pt" strokecolor="#231F20">
                <v:path arrowok="t"/>
              </v:shape>
            </v:group>
            <v:group style="position:absolute;left:9808;top:1718;width:4;height:2" coordorigin="9808,1718" coordsize="4,2">
              <v:shape style="position:absolute;left:9808;top:1718;width:4;height:2" coordorigin="9808,1718" coordsize="4,2" path="m9813,1718l9808,1720e" filled="f" stroked="t" strokeweight=".115pt" strokecolor="#231F20">
                <v:path arrowok="t"/>
              </v:shape>
            </v:group>
            <v:group style="position:absolute;left:9664;top:1703;width:3;height:2" coordorigin="9664,1703" coordsize="3,2">
              <v:shape style="position:absolute;left:9664;top:1703;width:3;height:2" coordorigin="9664,1703" coordsize="3,2" path="m9664,1703l9667,1704e" filled="f" stroked="t" strokeweight=".115pt" strokecolor="#231F20">
                <v:path arrowok="t"/>
              </v:shape>
            </v:group>
            <v:group style="position:absolute;left:9828;top:1703;width:3;height:2" coordorigin="9828,1703" coordsize="3,2">
              <v:shape style="position:absolute;left:9828;top:1703;width:3;height:2" coordorigin="9828,1703" coordsize="3,2" path="m9828,1704l9831,1703e" filled="f" stroked="t" strokeweight=".115pt" strokecolor="#231F20">
                <v:path arrowok="t"/>
              </v:shape>
            </v:group>
            <v:group style="position:absolute;left:9837;top:1694;width:5;height:7" coordorigin="9837,1694" coordsize="5,7">
              <v:shape style="position:absolute;left:9837;top:1694;width:5;height:7" coordorigin="9837,1694" coordsize="5,7" path="m9842,1694l9841,1698,9837,1701e" filled="f" stroked="t" strokeweight=".115pt" strokecolor="#231F20">
                <v:path arrowok="t"/>
              </v:shape>
            </v:group>
            <v:group style="position:absolute;left:9653;top:1694;width:5;height:7" coordorigin="9653,1694" coordsize="5,7">
              <v:shape style="position:absolute;left:9653;top:1694;width:5;height:7" coordorigin="9653,1694" coordsize="5,7" path="m9658,1701l9655,1698,9653,1694e" filled="f" stroked="t" strokeweight=".115pt" strokecolor="#231F20">
                <v:path arrowok="t"/>
              </v:shape>
            </v:group>
            <v:group style="position:absolute;left:9650;top:1693;width:12;height:13" coordorigin="9650,1693" coordsize="12,13">
              <v:shape style="position:absolute;left:9650;top:1693;width:12;height:13" coordorigin="9650,1693" coordsize="12,13" path="m9662,1706l9657,1705,9654,1702,9651,1698,9650,1693e" filled="f" stroked="t" strokeweight=".115pt" strokecolor="#231F20">
                <v:path arrowok="t"/>
              </v:shape>
            </v:group>
            <v:group style="position:absolute;left:9832;top:1693;width:12;height:13" coordorigin="9832,1693" coordsize="12,13">
              <v:shape style="position:absolute;left:9832;top:1693;width:12;height:13" coordorigin="9832,1693" coordsize="12,13" path="m9845,1693l9844,1698,9841,1702,9837,1705,9832,1706e" filled="f" stroked="t" strokeweight=".115pt" strokecolor="#231F20">
                <v:path arrowok="t"/>
              </v:shape>
            </v:group>
            <v:group style="position:absolute;left:9825;top:1695;width:8;height:4" coordorigin="9825,1695" coordsize="8,4">
              <v:shape style="position:absolute;left:9825;top:1695;width:8;height:4" coordorigin="9825,1695" coordsize="8,4" path="m9825,1699l9829,1696,9833,1695e" filled="f" stroked="t" strokeweight=".115pt" strokecolor="#231F20">
                <v:path arrowok="t"/>
              </v:shape>
            </v:group>
            <v:group style="position:absolute;left:9662;top:1695;width:8;height:4" coordorigin="9662,1695" coordsize="8,4">
              <v:shape style="position:absolute;left:9662;top:1695;width:8;height:4" coordorigin="9662,1695" coordsize="8,4" path="m9662,1695l9666,1696,9670,1699e" filled="f" stroked="t" strokeweight=".115pt" strokecolor="#231F20">
                <v:path arrowok="t"/>
              </v:shape>
            </v:group>
            <v:group style="position:absolute;left:9654;top:1632;width:6;height:6" coordorigin="9654,1632" coordsize="6,6">
              <v:shape style="position:absolute;left:9654;top:1632;width:6;height:6" coordorigin="9654,1632" coordsize="6,6" path="m9654,1638l9655,1634,9657,1632,9660,1632e" filled="f" stroked="t" strokeweight=".115pt" strokecolor="#231F20">
                <v:path arrowok="t"/>
              </v:shape>
            </v:group>
            <v:group style="position:absolute;left:9835;top:1632;width:6;height:6" coordorigin="9835,1632" coordsize="6,6">
              <v:shape style="position:absolute;left:9835;top:1632;width:6;height:6" coordorigin="9835,1632" coordsize="6,6" path="m9835,1632l9838,1632,9840,1634,9841,1638e" filled="f" stroked="t" strokeweight=".115pt" strokecolor="#231F20">
                <v:path arrowok="t"/>
              </v:shape>
            </v:group>
            <v:group style="position:absolute;left:9830;top:1656;width:6;height:6" coordorigin="9830,1656" coordsize="6,6">
              <v:shape style="position:absolute;left:9830;top:1656;width:6;height:6" coordorigin="9830,1656" coordsize="6,6" path="m9830,1656l9832,1657,9835,1659,9836,1662e" filled="f" stroked="t" strokeweight=".115pt" strokecolor="#231F20">
                <v:path arrowok="t"/>
              </v:shape>
            </v:group>
            <v:group style="position:absolute;left:9659;top:1656;width:7;height:6" coordorigin="9659,1656" coordsize="7,6">
              <v:shape style="position:absolute;left:9659;top:1656;width:7;height:6" coordorigin="9659,1656" coordsize="7,6" path="m9659,1662l9660,1659,9662,1657,9666,1656e" filled="f" stroked="t" strokeweight=".115pt" strokecolor="#231F20">
                <v:path arrowok="t"/>
              </v:shape>
            </v:group>
            <v:group style="position:absolute;left:9830;top:1649;width:12;height:13" coordorigin="9830,1649" coordsize="12,13">
              <v:shape style="position:absolute;left:9830;top:1649;width:12;height:13" coordorigin="9830,1649" coordsize="12,13" path="m9830,1649l9834,1650,9839,1653,9841,1657,9842,1662e" filled="f" stroked="t" strokeweight=".115pt" strokecolor="#231F20">
                <v:path arrowok="t"/>
              </v:shape>
            </v:group>
            <v:group style="position:absolute;left:9653;top:1649;width:13;height:13" coordorigin="9653,1649" coordsize="13,13">
              <v:shape style="position:absolute;left:9653;top:1649;width:13;height:13" coordorigin="9653,1649" coordsize="13,13" path="m9653,1662l9654,1657,9656,1653,9661,1650,9666,1649e" filled="f" stroked="t" strokeweight=".115pt" strokecolor="#231F20">
                <v:path arrowok="t"/>
              </v:shape>
            </v:group>
            <v:group style="position:absolute;left:9650;top:1653;width:4;height:11" coordorigin="9650,1653" coordsize="4,11">
              <v:shape style="position:absolute;left:9650;top:1653;width:4;height:11" coordorigin="9650,1653" coordsize="4,11" path="m9650,1663l9651,1658,9654,1653e" filled="f" stroked="t" strokeweight=".115pt" strokecolor="#231F20">
                <v:path arrowok="t"/>
              </v:shape>
            </v:group>
            <v:group style="position:absolute;left:9841;top:1653;width:4;height:11" coordorigin="9841,1653" coordsize="4,11">
              <v:shape style="position:absolute;left:9841;top:1653;width:4;height:11" coordorigin="9841,1653" coordsize="4,11" path="m9841,1653l9844,1658,9845,1663e" filled="f" stroked="t" strokeweight=".115pt" strokecolor="#231F20">
                <v:path arrowok="t"/>
              </v:shape>
            </v:group>
            <v:group style="position:absolute;left:9678;top:1647;width:3;height:3" coordorigin="9678,1647" coordsize="3,3">
              <v:shape style="position:absolute;left:9678;top:1647;width:3;height:3" coordorigin="9678,1647" coordsize="3,3" path="m9681,1650l9678,1647e" filled="f" stroked="t" strokeweight=".115pt" strokecolor="#231F20">
                <v:path arrowok="t"/>
              </v:shape>
            </v:group>
            <v:group style="position:absolute;left:9702;top:1647;width:4;height:3" coordorigin="9702,1647" coordsize="4,3">
              <v:shape style="position:absolute;left:9702;top:1647;width:4;height:3" coordorigin="9702,1647" coordsize="4,3" path="m9706,1647l9702,1650e" filled="f" stroked="t" strokeweight=".115pt" strokecolor="#231F20">
                <v:path arrowok="t"/>
              </v:shape>
            </v:group>
            <v:group style="position:absolute;left:9734;top:1647;width:4;height:3" coordorigin="9734,1647" coordsize="4,3">
              <v:shape style="position:absolute;left:9734;top:1647;width:4;height:3" coordorigin="9734,1647" coordsize="4,3" path="m9738,1650l9734,1647e" filled="f" stroked="t" strokeweight=".115pt" strokecolor="#231F20">
                <v:path arrowok="t"/>
              </v:shape>
            </v:group>
            <v:group style="position:absolute;left:9759;top:1647;width:4;height:3" coordorigin="9759,1647" coordsize="4,3">
              <v:shape style="position:absolute;left:9759;top:1647;width:4;height:3" coordorigin="9759,1647" coordsize="4,3" path="m9763,1647l9759,1650e" filled="f" stroked="t" strokeweight=".115pt" strokecolor="#231F20">
                <v:path arrowok="t"/>
              </v:shape>
            </v:group>
            <v:group style="position:absolute;left:9791;top:1647;width:3;height:3" coordorigin="9791,1647" coordsize="3,3">
              <v:shape style="position:absolute;left:9791;top:1647;width:3;height:3" coordorigin="9791,1647" coordsize="3,3" path="m9795,1650l9791,1647e" filled="f" stroked="t" strokeweight=".115pt" strokecolor="#231F20">
                <v:path arrowok="t"/>
              </v:shape>
            </v:group>
            <v:group style="position:absolute;left:9816;top:1647;width:4;height:3" coordorigin="9816,1647" coordsize="4,3">
              <v:shape style="position:absolute;left:9816;top:1647;width:4;height:3" coordorigin="9816,1647" coordsize="4,3" path="m9820,1647l9816,1650e" filled="f" stroked="t" strokeweight=".115pt" strokecolor="#231F20">
                <v:path arrowok="t"/>
              </v:shape>
              <v:shape style="position:absolute;left:9649;top:1826;width:195;height:97" type="#_x0000_t75">
                <v:imagedata r:id="rId162" o:title=""/>
              </v:shape>
              <v:shape style="position:absolute;left:9652;top:1844;width:189;height:70" type="#_x0000_t75">
                <v:imagedata r:id="rId164" o:title=""/>
              </v:shape>
              <v:shape style="position:absolute;left:9684;top:1876;width:126;height:8" type="#_x0000_t75">
                <v:imagedata r:id="rId142" o:title=""/>
              </v:shape>
            </v:group>
            <v:group style="position:absolute;left:9683;top:1880;width:128;height:2" coordorigin="9683,1880" coordsize="128,2">
              <v:shape style="position:absolute;left:9683;top:1880;width:128;height:2" coordorigin="9683,1880" coordsize="128,0" path="m9683,1880l9811,1880e" filled="f" stroked="t" strokeweight=".619pt" strokecolor="#231F20">
                <v:path arrowok="t"/>
              </v:shape>
            </v:group>
            <v:group style="position:absolute;left:9810;top:1894;width:16;height:13" coordorigin="9810,1894" coordsize="16,13">
              <v:shape style="position:absolute;left:9810;top:1894;width:16;height:13" coordorigin="9810,1894" coordsize="16,13" path="m9825,1894l9810,1907e" filled="f" stroked="t" strokeweight=".115pt" strokecolor="#231F20">
                <v:path arrowok="t"/>
              </v:shape>
            </v:group>
            <v:group style="position:absolute;left:9813;top:1899;width:16;height:14" coordorigin="9813,1899" coordsize="16,14">
              <v:shape style="position:absolute;left:9813;top:1899;width:16;height:14" coordorigin="9813,1899" coordsize="16,14" path="m9813,1913l9828,1899e" filled="f" stroked="t" strokeweight=".115pt" strokecolor="#231F20">
                <v:path arrowok="t"/>
              </v:shape>
            </v:group>
            <v:group style="position:absolute;left:9813;top:1903;width:16;height:17" coordorigin="9813,1903" coordsize="16,17">
              <v:shape style="position:absolute;left:9813;top:1903;width:16;height:17" coordorigin="9813,1903" coordsize="16,17" path="m9813,1920l9829,1903e" filled="f" stroked="t" strokeweight=".115pt" strokecolor="#231F20">
                <v:path arrowok="t"/>
              </v:shape>
            </v:group>
            <v:group style="position:absolute;left:9650;top:1858;width:2;height:30" coordorigin="9650,1858" coordsize="2,30">
              <v:shape style="position:absolute;left:9650;top:1858;width:2;height:30" coordorigin="9650,1858" coordsize="0,30" path="m9650,1858l9650,1888e" filled="f" stroked="t" strokeweight=".115pt" strokecolor="#231F20">
                <v:path arrowok="t"/>
              </v:shape>
            </v:group>
            <v:group style="position:absolute;left:9654;top:1832;width:2;height:63" coordorigin="9654,1832" coordsize="2,63">
              <v:shape style="position:absolute;left:9654;top:1832;width:2;height:63" coordorigin="9654,1832" coordsize="0,63" path="m9654,1832l9654,1895e" filled="f" stroked="t" strokeweight=".1699pt" strokecolor="#231F20">
                <v:path arrowok="t"/>
              </v:shape>
            </v:group>
            <v:group style="position:absolute;left:9659;top:1857;width:2;height:30" coordorigin="9659,1857" coordsize="2,30">
              <v:shape style="position:absolute;left:9659;top:1857;width:2;height:30" coordorigin="9659,1857" coordsize="0,30" path="m9659,1887l9659,1857e" filled="f" stroked="t" strokeweight=".115pt" strokecolor="#231F20">
                <v:path arrowok="t"/>
              </v:shape>
            </v:group>
            <v:group style="position:absolute;left:9658;top:1898;width:2;height:2" coordorigin="9658,1898" coordsize="2,2">
              <v:shape style="position:absolute;left:9658;top:1898;width:2;height:2" coordorigin="9658,1898" coordsize="2,0" path="m9658,1898l9660,1898e" filled="f" stroked="t" strokeweight=".219pt" strokecolor="#231F20">
                <v:path arrowok="t"/>
              </v:shape>
            </v:group>
            <v:group style="position:absolute;left:9666;top:1840;width:2;height:2" coordorigin="9666,1840" coordsize="2,2">
              <v:shape style="position:absolute;left:9666;top:1840;width:2;height:2" coordorigin="9666,1840" coordsize="2,0" path="m9666,1840l9668,1840e" filled="f" stroked="t" strokeweight=".138pt" strokecolor="#231F20">
                <v:path arrowok="t"/>
              </v:shape>
            </v:group>
            <v:group style="position:absolute;left:9685;top:1875;width:2;height:10" coordorigin="9685,1875" coordsize="2,10">
              <v:shape style="position:absolute;left:9685;top:1875;width:2;height:10" coordorigin="9685,1875" coordsize="0,10" path="m9685,1885l9685,1875e" filled="f" stroked="t" strokeweight=".115pt" strokecolor="#231F20">
                <v:path arrowok="t"/>
              </v:shape>
            </v:group>
            <v:group style="position:absolute;left:9697;top:1851;width:2;height:19" coordorigin="9697,1851" coordsize="2,19">
              <v:shape style="position:absolute;left:9697;top:1851;width:2;height:19" coordorigin="9697,1851" coordsize="0,19" path="m9697,1869l9697,1851e" filled="f" stroked="t" strokeweight=".115pt" strokecolor="#231F20">
                <v:path arrowok="t"/>
              </v:shape>
            </v:group>
            <v:group style="position:absolute;left:9700;top:1851;width:2;height:19" coordorigin="9700,1851" coordsize="2,19">
              <v:shape style="position:absolute;left:9700;top:1851;width:2;height:19" coordorigin="9700,1851" coordsize="0,19" path="m9700,1851l9700,1869e" filled="f" stroked="t" strokeweight=".1688pt" strokecolor="#231F20">
                <v:path arrowok="t"/>
              </v:shape>
            </v:group>
            <v:group style="position:absolute;left:9703;top:1851;width:2;height:71" coordorigin="9703,1851" coordsize="2,71">
              <v:shape style="position:absolute;left:9703;top:1851;width:2;height:71" coordorigin="9703,1851" coordsize="0,71" path="m9703,1851l9703,1922e" filled="f" stroked="t" strokeweight=".115pt" strokecolor="#231F20">
                <v:path arrowok="t"/>
              </v:shape>
            </v:group>
            <v:group style="position:absolute;left:9706;top:1843;width:2;height:2" coordorigin="9706,1843" coordsize="2,2">
              <v:shape style="position:absolute;left:9706;top:1843;width:2;height:2" coordorigin="9706,1843" coordsize="2,0" path="m9706,1843l9708,1843e" filled="f" stroked="t" strokeweight=".138pt" strokecolor="#231F20">
                <v:path arrowok="t"/>
              </v:shape>
            </v:group>
            <v:group style="position:absolute;left:9728;top:1851;width:2;height:71" coordorigin="9728,1851" coordsize="2,71">
              <v:shape style="position:absolute;left:9728;top:1851;width:2;height:71" coordorigin="9728,1851" coordsize="0,71" path="m9728,1851l9728,1922e" filled="f" stroked="t" strokeweight=".115pt" strokecolor="#231F20">
                <v:path arrowok="t"/>
              </v:shape>
            </v:group>
            <v:group style="position:absolute;left:9732;top:1851;width:2;height:19" coordorigin="9732,1851" coordsize="2,19">
              <v:shape style="position:absolute;left:9732;top:1851;width:2;height:19" coordorigin="9732,1851" coordsize="0,19" path="m9732,1851l9732,1869e" filled="f" stroked="t" strokeweight=".1678pt" strokecolor="#231F20">
                <v:path arrowok="t"/>
              </v:shape>
            </v:group>
            <v:group style="position:absolute;left:9735;top:1851;width:2;height:19" coordorigin="9735,1851" coordsize="2,19">
              <v:shape style="position:absolute;left:9735;top:1851;width:2;height:19" coordorigin="9735,1851" coordsize="0,19" path="m9735,1869l9735,1851e" filled="f" stroked="t" strokeweight=".115pt" strokecolor="#231F20">
                <v:path arrowok="t"/>
              </v:shape>
            </v:group>
            <v:group style="position:absolute;left:9760;top:1851;width:2;height:19" coordorigin="9760,1851" coordsize="2,19">
              <v:shape style="position:absolute;left:9760;top:1851;width:2;height:19" coordorigin="9760,1851" coordsize="0,19" path="m9760,1869l9760,1851e" filled="f" stroked="t" strokeweight=".115pt" strokecolor="#231F20">
                <v:path arrowok="t"/>
              </v:shape>
            </v:group>
            <v:group style="position:absolute;left:9763;top:1851;width:2;height:19" coordorigin="9763,1851" coordsize="2,19">
              <v:shape style="position:absolute;left:9763;top:1851;width:2;height:19" coordorigin="9763,1851" coordsize="0,19" path="m9763,1851l9763,1869e" filled="f" stroked="t" strokeweight=".17150pt" strokecolor="#231F20">
                <v:path arrowok="t"/>
              </v:shape>
            </v:group>
            <v:group style="position:absolute;left:9767;top:1851;width:2;height:71" coordorigin="9767,1851" coordsize="2,71">
              <v:shape style="position:absolute;left:9767;top:1851;width:2;height:71" coordorigin="9767,1851" coordsize="0,71" path="m9767,1851l9767,1922e" filled="f" stroked="t" strokeweight=".115pt" strokecolor="#231F20">
                <v:path arrowok="t"/>
              </v:shape>
            </v:group>
            <v:group style="position:absolute;left:9792;top:1851;width:2;height:71" coordorigin="9792,1851" coordsize="2,71">
              <v:shape style="position:absolute;left:9792;top:1851;width:2;height:71" coordorigin="9792,1851" coordsize="0,71" path="m9792,1851l9792,1922e" filled="f" stroked="t" strokeweight=".115pt" strokecolor="#231F20">
                <v:path arrowok="t"/>
              </v:shape>
            </v:group>
            <v:group style="position:absolute;left:9795;top:1851;width:2;height:19" coordorigin="9795,1851" coordsize="2,19">
              <v:shape style="position:absolute;left:9795;top:1851;width:2;height:19" coordorigin="9795,1851" coordsize="0,19" path="m9795,1851l9795,1869e" filled="f" stroked="t" strokeweight=".17150pt" strokecolor="#231F20">
                <v:path arrowok="t"/>
              </v:shape>
            </v:group>
            <v:group style="position:absolute;left:9798;top:1851;width:2;height:19" coordorigin="9798,1851" coordsize="2,19">
              <v:shape style="position:absolute;left:9798;top:1851;width:2;height:19" coordorigin="9798,1851" coordsize="0,19" path="m9798,1869l9798,1851e" filled="f" stroked="t" strokeweight=".115pt" strokecolor="#231F20">
                <v:path arrowok="t"/>
              </v:shape>
            </v:group>
            <v:group style="position:absolute;left:9810;top:1875;width:2;height:10" coordorigin="9810,1875" coordsize="2,10">
              <v:shape style="position:absolute;left:9810;top:1875;width:2;height:10" coordorigin="9810,1875" coordsize="0,10" path="m9810,1875l9810,1885e" filled="f" stroked="t" strokeweight=".115pt" strokecolor="#231F20">
                <v:path arrowok="t"/>
              </v:shape>
            </v:group>
            <v:group style="position:absolute;left:9827;top:1840;width:2;height:2" coordorigin="9827,1840" coordsize="2,2">
              <v:shape style="position:absolute;left:9827;top:1840;width:2;height:2" coordorigin="9827,1840" coordsize="2,0" path="m9827,1840l9830,1840e" filled="f" stroked="t" strokeweight=".138pt" strokecolor="#231F20">
                <v:path arrowok="t"/>
              </v:shape>
            </v:group>
            <v:group style="position:absolute;left:9835;top:1898;width:2;height:2" coordorigin="9835,1898" coordsize="2,2">
              <v:shape style="position:absolute;left:9835;top:1898;width:2;height:2" coordorigin="9835,1898" coordsize="2,0" path="m9835,1898l9837,1898e" filled="f" stroked="t" strokeweight=".219pt" strokecolor="#231F20">
                <v:path arrowok="t"/>
              </v:shape>
            </v:group>
            <v:group style="position:absolute;left:9836;top:1857;width:2;height:30" coordorigin="9836,1857" coordsize="2,30">
              <v:shape style="position:absolute;left:9836;top:1857;width:2;height:30" coordorigin="9836,1857" coordsize="0,30" path="m9836,1857l9836,1887e" filled="f" stroked="t" strokeweight=".115pt" strokecolor="#231F20">
                <v:path arrowok="t"/>
              </v:shape>
            </v:group>
            <v:group style="position:absolute;left:9841;top:1832;width:2;height:63" coordorigin="9841,1832" coordsize="2,63">
              <v:shape style="position:absolute;left:9841;top:1832;width:2;height:63" coordorigin="9841,1832" coordsize="0,63" path="m9841,1832l9841,1895e" filled="f" stroked="t" strokeweight=".1704pt" strokecolor="#231F20">
                <v:path arrowok="t"/>
              </v:shape>
            </v:group>
            <v:group style="position:absolute;left:9845;top:1858;width:2;height:30" coordorigin="9845,1858" coordsize="2,30">
              <v:shape style="position:absolute;left:9845;top:1858;width:2;height:30" coordorigin="9845,1858" coordsize="0,30" path="m9845,1888l9845,1858e" filled="f" stroked="t" strokeweight=".115pt" strokecolor="#231F20">
                <v:path arrowok="t"/>
              </v:shape>
            </v:group>
            <v:group style="position:absolute;left:9666;top:1903;width:16;height:17" coordorigin="9666,1903" coordsize="16,17">
              <v:shape style="position:absolute;left:9666;top:1903;width:16;height:17" coordorigin="9666,1903" coordsize="16,17" path="m9666,1903l9682,1920e" filled="f" stroked="t" strokeweight=".115pt" strokecolor="#231F20">
                <v:path arrowok="t"/>
              </v:shape>
            </v:group>
            <v:group style="position:absolute;left:9667;top:1899;width:15;height:14" coordorigin="9667,1899" coordsize="15,14">
              <v:shape style="position:absolute;left:9667;top:1899;width:15;height:14" coordorigin="9667,1899" coordsize="15,14" path="m9667,1899l9682,1913e" filled="f" stroked="t" strokeweight=".115pt" strokecolor="#231F20">
                <v:path arrowok="t"/>
              </v:shape>
            </v:group>
            <v:group style="position:absolute;left:9670;top:1894;width:15;height:13" coordorigin="9670,1894" coordsize="15,13">
              <v:shape style="position:absolute;left:9670;top:1894;width:15;height:13" coordorigin="9670,1894" coordsize="15,13" path="m9685,1907l9670,1894e" filled="f" stroked="t" strokeweight=".115pt" strokecolor="#231F20">
                <v:path arrowok="t"/>
              </v:shape>
            </v:group>
            <v:group style="position:absolute;left:9658;top:1895;width:6;height:2" coordorigin="9658,1895" coordsize="6,2">
              <v:shape style="position:absolute;left:9658;top:1895;width:6;height:2" coordorigin="9658,1895" coordsize="6,2" path="m9658,1895l9664,1897e" filled="f" stroked="t" strokeweight=".115pt" strokecolor="#231F20">
                <v:path arrowok="t"/>
              </v:shape>
            </v:group>
            <v:group style="position:absolute;left:9685;top:1922;width:126;height:2" coordorigin="9685,1922" coordsize="126,2">
              <v:shape style="position:absolute;left:9685;top:1922;width:126;height:2" coordorigin="9685,1922" coordsize="126,0" path="m9685,1922l9810,1922e" filled="f" stroked="t" strokeweight=".115pt" strokecolor="#231F20">
                <v:path arrowok="t"/>
              </v:shape>
            </v:group>
            <v:group style="position:absolute;left:9680;top:1918;width:135;height:2" coordorigin="9680,1918" coordsize="135,2">
              <v:shape style="position:absolute;left:9680;top:1918;width:135;height:2" coordorigin="9680,1918" coordsize="135,0" path="m9680,1918l9815,1918e" filled="f" stroked="t" strokeweight=".115008pt" strokecolor="#231F20">
                <v:path arrowok="t"/>
              </v:shape>
            </v:group>
            <v:group style="position:absolute;left:9676;top:1914;width:142;height:2" coordorigin="9676,1914" coordsize="142,2">
              <v:shape style="position:absolute;left:9676;top:1914;width:142;height:2" coordorigin="9676,1914" coordsize="142,0" path="m9676,1914l9819,1914e" filled="f" stroked="t" strokeweight=".115pt" strokecolor="#231F20">
                <v:path arrowok="t"/>
              </v:shape>
            </v:group>
            <v:group style="position:absolute;left:9689;top:1908;width:117;height:2" coordorigin="9689,1908" coordsize="117,2">
              <v:shape style="position:absolute;left:9689;top:1908;width:117;height:2" coordorigin="9689,1908" coordsize="117,0" path="m9806,1908l9689,1908e" filled="f" stroked="t" strokeweight=".115pt" strokecolor="#231F20">
                <v:path arrowok="t"/>
              </v:shape>
            </v:group>
            <v:group style="position:absolute;left:9685;top:1880;width:126;height:2" coordorigin="9685,1880" coordsize="126,2">
              <v:shape style="position:absolute;left:9685;top:1880;width:126;height:2" coordorigin="9685,1880" coordsize="126,0" path="m9685,1880l9810,1880e" filled="f" stroked="t" strokeweight=".6128pt" strokecolor="#231F20">
                <v:path arrowok="t"/>
              </v:shape>
            </v:group>
            <v:group style="position:absolute;left:9697;top:1869;width:101;height:2" coordorigin="9697,1869" coordsize="101,2">
              <v:shape style="position:absolute;left:9697;top:1869;width:101;height:2" coordorigin="9697,1869" coordsize="101,0" path="m9697,1869l9798,1869e" filled="f" stroked="t" strokeweight=".115054pt" strokecolor="#231F20">
                <v:path arrowok="t"/>
              </v:shape>
            </v:group>
            <v:group style="position:absolute;left:9666;top:1846;width:164;height:2" coordorigin="9666,1846" coordsize="164,2">
              <v:shape style="position:absolute;left:9666;top:1846;width:164;height:2" coordorigin="9666,1846" coordsize="164,0" path="m9666,1846l9830,1846e" filled="f" stroked="t" strokeweight=".586979pt" strokecolor="#231F20">
                <v:path arrowok="t"/>
              </v:shape>
            </v:group>
            <v:group style="position:absolute;left:9655;top:1828;width:8;height:2" coordorigin="9655,1828" coordsize="8,2">
              <v:shape style="position:absolute;left:9655;top:1828;width:8;height:2" coordorigin="9655,1828" coordsize="8,0" path="m9664,1828l9655,1828e" filled="f" stroked="t" strokeweight=".115pt" strokecolor="#231F20">
                <v:path arrowok="t"/>
              </v:shape>
            </v:group>
            <v:group style="position:absolute;left:9660;top:1826;width:174;height:2" coordorigin="9660,1826" coordsize="174,2">
              <v:shape style="position:absolute;left:9660;top:1826;width:174;height:2" coordorigin="9660,1826" coordsize="174,0" path="m9660,1826l9835,1826e" filled="f" stroked="t" strokeweight=".115pt" strokecolor="#231F20">
                <v:path arrowok="t"/>
              </v:shape>
            </v:group>
            <v:group style="position:absolute;left:9831;top:1895;width:6;height:2" coordorigin="9831,1895" coordsize="6,2">
              <v:shape style="position:absolute;left:9831;top:1895;width:6;height:2" coordorigin="9831,1895" coordsize="6,2" path="m9831,1897l9837,1895e" filled="f" stroked="t" strokeweight=".115pt" strokecolor="#231F20">
                <v:path arrowok="t"/>
              </v:shape>
            </v:group>
            <v:group style="position:absolute;left:9829;top:1826;width:6;height:12" coordorigin="9829,1826" coordsize="6,12">
              <v:shape style="position:absolute;left:9829;top:1826;width:6;height:12" coordorigin="9829,1826" coordsize="6,12" path="m9829,1838l9829,1834,9831,1829,9832,1827,9835,1826e" filled="f" stroked="t" strokeweight=".115pt" strokecolor="#231F20">
                <v:path arrowok="t"/>
              </v:shape>
            </v:group>
            <v:group style="position:absolute;left:9660;top:1826;width:7;height:12" coordorigin="9660,1826" coordsize="7,12">
              <v:shape style="position:absolute;left:9660;top:1826;width:7;height:12" coordorigin="9660,1826" coordsize="7,12" path="m9667,1838l9666,1834,9664,1829,9662,1827,9660,1826e" filled="f" stroked="t" strokeweight=".115pt" strokecolor="#231F20">
                <v:path arrowok="t"/>
              </v:shape>
            </v:group>
            <v:group style="position:absolute;left:9659;top:1887;width:3;height:3" coordorigin="9659,1887" coordsize="3,3">
              <v:shape style="position:absolute;left:9659;top:1887;width:3;height:3" coordorigin="9659,1887" coordsize="3,3" path="m9662,1890l9660,1889,9659,1887e" filled="f" stroked="t" strokeweight=".115pt" strokecolor="#231F20">
                <v:path arrowok="t"/>
              </v:shape>
            </v:group>
            <v:group style="position:absolute;left:9833;top:1887;width:3;height:3" coordorigin="9833,1887" coordsize="3,3">
              <v:shape style="position:absolute;left:9833;top:1887;width:3;height:3" coordorigin="9833,1887" coordsize="3,3" path="m9836,1887l9835,1889,9833,1890e" filled="f" stroked="t" strokeweight=".115pt" strokecolor="#231F20">
                <v:path arrowok="t"/>
              </v:shape>
            </v:group>
            <v:group style="position:absolute;left:9682;top:1920;width:4;height:2" coordorigin="9682,1920" coordsize="4,2">
              <v:shape style="position:absolute;left:9682;top:1920;width:4;height:2" coordorigin="9682,1920" coordsize="4,2" path="m9686,1922l9684,1922,9682,1920e" filled="f" stroked="t" strokeweight=".115pt" strokecolor="#231F20">
                <v:path arrowok="t"/>
              </v:shape>
            </v:group>
            <v:group style="position:absolute;left:9809;top:1920;width:4;height:2" coordorigin="9809,1920" coordsize="4,2">
              <v:shape style="position:absolute;left:9809;top:1920;width:4;height:2" coordorigin="9809,1920" coordsize="4,2" path="m9813,1920l9811,1922,9809,1922e" filled="f" stroked="t" strokeweight=".115pt" strokecolor="#231F20">
                <v:path arrowok="t"/>
              </v:shape>
            </v:group>
            <v:group style="position:absolute;left:9685;top:1907;width:4;height:2" coordorigin="9685,1907" coordsize="4,2">
              <v:shape style="position:absolute;left:9685;top:1907;width:4;height:2" coordorigin="9685,1907" coordsize="4,1" path="m9689,1908l9685,1907e" filled="f" stroked="t" strokeweight=".115pt" strokecolor="#231F20">
                <v:path arrowok="t"/>
              </v:shape>
            </v:group>
            <v:group style="position:absolute;left:9806;top:1907;width:4;height:2" coordorigin="9806,1907" coordsize="4,2">
              <v:shape style="position:absolute;left:9806;top:1907;width:4;height:2" coordorigin="9806,1907" coordsize="4,1" path="m9810,1907l9806,1908e" filled="f" stroked="t" strokeweight=".115pt" strokecolor="#231F20">
                <v:path arrowok="t"/>
              </v:shape>
            </v:group>
            <v:group style="position:absolute;left:9662;top:1901;width:4;height:2" coordorigin="9662,1901" coordsize="4,2">
              <v:shape style="position:absolute;left:9662;top:1901;width:4;height:2" coordorigin="9662,1901" coordsize="4,2" path="m9662,1901l9666,1903e" filled="f" stroked="t" strokeweight=".115pt" strokecolor="#231F20">
                <v:path arrowok="t"/>
              </v:shape>
            </v:group>
            <v:group style="position:absolute;left:9829;top:1901;width:4;height:2" coordorigin="9829,1901" coordsize="4,2">
              <v:shape style="position:absolute;left:9829;top:1901;width:4;height:2" coordorigin="9829,1901" coordsize="4,2" path="m9829,1903l9832,1901e" filled="f" stroked="t" strokeweight=".115pt" strokecolor="#231F20">
                <v:path arrowok="t"/>
              </v:shape>
            </v:group>
            <v:group style="position:absolute;left:9682;top:1913;width:4;height:2" coordorigin="9682,1913" coordsize="4,2">
              <v:shape style="position:absolute;left:9682;top:1913;width:4;height:2" coordorigin="9682,1913" coordsize="4,2" path="m9687,1914l9682,1913e" filled="f" stroked="t" strokeweight=".115pt" strokecolor="#231F20">
                <v:path arrowok="t"/>
              </v:shape>
            </v:group>
            <v:group style="position:absolute;left:9808;top:1913;width:4;height:2" coordorigin="9808,1913" coordsize="4,2">
              <v:shape style="position:absolute;left:9808;top:1913;width:4;height:2" coordorigin="9808,1913" coordsize="4,2" path="m9813,1913l9808,1914e" filled="f" stroked="t" strokeweight=".115pt" strokecolor="#231F20">
                <v:path arrowok="t"/>
              </v:shape>
            </v:group>
            <v:group style="position:absolute;left:9664;top:1897;width:3;height:2" coordorigin="9664,1897" coordsize="3,2">
              <v:shape style="position:absolute;left:9664;top:1897;width:3;height:2" coordorigin="9664,1897" coordsize="3,2" path="m9664,1897l9667,1899e" filled="f" stroked="t" strokeweight=".115pt" strokecolor="#231F20">
                <v:path arrowok="t"/>
              </v:shape>
            </v:group>
            <v:group style="position:absolute;left:9828;top:1897;width:3;height:2" coordorigin="9828,1897" coordsize="3,2">
              <v:shape style="position:absolute;left:9828;top:1897;width:3;height:2" coordorigin="9828,1897" coordsize="3,2" path="m9828,1899l9831,1897e" filled="f" stroked="t" strokeweight=".115pt" strokecolor="#231F20">
                <v:path arrowok="t"/>
              </v:shape>
            </v:group>
            <v:group style="position:absolute;left:9837;top:1888;width:5;height:7" coordorigin="9837,1888" coordsize="5,7">
              <v:shape style="position:absolute;left:9837;top:1888;width:5;height:7" coordorigin="9837,1888" coordsize="5,7" path="m9842,1888l9841,1892,9837,1895e" filled="f" stroked="t" strokeweight=".115pt" strokecolor="#231F20">
                <v:path arrowok="t"/>
              </v:shape>
            </v:group>
            <v:group style="position:absolute;left:9653;top:1888;width:5;height:7" coordorigin="9653,1888" coordsize="5,7">
              <v:shape style="position:absolute;left:9653;top:1888;width:5;height:7" coordorigin="9653,1888" coordsize="5,7" path="m9658,1895l9655,1892,9653,1888e" filled="f" stroked="t" strokeweight=".115pt" strokecolor="#231F20">
                <v:path arrowok="t"/>
              </v:shape>
            </v:group>
            <v:group style="position:absolute;left:9650;top:1888;width:12;height:13" coordorigin="9650,1888" coordsize="12,13">
              <v:shape style="position:absolute;left:9650;top:1888;width:12;height:13" coordorigin="9650,1888" coordsize="12,13" path="m9662,1901l9657,1900,9654,1897,9651,1893,9650,1888e" filled="f" stroked="t" strokeweight=".115pt" strokecolor="#231F20">
                <v:path arrowok="t"/>
              </v:shape>
            </v:group>
            <v:group style="position:absolute;left:9832;top:1888;width:12;height:13" coordorigin="9832,1888" coordsize="12,13">
              <v:shape style="position:absolute;left:9832;top:1888;width:12;height:13" coordorigin="9832,1888" coordsize="12,13" path="m9845,1888l9844,1893,9841,1897,9837,1900,9832,1901e" filled="f" stroked="t" strokeweight=".115pt" strokecolor="#231F20">
                <v:path arrowok="t"/>
              </v:shape>
            </v:group>
            <v:group style="position:absolute;left:9825;top:1890;width:8;height:4" coordorigin="9825,1890" coordsize="8,4">
              <v:shape style="position:absolute;left:9825;top:1890;width:8;height:4" coordorigin="9825,1890" coordsize="8,4" path="m9825,1894l9829,1891,9833,1890e" filled="f" stroked="t" strokeweight=".115pt" strokecolor="#231F20">
                <v:path arrowok="t"/>
              </v:shape>
            </v:group>
            <v:group style="position:absolute;left:9662;top:1890;width:8;height:4" coordorigin="9662,1890" coordsize="8,4">
              <v:shape style="position:absolute;left:9662;top:1890;width:8;height:4" coordorigin="9662,1890" coordsize="8,4" path="m9662,1890l9666,1891,9670,1894e" filled="f" stroked="t" strokeweight=".115pt" strokecolor="#231F20">
                <v:path arrowok="t"/>
              </v:shape>
            </v:group>
            <v:group style="position:absolute;left:9654;top:1826;width:6;height:6" coordorigin="9654,1826" coordsize="6,6">
              <v:shape style="position:absolute;left:9654;top:1826;width:6;height:6" coordorigin="9654,1826" coordsize="6,6" path="m9654,1832l9655,1829,9657,1827,9660,1826e" filled="f" stroked="t" strokeweight=".115pt" strokecolor="#231F20">
                <v:path arrowok="t"/>
              </v:shape>
            </v:group>
            <v:group style="position:absolute;left:9835;top:1826;width:6;height:6" coordorigin="9835,1826" coordsize="6,6">
              <v:shape style="position:absolute;left:9835;top:1826;width:6;height:6" coordorigin="9835,1826" coordsize="6,6" path="m9835,1826l9838,1827,9840,1829,9841,1832e" filled="f" stroked="t" strokeweight=".115pt" strokecolor="#231F20">
                <v:path arrowok="t"/>
              </v:shape>
            </v:group>
            <v:group style="position:absolute;left:9830;top:1851;width:6;height:6" coordorigin="9830,1851" coordsize="6,6">
              <v:shape style="position:absolute;left:9830;top:1851;width:6;height:6" coordorigin="9830,1851" coordsize="6,6" path="m9830,1851l9832,1851,9835,1854,9836,1857e" filled="f" stroked="t" strokeweight=".115pt" strokecolor="#231F20">
                <v:path arrowok="t"/>
              </v:shape>
            </v:group>
            <v:group style="position:absolute;left:9659;top:1851;width:7;height:6" coordorigin="9659,1851" coordsize="7,6">
              <v:shape style="position:absolute;left:9659;top:1851;width:7;height:6" coordorigin="9659,1851" coordsize="7,6" path="m9659,1857l9660,1854,9662,1851,9666,1851e" filled="f" stroked="t" strokeweight=".115pt" strokecolor="#231F20">
                <v:path arrowok="t"/>
              </v:shape>
            </v:group>
            <v:group style="position:absolute;left:9830;top:1844;width:12;height:13" coordorigin="9830,1844" coordsize="12,13">
              <v:shape style="position:absolute;left:9830;top:1844;width:12;height:13" coordorigin="9830,1844" coordsize="12,13" path="m9830,1844l9834,1845,9839,1848,9841,1852,9842,1857e" filled="f" stroked="t" strokeweight=".115pt" strokecolor="#231F20">
                <v:path arrowok="t"/>
              </v:shape>
            </v:group>
            <v:group style="position:absolute;left:9653;top:1844;width:13;height:13" coordorigin="9653,1844" coordsize="13,13">
              <v:shape style="position:absolute;left:9653;top:1844;width:13;height:13" coordorigin="9653,1844" coordsize="13,13" path="m9653,1857l9654,1852,9656,1848,9661,1845,9666,1844e" filled="f" stroked="t" strokeweight=".115pt" strokecolor="#231F20">
                <v:path arrowok="t"/>
              </v:shape>
            </v:group>
            <v:group style="position:absolute;left:9650;top:1847;width:4;height:11" coordorigin="9650,1847" coordsize="4,11">
              <v:shape style="position:absolute;left:9650;top:1847;width:4;height:11" coordorigin="9650,1847" coordsize="4,11" path="m9650,1858l9651,1852,9654,1847e" filled="f" stroked="t" strokeweight=".115pt" strokecolor="#231F20">
                <v:path arrowok="t"/>
              </v:shape>
            </v:group>
            <v:group style="position:absolute;left:9841;top:1847;width:4;height:11" coordorigin="9841,1847" coordsize="4,11">
              <v:shape style="position:absolute;left:9841;top:1847;width:4;height:11" coordorigin="9841,1847" coordsize="4,11" path="m9841,1847l9844,1852,9845,1858e" filled="f" stroked="t" strokeweight=".115pt" strokecolor="#231F20">
                <v:path arrowok="t"/>
              </v:shape>
            </v:group>
            <v:group style="position:absolute;left:9678;top:1841;width:3;height:3" coordorigin="9678,1841" coordsize="3,3">
              <v:shape style="position:absolute;left:9678;top:1841;width:3;height:3" coordorigin="9678,1841" coordsize="3,3" path="m9681,1845l9678,1841e" filled="f" stroked="t" strokeweight=".115pt" strokecolor="#231F20">
                <v:path arrowok="t"/>
              </v:shape>
            </v:group>
            <v:group style="position:absolute;left:9702;top:1841;width:4;height:3" coordorigin="9702,1841" coordsize="4,3">
              <v:shape style="position:absolute;left:9702;top:1841;width:4;height:3" coordorigin="9702,1841" coordsize="4,3" path="m9706,1841l9702,1845e" filled="f" stroked="t" strokeweight=".115pt" strokecolor="#231F20">
                <v:path arrowok="t"/>
              </v:shape>
            </v:group>
            <v:group style="position:absolute;left:9734;top:1841;width:4;height:3" coordorigin="9734,1841" coordsize="4,3">
              <v:shape style="position:absolute;left:9734;top:1841;width:4;height:3" coordorigin="9734,1841" coordsize="4,3" path="m9738,1845l9734,1841e" filled="f" stroked="t" strokeweight=".115pt" strokecolor="#231F20">
                <v:path arrowok="t"/>
              </v:shape>
            </v:group>
            <v:group style="position:absolute;left:9759;top:1841;width:4;height:3" coordorigin="9759,1841" coordsize="4,3">
              <v:shape style="position:absolute;left:9759;top:1841;width:4;height:3" coordorigin="9759,1841" coordsize="4,3" path="m9763,1841l9759,1845e" filled="f" stroked="t" strokeweight=".115pt" strokecolor="#231F20">
                <v:path arrowok="t"/>
              </v:shape>
            </v:group>
            <v:group style="position:absolute;left:9791;top:1841;width:3;height:3" coordorigin="9791,1841" coordsize="3,3">
              <v:shape style="position:absolute;left:9791;top:1841;width:3;height:3" coordorigin="9791,1841" coordsize="3,3" path="m9795,1845l9791,1841e" filled="f" stroked="t" strokeweight=".115pt" strokecolor="#231F20">
                <v:path arrowok="t"/>
              </v:shape>
            </v:group>
            <v:group style="position:absolute;left:9816;top:1841;width:4;height:3" coordorigin="9816,1841" coordsize="4,3">
              <v:shape style="position:absolute;left:9816;top:1841;width:4;height:3" coordorigin="9816,1841" coordsize="4,3" path="m9820,1841l9816,1845e" filled="f" stroked="t" strokeweight=".115pt" strokecolor="#231F20">
                <v:path arrowok="t"/>
              </v:shape>
              <v:shape style="position:absolute;left:10022;top:1631;width:195;height:97" type="#_x0000_t75">
                <v:imagedata r:id="rId165" o:title=""/>
              </v:shape>
              <v:shape style="position:absolute;left:10030;top:1656;width:178;height:57" type="#_x0000_t75">
                <v:imagedata r:id="rId166" o:title=""/>
              </v:shape>
              <v:shape style="position:absolute;left:10057;top:1681;width:126;height:8" type="#_x0000_t75">
                <v:imagedata r:id="rId147" o:title=""/>
              </v:shape>
            </v:group>
            <v:group style="position:absolute;left:10056;top:1685;width:128;height:2" coordorigin="10056,1685" coordsize="128,2">
              <v:shape style="position:absolute;left:10056;top:1685;width:128;height:2" coordorigin="10056,1685" coordsize="128,0" path="m10056,1685l10184,1685e" filled="f" stroked="t" strokeweight=".619pt" strokecolor="#231F20">
                <v:path arrowok="t"/>
              </v:shape>
            </v:group>
            <v:group style="position:absolute;left:10183;top:1699;width:16;height:13" coordorigin="10183,1699" coordsize="16,13">
              <v:shape style="position:absolute;left:10183;top:1699;width:16;height:13" coordorigin="10183,1699" coordsize="16,13" path="m10198,1699l10183,1712e" filled="f" stroked="t" strokeweight=".115pt" strokecolor="#231F20">
                <v:path arrowok="t"/>
              </v:shape>
            </v:group>
            <v:group style="position:absolute;left:10186;top:1704;width:16;height:14" coordorigin="10186,1704" coordsize="16,14">
              <v:shape style="position:absolute;left:10186;top:1704;width:16;height:14" coordorigin="10186,1704" coordsize="16,14" path="m10186,1718l10201,1704e" filled="f" stroked="t" strokeweight=".115pt" strokecolor="#231F20">
                <v:path arrowok="t"/>
              </v:shape>
            </v:group>
            <v:group style="position:absolute;left:10186;top:1709;width:16;height:17" coordorigin="10186,1709" coordsize="16,17">
              <v:shape style="position:absolute;left:10186;top:1709;width:16;height:17" coordorigin="10186,1709" coordsize="16,17" path="m10186,1726l10202,1709e" filled="f" stroked="t" strokeweight=".115pt" strokecolor="#231F20">
                <v:path arrowok="t"/>
              </v:shape>
            </v:group>
            <v:group style="position:absolute;left:10023;top:1663;width:2;height:30" coordorigin="10023,1663" coordsize="2,30">
              <v:shape style="position:absolute;left:10023;top:1663;width:2;height:30" coordorigin="10023,1663" coordsize="0,30" path="m10023,1663l10023,1693e" filled="f" stroked="t" strokeweight=".115pt" strokecolor="#231F20">
                <v:path arrowok="t"/>
              </v:shape>
            </v:group>
            <v:group style="position:absolute;left:10027;top:1638;width:2;height:63" coordorigin="10027,1638" coordsize="2,63">
              <v:shape style="position:absolute;left:10027;top:1638;width:2;height:63" coordorigin="10027,1638" coordsize="0,63" path="m10027,1638l10027,1701e" filled="f" stroked="t" strokeweight=".1699pt" strokecolor="#231F20">
                <v:path arrowok="t"/>
              </v:shape>
            </v:group>
            <v:group style="position:absolute;left:10032;top:1662;width:2;height:30" coordorigin="10032,1662" coordsize="2,30">
              <v:shape style="position:absolute;left:10032;top:1662;width:2;height:30" coordorigin="10032,1662" coordsize="0,30" path="m10032,1692l10032,1662e" filled="f" stroked="t" strokeweight=".115pt" strokecolor="#231F20">
                <v:path arrowok="t"/>
              </v:shape>
            </v:group>
            <v:group style="position:absolute;left:10031;top:1704;width:2;height:2" coordorigin="10031,1704" coordsize="2,2">
              <v:shape style="position:absolute;left:10031;top:1704;width:2;height:2" coordorigin="10031,1704" coordsize="2,0" path="m10031,1704l10033,1704e" filled="f" stroked="t" strokeweight=".219pt" strokecolor="#231F20">
                <v:path arrowok="t"/>
              </v:shape>
            </v:group>
            <v:group style="position:absolute;left:10039;top:1645;width:2;height:2" coordorigin="10039,1645" coordsize="2,2">
              <v:shape style="position:absolute;left:10039;top:1645;width:2;height:2" coordorigin="10039,1645" coordsize="2,0" path="m10039,1645l10041,1645e" filled="f" stroked="t" strokeweight=".138pt" strokecolor="#231F20">
                <v:path arrowok="t"/>
              </v:shape>
            </v:group>
            <v:group style="position:absolute;left:10058;top:1680;width:2;height:10" coordorigin="10058,1680" coordsize="2,10">
              <v:shape style="position:absolute;left:10058;top:1680;width:2;height:10" coordorigin="10058,1680" coordsize="0,10" path="m10058,1690l10058,1680e" filled="f" stroked="t" strokeweight=".115pt" strokecolor="#231F20">
                <v:path arrowok="t"/>
              </v:shape>
            </v:group>
            <v:group style="position:absolute;left:10070;top:1656;width:2;height:19" coordorigin="10070,1656" coordsize="2,19">
              <v:shape style="position:absolute;left:10070;top:1656;width:2;height:19" coordorigin="10070,1656" coordsize="0,19" path="m10070,1675l10070,1656e" filled="f" stroked="t" strokeweight=".115pt" strokecolor="#231F20">
                <v:path arrowok="t"/>
              </v:shape>
            </v:group>
            <v:group style="position:absolute;left:10073;top:1656;width:2;height:19" coordorigin="10073,1656" coordsize="2,19">
              <v:shape style="position:absolute;left:10073;top:1656;width:2;height:19" coordorigin="10073,1656" coordsize="0,19" path="m10073,1656l10073,1675e" filled="f" stroked="t" strokeweight=".1689pt" strokecolor="#231F20">
                <v:path arrowok="t"/>
              </v:shape>
            </v:group>
            <v:group style="position:absolute;left:10076;top:1656;width:2;height:71" coordorigin="10076,1656" coordsize="2,71">
              <v:shape style="position:absolute;left:10076;top:1656;width:2;height:71" coordorigin="10076,1656" coordsize="0,71" path="m10076,1656l10076,1727e" filled="f" stroked="t" strokeweight=".115pt" strokecolor="#231F20">
                <v:path arrowok="t"/>
              </v:shape>
            </v:group>
            <v:group style="position:absolute;left:10079;top:1648;width:2;height:2" coordorigin="10079,1648" coordsize="2,2">
              <v:shape style="position:absolute;left:10079;top:1648;width:2;height:2" coordorigin="10079,1648" coordsize="2,0" path="m10079,1648l10081,1648e" filled="f" stroked="t" strokeweight=".138pt" strokecolor="#231F20">
                <v:path arrowok="t"/>
              </v:shape>
            </v:group>
            <v:group style="position:absolute;left:10101;top:1656;width:2;height:71" coordorigin="10101,1656" coordsize="2,71">
              <v:shape style="position:absolute;left:10101;top:1656;width:2;height:71" coordorigin="10101,1656" coordsize="0,71" path="m10101,1656l10101,1727e" filled="f" stroked="t" strokeweight=".115pt" strokecolor="#231F20">
                <v:path arrowok="t"/>
              </v:shape>
            </v:group>
            <v:group style="position:absolute;left:10105;top:1656;width:2;height:19" coordorigin="10105,1656" coordsize="2,19">
              <v:shape style="position:absolute;left:10105;top:1656;width:2;height:19" coordorigin="10105,1656" coordsize="0,19" path="m10105,1656l10105,1675e" filled="f" stroked="t" strokeweight=".1679pt" strokecolor="#231F20">
                <v:path arrowok="t"/>
              </v:shape>
            </v:group>
            <v:group style="position:absolute;left:10108;top:1656;width:2;height:19" coordorigin="10108,1656" coordsize="2,19">
              <v:shape style="position:absolute;left:10108;top:1656;width:2;height:19" coordorigin="10108,1656" coordsize="0,19" path="m10108,1675l10108,1656e" filled="f" stroked="t" strokeweight=".115pt" strokecolor="#231F20">
                <v:path arrowok="t"/>
              </v:shape>
            </v:group>
            <v:group style="position:absolute;left:10133;top:1656;width:2;height:19" coordorigin="10133,1656" coordsize="2,19">
              <v:shape style="position:absolute;left:10133;top:1656;width:2;height:19" coordorigin="10133,1656" coordsize="0,19" path="m10133,1675l10133,1656e" filled="f" stroked="t" strokeweight=".115pt" strokecolor="#231F20">
                <v:path arrowok="t"/>
              </v:shape>
            </v:group>
            <v:group style="position:absolute;left:10136;top:1656;width:2;height:19" coordorigin="10136,1656" coordsize="2,19">
              <v:shape style="position:absolute;left:10136;top:1656;width:2;height:19" coordorigin="10136,1656" coordsize="0,19" path="m10136,1656l10136,1675e" filled="f" stroked="t" strokeweight=".17150pt" strokecolor="#231F20">
                <v:path arrowok="t"/>
              </v:shape>
            </v:group>
            <v:group style="position:absolute;left:10140;top:1656;width:2;height:71" coordorigin="10140,1656" coordsize="2,71">
              <v:shape style="position:absolute;left:10140;top:1656;width:2;height:71" coordorigin="10140,1656" coordsize="0,71" path="m10140,1656l10140,1727e" filled="f" stroked="t" strokeweight=".115pt" strokecolor="#231F20">
                <v:path arrowok="t"/>
              </v:shape>
            </v:group>
            <v:group style="position:absolute;left:10164;top:1656;width:2;height:71" coordorigin="10164,1656" coordsize="2,71">
              <v:shape style="position:absolute;left:10164;top:1656;width:2;height:71" coordorigin="10164,1656" coordsize="0,71" path="m10164,1656l10164,1727e" filled="f" stroked="t" strokeweight=".115pt" strokecolor="#231F20">
                <v:path arrowok="t"/>
              </v:shape>
            </v:group>
            <v:group style="position:absolute;left:10168;top:1656;width:2;height:19" coordorigin="10168,1656" coordsize="2,19">
              <v:shape style="position:absolute;left:10168;top:1656;width:2;height:19" coordorigin="10168,1656" coordsize="0,19" path="m10168,1656l10168,1675e" filled="f" stroked="t" strokeweight=".17150pt" strokecolor="#231F20">
                <v:path arrowok="t"/>
              </v:shape>
            </v:group>
            <v:group style="position:absolute;left:10171;top:1656;width:2;height:19" coordorigin="10171,1656" coordsize="2,19">
              <v:shape style="position:absolute;left:10171;top:1656;width:2;height:19" coordorigin="10171,1656" coordsize="0,19" path="m10171,1675l10171,1656e" filled="f" stroked="t" strokeweight=".115pt" strokecolor="#231F20">
                <v:path arrowok="t"/>
              </v:shape>
            </v:group>
            <v:group style="position:absolute;left:10183;top:1680;width:2;height:10" coordorigin="10183,1680" coordsize="2,10">
              <v:shape style="position:absolute;left:10183;top:1680;width:2;height:10" coordorigin="10183,1680" coordsize="0,10" path="m10183,1680l10183,1690e" filled="f" stroked="t" strokeweight=".115pt" strokecolor="#231F20">
                <v:path arrowok="t"/>
              </v:shape>
            </v:group>
            <v:group style="position:absolute;left:10200;top:1645;width:2;height:2" coordorigin="10200,1645" coordsize="2,2">
              <v:shape style="position:absolute;left:10200;top:1645;width:2;height:2" coordorigin="10200,1645" coordsize="2,0" path="m10200,1645l10203,1645e" filled="f" stroked="t" strokeweight=".138pt" strokecolor="#231F20">
                <v:path arrowok="t"/>
              </v:shape>
            </v:group>
            <v:group style="position:absolute;left:10208;top:1704;width:2;height:2" coordorigin="10208,1704" coordsize="2,2">
              <v:shape style="position:absolute;left:10208;top:1704;width:2;height:2" coordorigin="10208,1704" coordsize="2,0" path="m10208,1704l10210,1704e" filled="f" stroked="t" strokeweight=".219pt" strokecolor="#231F20">
                <v:path arrowok="t"/>
              </v:shape>
            </v:group>
            <v:group style="position:absolute;left:10209;top:1662;width:2;height:30" coordorigin="10209,1662" coordsize="2,30">
              <v:shape style="position:absolute;left:10209;top:1662;width:2;height:30" coordorigin="10209,1662" coordsize="0,30" path="m10209,1662l10209,1692e" filled="f" stroked="t" strokeweight=".115pt" strokecolor="#231F20">
                <v:path arrowok="t"/>
              </v:shape>
            </v:group>
            <v:group style="position:absolute;left:10214;top:1638;width:2;height:63" coordorigin="10214,1638" coordsize="2,63">
              <v:shape style="position:absolute;left:10214;top:1638;width:2;height:63" coordorigin="10214,1638" coordsize="0,63" path="m10214,1638l10214,1701e" filled="f" stroked="t" strokeweight=".17050pt" strokecolor="#231F20">
                <v:path arrowok="t"/>
              </v:shape>
            </v:group>
            <v:group style="position:absolute;left:10218;top:1663;width:2;height:30" coordorigin="10218,1663" coordsize="2,30">
              <v:shape style="position:absolute;left:10218;top:1663;width:2;height:30" coordorigin="10218,1663" coordsize="0,30" path="m10218,1693l10218,1663e" filled="f" stroked="t" strokeweight=".115pt" strokecolor="#231F20">
                <v:path arrowok="t"/>
              </v:shape>
            </v:group>
            <v:group style="position:absolute;left:10039;top:1709;width:16;height:17" coordorigin="10039,1709" coordsize="16,17">
              <v:shape style="position:absolute;left:10039;top:1709;width:16;height:17" coordorigin="10039,1709" coordsize="16,17" path="m10039,1709l10055,1726e" filled="f" stroked="t" strokeweight=".115pt" strokecolor="#231F20">
                <v:path arrowok="t"/>
              </v:shape>
            </v:group>
            <v:group style="position:absolute;left:10040;top:1704;width:15;height:14" coordorigin="10040,1704" coordsize="15,14">
              <v:shape style="position:absolute;left:10040;top:1704;width:15;height:14" coordorigin="10040,1704" coordsize="15,14" path="m10040,1704l10055,1718e" filled="f" stroked="t" strokeweight=".115pt" strokecolor="#231F20">
                <v:path arrowok="t"/>
              </v:shape>
            </v:group>
            <v:group style="position:absolute;left:10043;top:1699;width:15;height:13" coordorigin="10043,1699" coordsize="15,13">
              <v:shape style="position:absolute;left:10043;top:1699;width:15;height:13" coordorigin="10043,1699" coordsize="15,13" path="m10058,1712l10043,1699e" filled="f" stroked="t" strokeweight=".115pt" strokecolor="#231F20">
                <v:path arrowok="t"/>
              </v:shape>
            </v:group>
            <v:group style="position:absolute;left:10031;top:1701;width:6;height:2" coordorigin="10031,1701" coordsize="6,2">
              <v:shape style="position:absolute;left:10031;top:1701;width:6;height:2" coordorigin="10031,1701" coordsize="6,2" path="m10031,1701l10037,1703e" filled="f" stroked="t" strokeweight=".115pt" strokecolor="#231F20">
                <v:path arrowok="t"/>
              </v:shape>
            </v:group>
            <v:group style="position:absolute;left:10058;top:1727;width:126;height:2" coordorigin="10058,1727" coordsize="126,2">
              <v:shape style="position:absolute;left:10058;top:1727;width:126;height:2" coordorigin="10058,1727" coordsize="126,0" path="m10058,1727l10183,1727e" filled="f" stroked="t" strokeweight=".115pt" strokecolor="#231F20">
                <v:path arrowok="t"/>
              </v:shape>
            </v:group>
            <v:group style="position:absolute;left:10053;top:1724;width:135;height:2" coordorigin="10053,1724" coordsize="135,2">
              <v:shape style="position:absolute;left:10053;top:1724;width:135;height:2" coordorigin="10053,1724" coordsize="135,0" path="m10053,1724l10188,1724e" filled="f" stroked="t" strokeweight=".115016pt" strokecolor="#231F20">
                <v:path arrowok="t"/>
              </v:shape>
            </v:group>
            <v:group style="position:absolute;left:10049;top:1720;width:142;height:2" coordorigin="10049,1720" coordsize="142,2">
              <v:shape style="position:absolute;left:10049;top:1720;width:142;height:2" coordorigin="10049,1720" coordsize="142,0" path="m10049,1720l10192,1720e" filled="f" stroked="t" strokeweight=".115pt" strokecolor="#231F20">
                <v:path arrowok="t"/>
              </v:shape>
            </v:group>
            <v:group style="position:absolute;left:10062;top:1713;width:117;height:2" coordorigin="10062,1713" coordsize="117,2">
              <v:shape style="position:absolute;left:10062;top:1713;width:117;height:2" coordorigin="10062,1713" coordsize="117,0" path="m10179,1713l10062,1713e" filled="f" stroked="t" strokeweight=".115pt" strokecolor="#231F20">
                <v:path arrowok="t"/>
              </v:shape>
            </v:group>
            <v:group style="position:absolute;left:10058;top:1685;width:126;height:2" coordorigin="10058,1685" coordsize="126,2">
              <v:shape style="position:absolute;left:10058;top:1685;width:126;height:2" coordorigin="10058,1685" coordsize="126,0" path="m10058,1685l10183,1685e" filled="f" stroked="t" strokeweight=".6127pt" strokecolor="#231F20">
                <v:path arrowok="t"/>
              </v:shape>
            </v:group>
            <v:group style="position:absolute;left:10070;top:1675;width:101;height:2" coordorigin="10070,1675" coordsize="101,2">
              <v:shape style="position:absolute;left:10070;top:1675;width:101;height:2" coordorigin="10070,1675" coordsize="101,0" path="m10070,1675l10171,1675e" filled="f" stroked="t" strokeweight=".115004pt" strokecolor="#231F20">
                <v:path arrowok="t"/>
              </v:shape>
            </v:group>
            <v:group style="position:absolute;left:10039;top:1651;width:164;height:2" coordorigin="10039,1651" coordsize="164,2">
              <v:shape style="position:absolute;left:10039;top:1651;width:164;height:2" coordorigin="10039,1651" coordsize="164,0" path="m10039,1651l10203,1651e" filled="f" stroked="t" strokeweight=".586915pt" strokecolor="#231F20">
                <v:path arrowok="t"/>
              </v:shape>
            </v:group>
            <v:group style="position:absolute;left:10028;top:1634;width:8;height:2" coordorigin="10028,1634" coordsize="8,2">
              <v:shape style="position:absolute;left:10028;top:1634;width:8;height:2" coordorigin="10028,1634" coordsize="8,0" path="m10037,1634l10028,1634e" filled="f" stroked="t" strokeweight=".115pt" strokecolor="#231F20">
                <v:path arrowok="t"/>
              </v:shape>
            </v:group>
            <v:group style="position:absolute;left:10033;top:1632;width:174;height:2" coordorigin="10033,1632" coordsize="174,2">
              <v:shape style="position:absolute;left:10033;top:1632;width:174;height:2" coordorigin="10033,1632" coordsize="174,0" path="m10033,1632l10208,1632e" filled="f" stroked="t" strokeweight=".115pt" strokecolor="#231F20">
                <v:path arrowok="t"/>
              </v:shape>
            </v:group>
            <v:group style="position:absolute;left:10204;top:1701;width:6;height:2" coordorigin="10204,1701" coordsize="6,2">
              <v:shape style="position:absolute;left:10204;top:1701;width:6;height:2" coordorigin="10204,1701" coordsize="6,2" path="m10204,1703l10210,1701e" filled="f" stroked="t" strokeweight=".115pt" strokecolor="#231F20">
                <v:path arrowok="t"/>
              </v:shape>
            </v:group>
            <v:group style="position:absolute;left:10202;top:1632;width:6;height:12" coordorigin="10202,1632" coordsize="6,12">
              <v:shape style="position:absolute;left:10202;top:1632;width:6;height:12" coordorigin="10202,1632" coordsize="6,12" path="m10202,1644l10202,1639,10204,1634,10205,1632,10208,1632e" filled="f" stroked="t" strokeweight=".115pt" strokecolor="#231F20">
                <v:path arrowok="t"/>
              </v:shape>
            </v:group>
            <v:group style="position:absolute;left:10033;top:1632;width:7;height:12" coordorigin="10033,1632" coordsize="7,12">
              <v:shape style="position:absolute;left:10033;top:1632;width:7;height:12" coordorigin="10033,1632" coordsize="7,12" path="m10040,1644l10039,1639,10037,1634,10035,1632,10033,1632e" filled="f" stroked="t" strokeweight=".115pt" strokecolor="#231F20">
                <v:path arrowok="t"/>
              </v:shape>
            </v:group>
            <v:group style="position:absolute;left:10032;top:1692;width:3;height:3" coordorigin="10032,1692" coordsize="3,3">
              <v:shape style="position:absolute;left:10032;top:1692;width:3;height:3" coordorigin="10032,1692" coordsize="3,3" path="m10035,1695l10033,1694,10032,1692e" filled="f" stroked="t" strokeweight=".115pt" strokecolor="#231F20">
                <v:path arrowok="t"/>
              </v:shape>
            </v:group>
            <v:group style="position:absolute;left:10206;top:1692;width:3;height:3" coordorigin="10206,1692" coordsize="3,3">
              <v:shape style="position:absolute;left:10206;top:1692;width:3;height:3" coordorigin="10206,1692" coordsize="3,3" path="m10209,1692l10208,1694,10206,1695e" filled="f" stroked="t" strokeweight=".115pt" strokecolor="#231F20">
                <v:path arrowok="t"/>
              </v:shape>
            </v:group>
            <v:group style="position:absolute;left:10055;top:1726;width:4;height:2" coordorigin="10055,1726" coordsize="4,2">
              <v:shape style="position:absolute;left:10055;top:1726;width:4;height:2" coordorigin="10055,1726" coordsize="4,2" path="m10059,1727l10057,1727,10055,1726e" filled="f" stroked="t" strokeweight=".115pt" strokecolor="#231F20">
                <v:path arrowok="t"/>
              </v:shape>
            </v:group>
            <v:group style="position:absolute;left:10182;top:1726;width:4;height:2" coordorigin="10182,1726" coordsize="4,2">
              <v:shape style="position:absolute;left:10182;top:1726;width:4;height:2" coordorigin="10182,1726" coordsize="4,2" path="m10186,1726l10184,1727,10182,1727e" filled="f" stroked="t" strokeweight=".115pt" strokecolor="#231F20">
                <v:path arrowok="t"/>
              </v:shape>
            </v:group>
            <v:group style="position:absolute;left:10058;top:1712;width:4;height:2" coordorigin="10058,1712" coordsize="4,2">
              <v:shape style="position:absolute;left:10058;top:1712;width:4;height:2" coordorigin="10058,1712" coordsize="4,1" path="m10062,1713l10058,1712e" filled="f" stroked="t" strokeweight=".115pt" strokecolor="#231F20">
                <v:path arrowok="t"/>
              </v:shape>
            </v:group>
            <v:group style="position:absolute;left:10179;top:1712;width:4;height:2" coordorigin="10179,1712" coordsize="4,2">
              <v:shape style="position:absolute;left:10179;top:1712;width:4;height:2" coordorigin="10179,1712" coordsize="4,1" path="m10183,1712l10179,1713e" filled="f" stroked="t" strokeweight=".115pt" strokecolor="#231F20">
                <v:path arrowok="t"/>
              </v:shape>
            </v:group>
            <v:group style="position:absolute;left:10035;top:1706;width:4;height:2" coordorigin="10035,1706" coordsize="4,2">
              <v:shape style="position:absolute;left:10035;top:1706;width:4;height:2" coordorigin="10035,1706" coordsize="4,2" path="m10035,1706l10039,1709e" filled="f" stroked="t" strokeweight=".115pt" strokecolor="#231F20">
                <v:path arrowok="t"/>
              </v:shape>
            </v:group>
            <v:group style="position:absolute;left:10202;top:1706;width:4;height:2" coordorigin="10202,1706" coordsize="4,2">
              <v:shape style="position:absolute;left:10202;top:1706;width:4;height:2" coordorigin="10202,1706" coordsize="4,2" path="m10202,1709l10205,1706e" filled="f" stroked="t" strokeweight=".115pt" strokecolor="#231F20">
                <v:path arrowok="t"/>
              </v:shape>
            </v:group>
            <v:group style="position:absolute;left:10055;top:1718;width:4;height:2" coordorigin="10055,1718" coordsize="4,2">
              <v:shape style="position:absolute;left:10055;top:1718;width:4;height:2" coordorigin="10055,1718" coordsize="4,2" path="m10060,1720l10055,1718e" filled="f" stroked="t" strokeweight=".115pt" strokecolor="#231F20">
                <v:path arrowok="t"/>
              </v:shape>
            </v:group>
            <v:group style="position:absolute;left:10181;top:1718;width:4;height:2" coordorigin="10181,1718" coordsize="4,2">
              <v:shape style="position:absolute;left:10181;top:1718;width:4;height:2" coordorigin="10181,1718" coordsize="4,2" path="m10186,1718l10181,1720e" filled="f" stroked="t" strokeweight=".115pt" strokecolor="#231F20">
                <v:path arrowok="t"/>
              </v:shape>
            </v:group>
            <v:group style="position:absolute;left:10037;top:1703;width:3;height:2" coordorigin="10037,1703" coordsize="3,2">
              <v:shape style="position:absolute;left:10037;top:1703;width:3;height:2" coordorigin="10037,1703" coordsize="3,2" path="m10037,1703l10040,1704e" filled="f" stroked="t" strokeweight=".115pt" strokecolor="#231F20">
                <v:path arrowok="t"/>
              </v:shape>
            </v:group>
            <v:group style="position:absolute;left:10201;top:1703;width:3;height:2" coordorigin="10201,1703" coordsize="3,2">
              <v:shape style="position:absolute;left:10201;top:1703;width:3;height:2" coordorigin="10201,1703" coordsize="3,2" path="m10201,1704l10204,1703e" filled="f" stroked="t" strokeweight=".115pt" strokecolor="#231F20">
                <v:path arrowok="t"/>
              </v:shape>
            </v:group>
            <v:group style="position:absolute;left:10210;top:1694;width:5;height:7" coordorigin="10210,1694" coordsize="5,7">
              <v:shape style="position:absolute;left:10210;top:1694;width:5;height:7" coordorigin="10210,1694" coordsize="5,7" path="m10215,1694l10214,1698,10210,1701e" filled="f" stroked="t" strokeweight=".115pt" strokecolor="#231F20">
                <v:path arrowok="t"/>
              </v:shape>
            </v:group>
            <v:group style="position:absolute;left:10026;top:1694;width:5;height:7" coordorigin="10026,1694" coordsize="5,7">
              <v:shape style="position:absolute;left:10026;top:1694;width:5;height:7" coordorigin="10026,1694" coordsize="5,7" path="m10031,1701l10028,1698,10026,1694e" filled="f" stroked="t" strokeweight=".115pt" strokecolor="#231F20">
                <v:path arrowok="t"/>
              </v:shape>
            </v:group>
            <v:group style="position:absolute;left:10023;top:1693;width:12;height:13" coordorigin="10023,1693" coordsize="12,13">
              <v:shape style="position:absolute;left:10023;top:1693;width:12;height:13" coordorigin="10023,1693" coordsize="12,13" path="m10035,1706l10030,1705,10027,1702,10024,1698,10023,1693e" filled="f" stroked="t" strokeweight=".115pt" strokecolor="#231F20">
                <v:path arrowok="t"/>
              </v:shape>
            </v:group>
            <v:group style="position:absolute;left:10205;top:1693;width:12;height:13" coordorigin="10205,1693" coordsize="12,13">
              <v:shape style="position:absolute;left:10205;top:1693;width:12;height:13" coordorigin="10205,1693" coordsize="12,13" path="m10218,1693l10217,1698,10214,1702,10210,1705,10205,1706e" filled="f" stroked="t" strokeweight=".115pt" strokecolor="#231F20">
                <v:path arrowok="t"/>
              </v:shape>
            </v:group>
            <v:group style="position:absolute;left:10198;top:1695;width:8;height:4" coordorigin="10198,1695" coordsize="8,4">
              <v:shape style="position:absolute;left:10198;top:1695;width:8;height:4" coordorigin="10198,1695" coordsize="8,4" path="m10198,1699l10202,1696,10206,1695e" filled="f" stroked="t" strokeweight=".115pt" strokecolor="#231F20">
                <v:path arrowok="t"/>
              </v:shape>
            </v:group>
            <v:group style="position:absolute;left:10035;top:1695;width:8;height:4" coordorigin="10035,1695" coordsize="8,4">
              <v:shape style="position:absolute;left:10035;top:1695;width:8;height:4" coordorigin="10035,1695" coordsize="8,4" path="m10035,1695l10039,1696,10043,1699e" filled="f" stroked="t" strokeweight=".115pt" strokecolor="#231F20">
                <v:path arrowok="t"/>
              </v:shape>
            </v:group>
            <v:group style="position:absolute;left:10027;top:1632;width:6;height:6" coordorigin="10027,1632" coordsize="6,6">
              <v:shape style="position:absolute;left:10027;top:1632;width:6;height:6" coordorigin="10027,1632" coordsize="6,6" path="m10027,1638l10028,1634,10030,1632,10033,1632e" filled="f" stroked="t" strokeweight=".115pt" strokecolor="#231F20">
                <v:path arrowok="t"/>
              </v:shape>
            </v:group>
            <v:group style="position:absolute;left:10208;top:1632;width:6;height:6" coordorigin="10208,1632" coordsize="6,6">
              <v:shape style="position:absolute;left:10208;top:1632;width:6;height:6" coordorigin="10208,1632" coordsize="6,6" path="m10208,1632l10211,1632,10213,1634,10214,1638e" filled="f" stroked="t" strokeweight=".115pt" strokecolor="#231F20">
                <v:path arrowok="t"/>
              </v:shape>
            </v:group>
            <v:group style="position:absolute;left:10203;top:1656;width:6;height:6" coordorigin="10203,1656" coordsize="6,6">
              <v:shape style="position:absolute;left:10203;top:1656;width:6;height:6" coordorigin="10203,1656" coordsize="6,6" path="m10203,1656l10205,1657,10208,1659,10209,1662e" filled="f" stroked="t" strokeweight=".115pt" strokecolor="#231F20">
                <v:path arrowok="t"/>
              </v:shape>
            </v:group>
            <v:group style="position:absolute;left:10032;top:1656;width:7;height:6" coordorigin="10032,1656" coordsize="7,6">
              <v:shape style="position:absolute;left:10032;top:1656;width:7;height:6" coordorigin="10032,1656" coordsize="7,6" path="m10032,1662l10033,1659,10035,1657,10039,1656e" filled="f" stroked="t" strokeweight=".115pt" strokecolor="#231F20">
                <v:path arrowok="t"/>
              </v:shape>
            </v:group>
            <v:group style="position:absolute;left:10203;top:1649;width:12;height:13" coordorigin="10203,1649" coordsize="12,13">
              <v:shape style="position:absolute;left:10203;top:1649;width:12;height:13" coordorigin="10203,1649" coordsize="12,13" path="m10203,1649l10207,1650,10212,1653,10214,1657,10215,1662e" filled="f" stroked="t" strokeweight=".115pt" strokecolor="#231F20">
                <v:path arrowok="t"/>
              </v:shape>
            </v:group>
            <v:group style="position:absolute;left:10026;top:1649;width:13;height:13" coordorigin="10026,1649" coordsize="13,13">
              <v:shape style="position:absolute;left:10026;top:1649;width:13;height:13" coordorigin="10026,1649" coordsize="13,13" path="m10026,1662l10027,1657,10029,1653,10034,1650,10039,1649e" filled="f" stroked="t" strokeweight=".115pt" strokecolor="#231F20">
                <v:path arrowok="t"/>
              </v:shape>
            </v:group>
            <v:group style="position:absolute;left:10023;top:1653;width:4;height:11" coordorigin="10023,1653" coordsize="4,11">
              <v:shape style="position:absolute;left:10023;top:1653;width:4;height:11" coordorigin="10023,1653" coordsize="4,11" path="m10023,1663l10024,1658,10027,1653e" filled="f" stroked="t" strokeweight=".115pt" strokecolor="#231F20">
                <v:path arrowok="t"/>
              </v:shape>
            </v:group>
            <v:group style="position:absolute;left:10214;top:1653;width:4;height:11" coordorigin="10214,1653" coordsize="4,11">
              <v:shape style="position:absolute;left:10214;top:1653;width:4;height:11" coordorigin="10214,1653" coordsize="4,11" path="m10214,1653l10217,1658,10218,1663e" filled="f" stroked="t" strokeweight=".115pt" strokecolor="#231F20">
                <v:path arrowok="t"/>
              </v:shape>
            </v:group>
            <v:group style="position:absolute;left:10051;top:1647;width:3;height:3" coordorigin="10051,1647" coordsize="3,3">
              <v:shape style="position:absolute;left:10051;top:1647;width:3;height:3" coordorigin="10051,1647" coordsize="3,3" path="m10054,1650l10051,1647e" filled="f" stroked="t" strokeweight=".115pt" strokecolor="#231F20">
                <v:path arrowok="t"/>
              </v:shape>
            </v:group>
            <v:group style="position:absolute;left:10075;top:1647;width:4;height:3" coordorigin="10075,1647" coordsize="4,3">
              <v:shape style="position:absolute;left:10075;top:1647;width:4;height:3" coordorigin="10075,1647" coordsize="4,3" path="m10079,1647l10075,1650e" filled="f" stroked="t" strokeweight=".115pt" strokecolor="#231F20">
                <v:path arrowok="t"/>
              </v:shape>
            </v:group>
            <v:group style="position:absolute;left:10107;top:1647;width:4;height:3" coordorigin="10107,1647" coordsize="4,3">
              <v:shape style="position:absolute;left:10107;top:1647;width:4;height:3" coordorigin="10107,1647" coordsize="4,3" path="m10111,1650l10107,1647e" filled="f" stroked="t" strokeweight=".115pt" strokecolor="#231F20">
                <v:path arrowok="t"/>
              </v:shape>
            </v:group>
            <v:group style="position:absolute;left:10132;top:1647;width:4;height:3" coordorigin="10132,1647" coordsize="4,3">
              <v:shape style="position:absolute;left:10132;top:1647;width:4;height:3" coordorigin="10132,1647" coordsize="4,3" path="m10136,1647l10132,1650e" filled="f" stroked="t" strokeweight=".115pt" strokecolor="#231F20">
                <v:path arrowok="t"/>
              </v:shape>
            </v:group>
            <v:group style="position:absolute;left:10164;top:1647;width:3;height:3" coordorigin="10164,1647" coordsize="3,3">
              <v:shape style="position:absolute;left:10164;top:1647;width:3;height:3" coordorigin="10164,1647" coordsize="3,3" path="m10168,1650l10164,1647e" filled="f" stroked="t" strokeweight=".115pt" strokecolor="#231F20">
                <v:path arrowok="t"/>
              </v:shape>
            </v:group>
            <v:group style="position:absolute;left:10189;top:1647;width:4;height:3" coordorigin="10189,1647" coordsize="4,3">
              <v:shape style="position:absolute;left:10189;top:1647;width:4;height:3" coordorigin="10189,1647" coordsize="4,3" path="m10193,1647l10189,1650e" filled="f" stroked="t" strokeweight=".115pt" strokecolor="#231F20">
                <v:path arrowok="t"/>
              </v:shape>
              <v:shape style="position:absolute;left:10022;top:1826;width:195;height:97" type="#_x0000_t75">
                <v:imagedata r:id="rId167" o:title=""/>
              </v:shape>
              <v:shape style="position:absolute;left:10030;top:1850;width:178;height:57" type="#_x0000_t75">
                <v:imagedata r:id="rId168" o:title=""/>
              </v:shape>
              <v:shape style="position:absolute;left:10057;top:1876;width:126;height:8" type="#_x0000_t75">
                <v:imagedata r:id="rId147" o:title=""/>
              </v:shape>
            </v:group>
            <v:group style="position:absolute;left:10056;top:1880;width:128;height:2" coordorigin="10056,1880" coordsize="128,2">
              <v:shape style="position:absolute;left:10056;top:1880;width:128;height:2" coordorigin="10056,1880" coordsize="128,0" path="m10056,1880l10184,1880e" filled="f" stroked="t" strokeweight=".619pt" strokecolor="#231F20">
                <v:path arrowok="t"/>
              </v:shape>
            </v:group>
            <v:group style="position:absolute;left:10183;top:1894;width:16;height:13" coordorigin="10183,1894" coordsize="16,13">
              <v:shape style="position:absolute;left:10183;top:1894;width:16;height:13" coordorigin="10183,1894" coordsize="16,13" path="m10198,1894l10183,1907e" filled="f" stroked="t" strokeweight=".115pt" strokecolor="#231F20">
                <v:path arrowok="t"/>
              </v:shape>
            </v:group>
            <v:group style="position:absolute;left:10186;top:1899;width:16;height:14" coordorigin="10186,1899" coordsize="16,14">
              <v:shape style="position:absolute;left:10186;top:1899;width:16;height:14" coordorigin="10186,1899" coordsize="16,14" path="m10186,1913l10201,1899e" filled="f" stroked="t" strokeweight=".115pt" strokecolor="#231F20">
                <v:path arrowok="t"/>
              </v:shape>
            </v:group>
            <v:group style="position:absolute;left:10186;top:1903;width:16;height:17" coordorigin="10186,1903" coordsize="16,17">
              <v:shape style="position:absolute;left:10186;top:1903;width:16;height:17" coordorigin="10186,1903" coordsize="16,17" path="m10186,1920l10202,1903e" filled="f" stroked="t" strokeweight=".115pt" strokecolor="#231F20">
                <v:path arrowok="t"/>
              </v:shape>
            </v:group>
            <v:group style="position:absolute;left:10023;top:1858;width:2;height:30" coordorigin="10023,1858" coordsize="2,30">
              <v:shape style="position:absolute;left:10023;top:1858;width:2;height:30" coordorigin="10023,1858" coordsize="0,30" path="m10023,1858l10023,1888e" filled="f" stroked="t" strokeweight=".115pt" strokecolor="#231F20">
                <v:path arrowok="t"/>
              </v:shape>
            </v:group>
            <v:group style="position:absolute;left:10027;top:1832;width:2;height:63" coordorigin="10027,1832" coordsize="2,63">
              <v:shape style="position:absolute;left:10027;top:1832;width:2;height:63" coordorigin="10027,1832" coordsize="0,63" path="m10027,1832l10027,1895e" filled="f" stroked="t" strokeweight=".1699pt" strokecolor="#231F20">
                <v:path arrowok="t"/>
              </v:shape>
            </v:group>
            <v:group style="position:absolute;left:10032;top:1857;width:2;height:30" coordorigin="10032,1857" coordsize="2,30">
              <v:shape style="position:absolute;left:10032;top:1857;width:2;height:30" coordorigin="10032,1857" coordsize="0,30" path="m10032,1887l10032,1857e" filled="f" stroked="t" strokeweight=".115pt" strokecolor="#231F20">
                <v:path arrowok="t"/>
              </v:shape>
            </v:group>
            <v:group style="position:absolute;left:10031;top:1898;width:2;height:2" coordorigin="10031,1898" coordsize="2,2">
              <v:shape style="position:absolute;left:10031;top:1898;width:2;height:2" coordorigin="10031,1898" coordsize="2,0" path="m10031,1898l10033,1898e" filled="f" stroked="t" strokeweight=".219pt" strokecolor="#231F20">
                <v:path arrowok="t"/>
              </v:shape>
            </v:group>
            <v:group style="position:absolute;left:10039;top:1840;width:2;height:2" coordorigin="10039,1840" coordsize="2,2">
              <v:shape style="position:absolute;left:10039;top:1840;width:2;height:2" coordorigin="10039,1840" coordsize="2,0" path="m10039,1840l10041,1840e" filled="f" stroked="t" strokeweight=".138pt" strokecolor="#231F20">
                <v:path arrowok="t"/>
              </v:shape>
            </v:group>
            <v:group style="position:absolute;left:10058;top:1875;width:2;height:10" coordorigin="10058,1875" coordsize="2,10">
              <v:shape style="position:absolute;left:10058;top:1875;width:2;height:10" coordorigin="10058,1875" coordsize="0,10" path="m10058,1885l10058,1875e" filled="f" stroked="t" strokeweight=".115pt" strokecolor="#231F20">
                <v:path arrowok="t"/>
              </v:shape>
            </v:group>
            <v:group style="position:absolute;left:10070;top:1851;width:2;height:19" coordorigin="10070,1851" coordsize="2,19">
              <v:shape style="position:absolute;left:10070;top:1851;width:2;height:19" coordorigin="10070,1851" coordsize="0,19" path="m10070,1869l10070,1851e" filled="f" stroked="t" strokeweight=".115pt" strokecolor="#231F20">
                <v:path arrowok="t"/>
              </v:shape>
            </v:group>
            <v:group style="position:absolute;left:10073;top:1851;width:2;height:19" coordorigin="10073,1851" coordsize="2,19">
              <v:shape style="position:absolute;left:10073;top:1851;width:2;height:19" coordorigin="10073,1851" coordsize="0,19" path="m10073,1851l10073,1869e" filled="f" stroked="t" strokeweight=".1689pt" strokecolor="#231F20">
                <v:path arrowok="t"/>
              </v:shape>
            </v:group>
            <v:group style="position:absolute;left:10076;top:1851;width:2;height:71" coordorigin="10076,1851" coordsize="2,71">
              <v:shape style="position:absolute;left:10076;top:1851;width:2;height:71" coordorigin="10076,1851" coordsize="0,71" path="m10076,1851l10076,1922e" filled="f" stroked="t" strokeweight=".115pt" strokecolor="#231F20">
                <v:path arrowok="t"/>
              </v:shape>
            </v:group>
            <v:group style="position:absolute;left:10079;top:1843;width:2;height:2" coordorigin="10079,1843" coordsize="2,2">
              <v:shape style="position:absolute;left:10079;top:1843;width:2;height:2" coordorigin="10079,1843" coordsize="2,0" path="m10079,1843l10081,1843e" filled="f" stroked="t" strokeweight=".138pt" strokecolor="#231F20">
                <v:path arrowok="t"/>
              </v:shape>
            </v:group>
            <v:group style="position:absolute;left:10101;top:1851;width:2;height:71" coordorigin="10101,1851" coordsize="2,71">
              <v:shape style="position:absolute;left:10101;top:1851;width:2;height:71" coordorigin="10101,1851" coordsize="0,71" path="m10101,1851l10101,1922e" filled="f" stroked="t" strokeweight=".115pt" strokecolor="#231F20">
                <v:path arrowok="t"/>
              </v:shape>
            </v:group>
            <v:group style="position:absolute;left:10105;top:1851;width:2;height:19" coordorigin="10105,1851" coordsize="2,19">
              <v:shape style="position:absolute;left:10105;top:1851;width:2;height:19" coordorigin="10105,1851" coordsize="0,19" path="m10105,1851l10105,1869e" filled="f" stroked="t" strokeweight=".1679pt" strokecolor="#231F20">
                <v:path arrowok="t"/>
              </v:shape>
            </v:group>
            <v:group style="position:absolute;left:10108;top:1851;width:2;height:19" coordorigin="10108,1851" coordsize="2,19">
              <v:shape style="position:absolute;left:10108;top:1851;width:2;height:19" coordorigin="10108,1851" coordsize="0,19" path="m10108,1869l10108,1851e" filled="f" stroked="t" strokeweight=".115pt" strokecolor="#231F20">
                <v:path arrowok="t"/>
              </v:shape>
            </v:group>
            <v:group style="position:absolute;left:10133;top:1851;width:2;height:19" coordorigin="10133,1851" coordsize="2,19">
              <v:shape style="position:absolute;left:10133;top:1851;width:2;height:19" coordorigin="10133,1851" coordsize="0,19" path="m10133,1869l10133,1851e" filled="f" stroked="t" strokeweight=".115pt" strokecolor="#231F20">
                <v:path arrowok="t"/>
              </v:shape>
            </v:group>
            <v:group style="position:absolute;left:10136;top:1851;width:2;height:19" coordorigin="10136,1851" coordsize="2,19">
              <v:shape style="position:absolute;left:10136;top:1851;width:2;height:19" coordorigin="10136,1851" coordsize="0,19" path="m10136,1851l10136,1869e" filled="f" stroked="t" strokeweight=".17150pt" strokecolor="#231F20">
                <v:path arrowok="t"/>
              </v:shape>
            </v:group>
            <v:group style="position:absolute;left:10140;top:1851;width:2;height:71" coordorigin="10140,1851" coordsize="2,71">
              <v:shape style="position:absolute;left:10140;top:1851;width:2;height:71" coordorigin="10140,1851" coordsize="0,71" path="m10140,1851l10140,1922e" filled="f" stroked="t" strokeweight=".115pt" strokecolor="#231F20">
                <v:path arrowok="t"/>
              </v:shape>
            </v:group>
            <v:group style="position:absolute;left:10164;top:1851;width:2;height:71" coordorigin="10164,1851" coordsize="2,71">
              <v:shape style="position:absolute;left:10164;top:1851;width:2;height:71" coordorigin="10164,1851" coordsize="0,71" path="m10164,1851l10164,1922e" filled="f" stroked="t" strokeweight=".115pt" strokecolor="#231F20">
                <v:path arrowok="t"/>
              </v:shape>
            </v:group>
            <v:group style="position:absolute;left:10168;top:1851;width:2;height:19" coordorigin="10168,1851" coordsize="2,19">
              <v:shape style="position:absolute;left:10168;top:1851;width:2;height:19" coordorigin="10168,1851" coordsize="0,19" path="m10168,1851l10168,1869e" filled="f" stroked="t" strokeweight=".17150pt" strokecolor="#231F20">
                <v:path arrowok="t"/>
              </v:shape>
            </v:group>
            <v:group style="position:absolute;left:10171;top:1851;width:2;height:19" coordorigin="10171,1851" coordsize="2,19">
              <v:shape style="position:absolute;left:10171;top:1851;width:2;height:19" coordorigin="10171,1851" coordsize="0,19" path="m10171,1869l10171,1851e" filled="f" stroked="t" strokeweight=".115pt" strokecolor="#231F20">
                <v:path arrowok="t"/>
              </v:shape>
            </v:group>
            <v:group style="position:absolute;left:10183;top:1875;width:2;height:10" coordorigin="10183,1875" coordsize="2,10">
              <v:shape style="position:absolute;left:10183;top:1875;width:2;height:10" coordorigin="10183,1875" coordsize="0,10" path="m10183,1875l10183,1885e" filled="f" stroked="t" strokeweight=".115pt" strokecolor="#231F20">
                <v:path arrowok="t"/>
              </v:shape>
            </v:group>
            <v:group style="position:absolute;left:10200;top:1840;width:2;height:2" coordorigin="10200,1840" coordsize="2,2">
              <v:shape style="position:absolute;left:10200;top:1840;width:2;height:2" coordorigin="10200,1840" coordsize="2,0" path="m10200,1840l10203,1840e" filled="f" stroked="t" strokeweight=".138pt" strokecolor="#231F20">
                <v:path arrowok="t"/>
              </v:shape>
            </v:group>
            <v:group style="position:absolute;left:10208;top:1898;width:2;height:2" coordorigin="10208,1898" coordsize="2,2">
              <v:shape style="position:absolute;left:10208;top:1898;width:2;height:2" coordorigin="10208,1898" coordsize="2,0" path="m10208,1898l10210,1898e" filled="f" stroked="t" strokeweight=".219pt" strokecolor="#231F20">
                <v:path arrowok="t"/>
              </v:shape>
            </v:group>
            <v:group style="position:absolute;left:10209;top:1857;width:2;height:30" coordorigin="10209,1857" coordsize="2,30">
              <v:shape style="position:absolute;left:10209;top:1857;width:2;height:30" coordorigin="10209,1857" coordsize="0,30" path="m10209,1857l10209,1887e" filled="f" stroked="t" strokeweight=".115pt" strokecolor="#231F20">
                <v:path arrowok="t"/>
              </v:shape>
            </v:group>
            <v:group style="position:absolute;left:10214;top:1832;width:2;height:63" coordorigin="10214,1832" coordsize="2,63">
              <v:shape style="position:absolute;left:10214;top:1832;width:2;height:63" coordorigin="10214,1832" coordsize="0,63" path="m10214,1832l10214,1895e" filled="f" stroked="t" strokeweight=".17050pt" strokecolor="#231F20">
                <v:path arrowok="t"/>
              </v:shape>
            </v:group>
            <v:group style="position:absolute;left:10218;top:1858;width:2;height:30" coordorigin="10218,1858" coordsize="2,30">
              <v:shape style="position:absolute;left:10218;top:1858;width:2;height:30" coordorigin="10218,1858" coordsize="0,30" path="m10218,1888l10218,1858e" filled="f" stroked="t" strokeweight=".115pt" strokecolor="#231F20">
                <v:path arrowok="t"/>
              </v:shape>
            </v:group>
            <v:group style="position:absolute;left:10039;top:1903;width:16;height:17" coordorigin="10039,1903" coordsize="16,17">
              <v:shape style="position:absolute;left:10039;top:1903;width:16;height:17" coordorigin="10039,1903" coordsize="16,17" path="m10039,1903l10055,1920e" filled="f" stroked="t" strokeweight=".115pt" strokecolor="#231F20">
                <v:path arrowok="t"/>
              </v:shape>
            </v:group>
            <v:group style="position:absolute;left:10040;top:1899;width:15;height:14" coordorigin="10040,1899" coordsize="15,14">
              <v:shape style="position:absolute;left:10040;top:1899;width:15;height:14" coordorigin="10040,1899" coordsize="15,14" path="m10040,1899l10055,1913e" filled="f" stroked="t" strokeweight=".115pt" strokecolor="#231F20">
                <v:path arrowok="t"/>
              </v:shape>
            </v:group>
            <v:group style="position:absolute;left:10043;top:1894;width:15;height:13" coordorigin="10043,1894" coordsize="15,13">
              <v:shape style="position:absolute;left:10043;top:1894;width:15;height:13" coordorigin="10043,1894" coordsize="15,13" path="m10058,1907l10043,1894e" filled="f" stroked="t" strokeweight=".115pt" strokecolor="#231F20">
                <v:path arrowok="t"/>
              </v:shape>
            </v:group>
            <v:group style="position:absolute;left:10031;top:1895;width:6;height:2" coordorigin="10031,1895" coordsize="6,2">
              <v:shape style="position:absolute;left:10031;top:1895;width:6;height:2" coordorigin="10031,1895" coordsize="6,2" path="m10031,1895l10037,1897e" filled="f" stroked="t" strokeweight=".115pt" strokecolor="#231F20">
                <v:path arrowok="t"/>
              </v:shape>
            </v:group>
            <v:group style="position:absolute;left:10058;top:1922;width:126;height:2" coordorigin="10058,1922" coordsize="126,2">
              <v:shape style="position:absolute;left:10058;top:1922;width:126;height:2" coordorigin="10058,1922" coordsize="126,0" path="m10058,1922l10183,1922e" filled="f" stroked="t" strokeweight=".115pt" strokecolor="#231F20">
                <v:path arrowok="t"/>
              </v:shape>
            </v:group>
            <v:group style="position:absolute;left:10053;top:1918;width:135;height:2" coordorigin="10053,1918" coordsize="135,2">
              <v:shape style="position:absolute;left:10053;top:1918;width:135;height:2" coordorigin="10053,1918" coordsize="135,0" path="m10053,1918l10188,1918e" filled="f" stroked="t" strokeweight=".115008pt" strokecolor="#231F20">
                <v:path arrowok="t"/>
              </v:shape>
            </v:group>
            <v:group style="position:absolute;left:10049;top:1914;width:142;height:2" coordorigin="10049,1914" coordsize="142,2">
              <v:shape style="position:absolute;left:10049;top:1914;width:142;height:2" coordorigin="10049,1914" coordsize="142,0" path="m10049,1914l10192,1914e" filled="f" stroked="t" strokeweight=".115pt" strokecolor="#231F20">
                <v:path arrowok="t"/>
              </v:shape>
            </v:group>
            <v:group style="position:absolute;left:10062;top:1908;width:117;height:2" coordorigin="10062,1908" coordsize="117,2">
              <v:shape style="position:absolute;left:10062;top:1908;width:117;height:2" coordorigin="10062,1908" coordsize="117,0" path="m10179,1908l10062,1908e" filled="f" stroked="t" strokeweight=".115pt" strokecolor="#231F20">
                <v:path arrowok="t"/>
              </v:shape>
            </v:group>
            <v:group style="position:absolute;left:10058;top:1880;width:126;height:2" coordorigin="10058,1880" coordsize="126,2">
              <v:shape style="position:absolute;left:10058;top:1880;width:126;height:2" coordorigin="10058,1880" coordsize="126,0" path="m10058,1880l10183,1880e" filled="f" stroked="t" strokeweight=".6128pt" strokecolor="#231F20">
                <v:path arrowok="t"/>
              </v:shape>
            </v:group>
            <v:group style="position:absolute;left:10070;top:1869;width:101;height:2" coordorigin="10070,1869" coordsize="101,2">
              <v:shape style="position:absolute;left:10070;top:1869;width:101;height:2" coordorigin="10070,1869" coordsize="101,0" path="m10070,1869l10171,1869e" filled="f" stroked="t" strokeweight=".115054pt" strokecolor="#231F20">
                <v:path arrowok="t"/>
              </v:shape>
            </v:group>
            <v:group style="position:absolute;left:10039;top:1846;width:164;height:2" coordorigin="10039,1846" coordsize="164,2">
              <v:shape style="position:absolute;left:10039;top:1846;width:164;height:2" coordorigin="10039,1846" coordsize="164,0" path="m10039,1846l10203,1846e" filled="f" stroked="t" strokeweight=".586979pt" strokecolor="#231F20">
                <v:path arrowok="t"/>
              </v:shape>
            </v:group>
            <v:group style="position:absolute;left:10028;top:1828;width:8;height:2" coordorigin="10028,1828" coordsize="8,2">
              <v:shape style="position:absolute;left:10028;top:1828;width:8;height:2" coordorigin="10028,1828" coordsize="8,0" path="m10037,1828l10028,1828e" filled="f" stroked="t" strokeweight=".115pt" strokecolor="#231F20">
                <v:path arrowok="t"/>
              </v:shape>
            </v:group>
            <v:group style="position:absolute;left:10033;top:1826;width:174;height:2" coordorigin="10033,1826" coordsize="174,2">
              <v:shape style="position:absolute;left:10033;top:1826;width:174;height:2" coordorigin="10033,1826" coordsize="174,0" path="m10033,1826l10208,1826e" filled="f" stroked="t" strokeweight=".115pt" strokecolor="#231F20">
                <v:path arrowok="t"/>
              </v:shape>
            </v:group>
            <v:group style="position:absolute;left:10204;top:1895;width:6;height:2" coordorigin="10204,1895" coordsize="6,2">
              <v:shape style="position:absolute;left:10204;top:1895;width:6;height:2" coordorigin="10204,1895" coordsize="6,2" path="m10204,1897l10210,1895e" filled="f" stroked="t" strokeweight=".115pt" strokecolor="#231F20">
                <v:path arrowok="t"/>
              </v:shape>
            </v:group>
            <v:group style="position:absolute;left:10202;top:1826;width:6;height:12" coordorigin="10202,1826" coordsize="6,12">
              <v:shape style="position:absolute;left:10202;top:1826;width:6;height:12" coordorigin="10202,1826" coordsize="6,12" path="m10202,1838l10202,1834,10204,1829,10205,1827,10208,1826e" filled="f" stroked="t" strokeweight=".115pt" strokecolor="#231F20">
                <v:path arrowok="t"/>
              </v:shape>
            </v:group>
            <v:group style="position:absolute;left:10033;top:1826;width:7;height:12" coordorigin="10033,1826" coordsize="7,12">
              <v:shape style="position:absolute;left:10033;top:1826;width:7;height:12" coordorigin="10033,1826" coordsize="7,12" path="m10040,1838l10039,1834,10037,1829,10035,1827,10033,1826e" filled="f" stroked="t" strokeweight=".115pt" strokecolor="#231F20">
                <v:path arrowok="t"/>
              </v:shape>
            </v:group>
            <v:group style="position:absolute;left:10032;top:1887;width:3;height:3" coordorigin="10032,1887" coordsize="3,3">
              <v:shape style="position:absolute;left:10032;top:1887;width:3;height:3" coordorigin="10032,1887" coordsize="3,3" path="m10035,1890l10033,1889,10032,1887e" filled="f" stroked="t" strokeweight=".115pt" strokecolor="#231F20">
                <v:path arrowok="t"/>
              </v:shape>
            </v:group>
            <v:group style="position:absolute;left:10206;top:1887;width:3;height:3" coordorigin="10206,1887" coordsize="3,3">
              <v:shape style="position:absolute;left:10206;top:1887;width:3;height:3" coordorigin="10206,1887" coordsize="3,3" path="m10209,1887l10208,1889,10206,1890e" filled="f" stroked="t" strokeweight=".115pt" strokecolor="#231F20">
                <v:path arrowok="t"/>
              </v:shape>
            </v:group>
            <v:group style="position:absolute;left:10055;top:1920;width:4;height:2" coordorigin="10055,1920" coordsize="4,2">
              <v:shape style="position:absolute;left:10055;top:1920;width:4;height:2" coordorigin="10055,1920" coordsize="4,2" path="m10059,1922l10057,1922,10055,1920e" filled="f" stroked="t" strokeweight=".115pt" strokecolor="#231F20">
                <v:path arrowok="t"/>
              </v:shape>
            </v:group>
            <v:group style="position:absolute;left:10182;top:1920;width:4;height:2" coordorigin="10182,1920" coordsize="4,2">
              <v:shape style="position:absolute;left:10182;top:1920;width:4;height:2" coordorigin="10182,1920" coordsize="4,2" path="m10186,1920l10184,1922,10182,1922e" filled="f" stroked="t" strokeweight=".115pt" strokecolor="#231F20">
                <v:path arrowok="t"/>
              </v:shape>
            </v:group>
            <v:group style="position:absolute;left:10058;top:1907;width:4;height:2" coordorigin="10058,1907" coordsize="4,2">
              <v:shape style="position:absolute;left:10058;top:1907;width:4;height:2" coordorigin="10058,1907" coordsize="4,1" path="m10062,1908l10058,1907e" filled="f" stroked="t" strokeweight=".115pt" strokecolor="#231F20">
                <v:path arrowok="t"/>
              </v:shape>
            </v:group>
            <v:group style="position:absolute;left:10179;top:1907;width:4;height:2" coordorigin="10179,1907" coordsize="4,2">
              <v:shape style="position:absolute;left:10179;top:1907;width:4;height:2" coordorigin="10179,1907" coordsize="4,1" path="m10183,1907l10179,1908e" filled="f" stroked="t" strokeweight=".115pt" strokecolor="#231F20">
                <v:path arrowok="t"/>
              </v:shape>
            </v:group>
            <v:group style="position:absolute;left:10035;top:1901;width:4;height:2" coordorigin="10035,1901" coordsize="4,2">
              <v:shape style="position:absolute;left:10035;top:1901;width:4;height:2" coordorigin="10035,1901" coordsize="4,2" path="m10035,1901l10039,1903e" filled="f" stroked="t" strokeweight=".115pt" strokecolor="#231F20">
                <v:path arrowok="t"/>
              </v:shape>
            </v:group>
            <v:group style="position:absolute;left:10202;top:1901;width:4;height:2" coordorigin="10202,1901" coordsize="4,2">
              <v:shape style="position:absolute;left:10202;top:1901;width:4;height:2" coordorigin="10202,1901" coordsize="4,2" path="m10202,1903l10205,1901e" filled="f" stroked="t" strokeweight=".115pt" strokecolor="#231F20">
                <v:path arrowok="t"/>
              </v:shape>
            </v:group>
            <v:group style="position:absolute;left:10055;top:1913;width:4;height:2" coordorigin="10055,1913" coordsize="4,2">
              <v:shape style="position:absolute;left:10055;top:1913;width:4;height:2" coordorigin="10055,1913" coordsize="4,2" path="m10060,1914l10055,1913e" filled="f" stroked="t" strokeweight=".115pt" strokecolor="#231F20">
                <v:path arrowok="t"/>
              </v:shape>
            </v:group>
            <v:group style="position:absolute;left:10181;top:1913;width:4;height:2" coordorigin="10181,1913" coordsize="4,2">
              <v:shape style="position:absolute;left:10181;top:1913;width:4;height:2" coordorigin="10181,1913" coordsize="4,2" path="m10186,1913l10181,1914e" filled="f" stroked="t" strokeweight=".115pt" strokecolor="#231F20">
                <v:path arrowok="t"/>
              </v:shape>
            </v:group>
            <v:group style="position:absolute;left:10037;top:1897;width:3;height:2" coordorigin="10037,1897" coordsize="3,2">
              <v:shape style="position:absolute;left:10037;top:1897;width:3;height:2" coordorigin="10037,1897" coordsize="3,2" path="m10037,1897l10040,1899e" filled="f" stroked="t" strokeweight=".115pt" strokecolor="#231F20">
                <v:path arrowok="t"/>
              </v:shape>
            </v:group>
            <v:group style="position:absolute;left:10201;top:1897;width:3;height:2" coordorigin="10201,1897" coordsize="3,2">
              <v:shape style="position:absolute;left:10201;top:1897;width:3;height:2" coordorigin="10201,1897" coordsize="3,2" path="m10201,1899l10204,1897e" filled="f" stroked="t" strokeweight=".115pt" strokecolor="#231F20">
                <v:path arrowok="t"/>
              </v:shape>
            </v:group>
            <v:group style="position:absolute;left:10210;top:1888;width:5;height:7" coordorigin="10210,1888" coordsize="5,7">
              <v:shape style="position:absolute;left:10210;top:1888;width:5;height:7" coordorigin="10210,1888" coordsize="5,7" path="m10215,1888l10214,1892,10210,1895e" filled="f" stroked="t" strokeweight=".115pt" strokecolor="#231F20">
                <v:path arrowok="t"/>
              </v:shape>
            </v:group>
            <v:group style="position:absolute;left:10026;top:1888;width:5;height:7" coordorigin="10026,1888" coordsize="5,7">
              <v:shape style="position:absolute;left:10026;top:1888;width:5;height:7" coordorigin="10026,1888" coordsize="5,7" path="m10031,1895l10028,1892,10026,1888e" filled="f" stroked="t" strokeweight=".115pt" strokecolor="#231F20">
                <v:path arrowok="t"/>
              </v:shape>
            </v:group>
            <v:group style="position:absolute;left:10023;top:1888;width:12;height:13" coordorigin="10023,1888" coordsize="12,13">
              <v:shape style="position:absolute;left:10023;top:1888;width:12;height:13" coordorigin="10023,1888" coordsize="12,13" path="m10035,1901l10030,1900,10027,1897,10024,1893,10023,1888e" filled="f" stroked="t" strokeweight=".115pt" strokecolor="#231F20">
                <v:path arrowok="t"/>
              </v:shape>
            </v:group>
            <v:group style="position:absolute;left:10205;top:1888;width:12;height:13" coordorigin="10205,1888" coordsize="12,13">
              <v:shape style="position:absolute;left:10205;top:1888;width:12;height:13" coordorigin="10205,1888" coordsize="12,13" path="m10218,1888l10217,1893,10214,1897,10210,1900,10205,1901e" filled="f" stroked="t" strokeweight=".115pt" strokecolor="#231F20">
                <v:path arrowok="t"/>
              </v:shape>
            </v:group>
            <v:group style="position:absolute;left:10198;top:1890;width:8;height:4" coordorigin="10198,1890" coordsize="8,4">
              <v:shape style="position:absolute;left:10198;top:1890;width:8;height:4" coordorigin="10198,1890" coordsize="8,4" path="m10198,1894l10202,1891,10206,1890e" filled="f" stroked="t" strokeweight=".115pt" strokecolor="#231F20">
                <v:path arrowok="t"/>
              </v:shape>
            </v:group>
            <v:group style="position:absolute;left:10035;top:1890;width:8;height:4" coordorigin="10035,1890" coordsize="8,4">
              <v:shape style="position:absolute;left:10035;top:1890;width:8;height:4" coordorigin="10035,1890" coordsize="8,4" path="m10035,1890l10039,1891,10043,1894e" filled="f" stroked="t" strokeweight=".115pt" strokecolor="#231F20">
                <v:path arrowok="t"/>
              </v:shape>
            </v:group>
            <v:group style="position:absolute;left:10027;top:1826;width:6;height:6" coordorigin="10027,1826" coordsize="6,6">
              <v:shape style="position:absolute;left:10027;top:1826;width:6;height:6" coordorigin="10027,1826" coordsize="6,6" path="m10027,1832l10028,1829,10030,1827,10033,1826e" filled="f" stroked="t" strokeweight=".115pt" strokecolor="#231F20">
                <v:path arrowok="t"/>
              </v:shape>
            </v:group>
            <v:group style="position:absolute;left:10208;top:1826;width:6;height:6" coordorigin="10208,1826" coordsize="6,6">
              <v:shape style="position:absolute;left:10208;top:1826;width:6;height:6" coordorigin="10208,1826" coordsize="6,6" path="m10208,1826l10211,1827,10213,1829,10214,1832e" filled="f" stroked="t" strokeweight=".115pt" strokecolor="#231F20">
                <v:path arrowok="t"/>
              </v:shape>
            </v:group>
            <v:group style="position:absolute;left:10203;top:1851;width:6;height:6" coordorigin="10203,1851" coordsize="6,6">
              <v:shape style="position:absolute;left:10203;top:1851;width:6;height:6" coordorigin="10203,1851" coordsize="6,6" path="m10203,1851l10205,1851,10208,1854,10209,1857e" filled="f" stroked="t" strokeweight=".115pt" strokecolor="#231F20">
                <v:path arrowok="t"/>
              </v:shape>
            </v:group>
            <v:group style="position:absolute;left:10032;top:1851;width:7;height:6" coordorigin="10032,1851" coordsize="7,6">
              <v:shape style="position:absolute;left:10032;top:1851;width:7;height:6" coordorigin="10032,1851" coordsize="7,6" path="m10032,1857l10033,1854,10035,1851,10039,1851e" filled="f" stroked="t" strokeweight=".115pt" strokecolor="#231F20">
                <v:path arrowok="t"/>
              </v:shape>
            </v:group>
            <v:group style="position:absolute;left:10203;top:1844;width:12;height:13" coordorigin="10203,1844" coordsize="12,13">
              <v:shape style="position:absolute;left:10203;top:1844;width:12;height:13" coordorigin="10203,1844" coordsize="12,13" path="m10203,1844l10207,1845,10212,1848,10214,1852,10215,1857e" filled="f" stroked="t" strokeweight=".115pt" strokecolor="#231F20">
                <v:path arrowok="t"/>
              </v:shape>
            </v:group>
            <v:group style="position:absolute;left:10026;top:1844;width:13;height:13" coordorigin="10026,1844" coordsize="13,13">
              <v:shape style="position:absolute;left:10026;top:1844;width:13;height:13" coordorigin="10026,1844" coordsize="13,13" path="m10026,1857l10027,1852,10029,1848,10034,1845,10039,1844e" filled="f" stroked="t" strokeweight=".115pt" strokecolor="#231F20">
                <v:path arrowok="t"/>
              </v:shape>
            </v:group>
            <v:group style="position:absolute;left:10023;top:1847;width:4;height:11" coordorigin="10023,1847" coordsize="4,11">
              <v:shape style="position:absolute;left:10023;top:1847;width:4;height:11" coordorigin="10023,1847" coordsize="4,11" path="m10023,1858l10024,1852,10027,1847e" filled="f" stroked="t" strokeweight=".115pt" strokecolor="#231F20">
                <v:path arrowok="t"/>
              </v:shape>
            </v:group>
            <v:group style="position:absolute;left:10214;top:1847;width:4;height:11" coordorigin="10214,1847" coordsize="4,11">
              <v:shape style="position:absolute;left:10214;top:1847;width:4;height:11" coordorigin="10214,1847" coordsize="4,11" path="m10214,1847l10217,1852,10218,1858e" filled="f" stroked="t" strokeweight=".115pt" strokecolor="#231F20">
                <v:path arrowok="t"/>
              </v:shape>
            </v:group>
            <v:group style="position:absolute;left:10051;top:1841;width:3;height:3" coordorigin="10051,1841" coordsize="3,3">
              <v:shape style="position:absolute;left:10051;top:1841;width:3;height:3" coordorigin="10051,1841" coordsize="3,3" path="m10054,1845l10051,1841e" filled="f" stroked="t" strokeweight=".115pt" strokecolor="#231F20">
                <v:path arrowok="t"/>
              </v:shape>
            </v:group>
            <v:group style="position:absolute;left:10075;top:1841;width:4;height:3" coordorigin="10075,1841" coordsize="4,3">
              <v:shape style="position:absolute;left:10075;top:1841;width:4;height:3" coordorigin="10075,1841" coordsize="4,3" path="m10079,1841l10075,1845e" filled="f" stroked="t" strokeweight=".115pt" strokecolor="#231F20">
                <v:path arrowok="t"/>
              </v:shape>
            </v:group>
            <v:group style="position:absolute;left:10107;top:1841;width:4;height:3" coordorigin="10107,1841" coordsize="4,3">
              <v:shape style="position:absolute;left:10107;top:1841;width:4;height:3" coordorigin="10107,1841" coordsize="4,3" path="m10111,1845l10107,1841e" filled="f" stroked="t" strokeweight=".115pt" strokecolor="#231F20">
                <v:path arrowok="t"/>
              </v:shape>
            </v:group>
            <v:group style="position:absolute;left:10132;top:1841;width:4;height:3" coordorigin="10132,1841" coordsize="4,3">
              <v:shape style="position:absolute;left:10132;top:1841;width:4;height:3" coordorigin="10132,1841" coordsize="4,3" path="m10136,1841l10132,1845e" filled="f" stroked="t" strokeweight=".115pt" strokecolor="#231F20">
                <v:path arrowok="t"/>
              </v:shape>
            </v:group>
            <v:group style="position:absolute;left:10164;top:1841;width:3;height:3" coordorigin="10164,1841" coordsize="3,3">
              <v:shape style="position:absolute;left:10164;top:1841;width:3;height:3" coordorigin="10164,1841" coordsize="3,3" path="m10168,1845l10164,1841e" filled="f" stroked="t" strokeweight=".115pt" strokecolor="#231F20">
                <v:path arrowok="t"/>
              </v:shape>
            </v:group>
            <v:group style="position:absolute;left:10189;top:1841;width:4;height:3" coordorigin="10189,1841" coordsize="4,3">
              <v:shape style="position:absolute;left:10189;top:1841;width:4;height:3" coordorigin="10189,1841" coordsize="4,3" path="m10193,1841l10189,1845e" filled="f" stroked="t" strokeweight=".115pt" strokecolor="#231F20">
                <v:path arrowok="t"/>
              </v:shape>
              <v:shape style="position:absolute;left:6503;top:1361;width:185;height:111" type="#_x0000_t75">
                <v:imagedata r:id="rId169" o:title=""/>
              </v:shape>
            </v:group>
            <v:group style="position:absolute;left:6503;top:1361;width:185;height:111" coordorigin="6503,1361" coordsize="185,111">
              <v:shape style="position:absolute;left:6503;top:1361;width:185;height:111" coordorigin="6503,1361" coordsize="185,111" path="m6688,1361l6503,1361,6503,1472,6688,1472,6688,1361xe" filled="f" stroked="t" strokeweight=".035pt" strokecolor="#424243">
                <v:path arrowok="t"/>
              </v:shape>
              <v:shape style="position:absolute;left:6529;top:1474;width:134;height:25" type="#_x0000_t75">
                <v:imagedata r:id="rId170" o:title=""/>
              </v:shape>
            </v:group>
            <v:group style="position:absolute;left:6529;top:1474;width:134;height:25" coordorigin="6529,1474" coordsize="134,25">
              <v:shape style="position:absolute;left:6529;top:1474;width:134;height:25" coordorigin="6529,1474" coordsize="134,25" path="m6662,1474l6529,1474,6529,1500,6662,1500,6662,1474xe" filled="f" stroked="t" strokeweight=".035pt" strokecolor="#424243">
                <v:path arrowok="t"/>
              </v:shape>
            </v:group>
            <v:group style="position:absolute;left:6493;top:1158;width:102;height:202" coordorigin="6493,1158" coordsize="102,202">
              <v:shape style="position:absolute;left:6493;top:1158;width:102;height:202" coordorigin="6493,1158" coordsize="102,202" path="m6595,1361l6595,1158,6493,1158e" filled="f" stroked="t" strokeweight="1.068pt" strokecolor="#050000">
                <v:path arrowok="t"/>
              </v:shape>
            </v:group>
            <v:group style="position:absolute;left:10372;top:1419;width:2;height:218" coordorigin="10372,1419" coordsize="2,218">
              <v:shape style="position:absolute;left:10372;top:1419;width:2;height:218" coordorigin="10372,1419" coordsize="0,218" path="m10372,1638l10372,1419e" filled="f" stroked="t" strokeweight=".541pt" strokecolor="#050000">
                <v:path arrowok="t"/>
              </v:shape>
            </v:group>
            <v:group style="position:absolute;left:8790;top:1122;width:2;height:301" coordorigin="8790,1122" coordsize="2,301">
              <v:shape style="position:absolute;left:8790;top:1122;width:2;height:301" coordorigin="8790,1122" coordsize="0,301" path="m8790,1422l8790,1122e" filled="f" stroked="t" strokeweight=".541pt" strokecolor="#050000">
                <v:path arrowok="t"/>
              </v:shape>
            </v:group>
            <v:group style="position:absolute;left:7381;top:1422;width:2;height:89" coordorigin="7381,1422" coordsize="2,89">
              <v:shape style="position:absolute;left:7381;top:1422;width:2;height:89" coordorigin="7381,1422" coordsize="0,89" path="m7381,1422l7381,1511e" filled="f" stroked="t" strokeweight=".383pt" strokecolor="#050000">
                <v:path arrowok="t"/>
              </v:shape>
            </v:group>
            <v:group style="position:absolute;left:10109;top:1420;width:2;height:89" coordorigin="10109,1420" coordsize="2,89">
              <v:shape style="position:absolute;left:10109;top:1420;width:2;height:89" coordorigin="10109,1420" coordsize="0,89" path="m10109,1420l10109,1509e" filled="f" stroked="t" strokeweight=".541pt" strokecolor="#050000">
                <v:path arrowok="t"/>
              </v:shape>
            </v:group>
            <v:group style="position:absolute;left:7381;top:1420;width:2726;height:2" coordorigin="7381,1420" coordsize="2726,2">
              <v:shape style="position:absolute;left:7381;top:1420;width:2726;height:2" coordorigin="7381,1420" coordsize="2726,0" path="m7381,1420l10107,1420e" filled="f" stroked="t" strokeweight=".541pt" strokecolor="#050000">
                <v:path arrowok="t"/>
              </v:shape>
            </v:group>
            <v:group style="position:absolute;left:10688;top:1125;width:179;height:291" coordorigin="10688,1125" coordsize="179,291">
              <v:shape style="position:absolute;left:10688;top:1125;width:179;height:291" coordorigin="10688,1125" coordsize="179,291" path="m10688,1416l10688,1125,10867,1125e" filled="f" stroked="t" strokeweight="1.622pt" strokecolor="#050000">
                <v:path arrowok="t"/>
              </v:shape>
              <v:shape style="position:absolute;left:10642;top:1417;width:92;height:80" type="#_x0000_t75">
                <v:imagedata r:id="rId171" o:title=""/>
              </v:shape>
            </v:group>
            <v:group style="position:absolute;left:10642;top:1417;width:92;height:80" coordorigin="10642,1417" coordsize="92,80">
              <v:shape style="position:absolute;left:10642;top:1417;width:92;height:80" coordorigin="10642,1417" coordsize="92,80" path="m10642,1417l10734,1417,10734,1497,10642,1497,10642,1417xe" filled="f" stroked="t" strokeweight=".035pt" strokecolor="#424243">
                <v:path arrowok="t"/>
              </v:shape>
            </v:group>
            <v:group style="position:absolute;left:10704;top:1974;width:2;height:218" coordorigin="10704,1974" coordsize="2,218">
              <v:shape style="position:absolute;left:10704;top:1974;width:2;height:218" coordorigin="10704,1974" coordsize="0,218" path="m10704,2193l10704,1974e" filled="f" stroked="t" strokeweight=".541pt" strokecolor="#050000">
                <v:path arrowok="t"/>
              </v:shape>
            </v:group>
            <v:group style="position:absolute;left:8801;top:2147;width:2;height:301" coordorigin="8801,2147" coordsize="2,301">
              <v:shape style="position:absolute;left:8801;top:2147;width:2;height:301" coordorigin="8801,2147" coordsize="0,301" path="m8801,2147l8801,2448e" filled="f" stroked="t" strokeweight=".541pt" strokecolor="#050000">
                <v:path arrowok="t"/>
              </v:shape>
            </v:group>
            <v:group style="position:absolute;left:7392;top:2059;width:2;height:89" coordorigin="7392,2059" coordsize="2,89">
              <v:shape style="position:absolute;left:7392;top:2059;width:2;height:89" coordorigin="7392,2059" coordsize="0,89" path="m7392,2147l7392,2059e" filled="f" stroked="t" strokeweight=".383pt" strokecolor="#050000">
                <v:path arrowok="t"/>
              </v:shape>
            </v:group>
            <v:group style="position:absolute;left:10120;top:2060;width:2;height:89" coordorigin="10120,2060" coordsize="2,89">
              <v:shape style="position:absolute;left:10120;top:2060;width:2;height:89" coordorigin="10120,2060" coordsize="0,89" path="m10120,2149l10120,2060e" filled="f" stroked="t" strokeweight=".541pt" strokecolor="#050000">
                <v:path arrowok="t"/>
              </v:shape>
            </v:group>
            <v:group style="position:absolute;left:7392;top:2149;width:2726;height:2" coordorigin="7392,2149" coordsize="2726,2">
              <v:shape style="position:absolute;left:7392;top:2149;width:2726;height:2" coordorigin="7392,2149" coordsize="2726,0" path="m7392,2149l10118,2149e" filled="f" stroked="t" strokeweight=".541pt" strokecolor="#050000">
                <v:path arrowok="t"/>
              </v:shape>
            </v:group>
            <v:group style="position:absolute;left:6895;top:1392;width:178;height:2" coordorigin="6895,1392" coordsize="178,2">
              <v:shape style="position:absolute;left:6895;top:1392;width:178;height:2" coordorigin="6895,1392" coordsize="178,0" path="m6895,1392l7073,1392e" filled="f" stroked="t" strokeweight=".541pt" strokecolor="#232021">
                <v:path arrowok="t"/>
              </v:shape>
            </v:group>
            <v:group style="position:absolute;left:6940;top:1471;width:82;height:2" coordorigin="6940,1471" coordsize="82,2">
              <v:shape style="position:absolute;left:6940;top:1471;width:82;height:2" coordorigin="6940,1471" coordsize="82,0" path="m6940,1471l7022,1471e" filled="f" stroked="t" strokeweight=".541pt" strokecolor="#232021">
                <v:path arrowok="t"/>
              </v:shape>
            </v:group>
            <v:group style="position:absolute;left:6915;top:1432;width:132;height:2" coordorigin="6915,1432" coordsize="132,2">
              <v:shape style="position:absolute;left:6915;top:1432;width:132;height:2" coordorigin="6915,1432" coordsize="132,0" path="m6915,1432l7047,1432e" filled="f" stroked="t" strokeweight=".541pt" strokecolor="#232021">
                <v:path arrowok="t"/>
              </v:shape>
            </v:group>
            <v:group style="position:absolute;left:6983;top:1239;width:2;height:151" coordorigin="6983,1239" coordsize="2,151">
              <v:shape style="position:absolute;left:6983;top:1239;width:2;height:151" coordorigin="6983,1239" coordsize="0,151" path="m6983,1390l6983,1239e" filled="f" stroked="t" strokeweight=".541pt" strokecolor="#232021">
                <v:path arrowok="t"/>
              </v:shape>
              <v:shape style="position:absolute;left:8674;top:2779;width:300;height:106" type="#_x0000_t75">
                <v:imagedata r:id="rId172" o:title=""/>
              </v:shape>
              <v:shape style="position:absolute;left:8851;top:2527;width:93;height:319" type="#_x0000_t75">
                <v:imagedata r:id="rId173" o:title=""/>
              </v:shape>
              <v:shape style="position:absolute;left:8825;top:2502;width:29;height:352" type="#_x0000_t75">
                <v:imagedata r:id="rId174" o:title=""/>
              </v:shape>
              <v:shape style="position:absolute;left:8701;top:2499;width:128;height:356" type="#_x0000_t75">
                <v:imagedata r:id="rId175" o:title=""/>
              </v:shape>
            </v:group>
            <v:group style="position:absolute;left:8701;top:2499;width:128;height:356" coordorigin="8701,2499" coordsize="128,356">
              <v:shape style="position:absolute;left:8701;top:2499;width:128;height:356" coordorigin="8701,2499" coordsize="128,356" path="m8706,2843l8822,2855,8826,2855,8827,2853,8827,2851,8827,2851,8827,2846,8827,2810,8828,2806,8828,2788,8828,2761,8829,2671,8829,2604,8830,2542,8830,2512,8826,2499,8818,2500,8805,2502,8780,2506,8752,2511,8730,2515,8714,2516,8710,2522,8706,2529,8706,2531,8705,2541,8705,2558,8705,2585,8705,2610,8704,2683,8702,2755,8701,2821,8701,2837,8702,2841,8703,2842,8703,2843,8706,2843xe" filled="f" stroked="t" strokeweight=".015pt" strokecolor="#070101">
                <v:path arrowok="t"/>
              </v:shape>
            </v:group>
            <v:group style="position:absolute;left:8709;top:2506;width:114;height:41" coordorigin="8709,2506" coordsize="114,41">
              <v:shape style="position:absolute;left:8709;top:2506;width:114;height:41" coordorigin="8709,2506" coordsize="114,41" path="m8812,2506l8792,2510,8718,2522,8714,2523,8714,2524,8711,2527,8710,2529,8710,2533,8709,2547,8709,2545,8712,2540,8711,2535,8715,2526,8719,2525,8815,2509,8815,2508,8821,2508,8820,2507,8817,2506,8812,2506xe" filled="t" fillcolor="#F1F2F2" stroked="f">
                <v:path arrowok="t"/>
                <v:fill type="solid"/>
              </v:shape>
              <v:shape style="position:absolute;left:8709;top:2506;width:114;height:41" coordorigin="8709,2506" coordsize="114,41" path="m8822,2511l8823,2517,8823,2515,8823,2512,8822,2511xe" filled="t" fillcolor="#F1F2F2" stroked="f">
                <v:path arrowok="t"/>
                <v:fill type="solid"/>
              </v:shape>
              <v:shape style="position:absolute;left:8709;top:2506;width:114;height:41" coordorigin="8709,2506" coordsize="114,41" path="m8822,2511l8822,2511,8822,2511xe" filled="t" fillcolor="#F1F2F2" stroked="f">
                <v:path arrowok="t"/>
                <v:fill type="solid"/>
              </v:shape>
              <v:shape style="position:absolute;left:8709;top:2506;width:114;height:41" coordorigin="8709,2506" coordsize="114,41" path="m8821,2508l8815,2508,8822,2511,8821,2508xe" filled="t" fillcolor="#F1F2F2" stroked="f">
                <v:path arrowok="t"/>
                <v:fill type="solid"/>
              </v:shape>
            </v:group>
            <v:group style="position:absolute;left:8705;top:2832;width:115;height:16" coordorigin="8705,2832" coordsize="115,16">
              <v:shape style="position:absolute;left:8705;top:2832;width:115;height:16" coordorigin="8705,2832" coordsize="115,16" path="m8705,2832l8706,2837,8708,2837,8738,2840,8767,2843,8775,2843,8808,2847,8812,2847,8817,2848,8819,2848,8820,2847,8821,2845,8800,2844,8709,2835,8705,2832xe" filled="t" fillcolor="#77787B" stroked="f">
                <v:path arrowok="t"/>
                <v:fill type="solid"/>
              </v:shape>
            </v:group>
            <v:group style="position:absolute;left:8743;top:2562;width:33;height:87" coordorigin="8743,2562" coordsize="33,87">
              <v:shape style="position:absolute;left:8743;top:2562;width:33;height:87" coordorigin="8743,2562" coordsize="33,87" path="m8770,2562l8766,2563,8761,2563,8754,2564,8748,2566,8746,2569,8744,2574,8744,2594,8744,2615,8743,2624,8744,2642,8745,2645,8747,2647,8750,2649,8758,2648,8767,2648,8769,2648,8773,2643,8776,2639,8775,2621,8775,2615,8775,2591,8775,2571,8774,2568,8774,2568,8770,2562xe" filled="t" fillcolor="#070101" stroked="f">
                <v:path arrowok="t"/>
                <v:fill type="solid"/>
              </v:shape>
            </v:group>
            <v:group style="position:absolute;left:8743;top:2562;width:33;height:87" coordorigin="8743,2562" coordsize="33,87">
              <v:shape style="position:absolute;left:8743;top:2562;width:33;height:87" coordorigin="8743,2562" coordsize="33,87" path="m8744,2642l8743,2624,8744,2615,8744,2594,8761,2563,8764,2563,8766,2563,8770,2562,8772,2565,8774,2568,8774,2568,8775,2571,8775,2591,8775,2615,8775,2621,8776,2639,8773,2643,8769,2648,8767,2648,8763,2648,8758,2648,8750,2649,8749,2648,8747,2647,8745,2645,8744,2642xe" filled="f" stroked="t" strokeweight=".061pt" strokecolor="#231F20">
                <v:path arrowok="t"/>
              </v:shape>
            </v:group>
            <v:group style="position:absolute;left:8745;top:2629;width:30;height:17" coordorigin="8745,2629" coordsize="30,17">
              <v:shape style="position:absolute;left:8745;top:2629;width:30;height:17" coordorigin="8745,2629" coordsize="30,17" path="m8775,2629l8748,2630,8746,2631,8746,2633,8745,2639,8747,2643,8749,2645,8751,2646,8754,2646,8768,2645,8770,2644,8774,2641,8774,2636,8775,2629xe" filled="t" fillcolor="#949493" stroked="f">
                <v:path arrowok="t"/>
                <v:fill type="solid"/>
              </v:shape>
            </v:group>
            <v:group style="position:absolute;left:8758;top:2638;width:2;height:4" coordorigin="8758,2638" coordsize="2,4">
              <v:shape style="position:absolute;left:8758;top:2638;width:2;height:4" coordorigin="8758,2638" coordsize="1,4" path="m8758,2640l8760,2640e" filled="f" stroked="t" strokeweight=".308pt" strokecolor="#231F20">
                <v:path arrowok="t"/>
              </v:shape>
            </v:group>
            <v:group style="position:absolute;left:8751;top:2634;width:13;height:6" coordorigin="8751,2634" coordsize="13,6">
              <v:shape style="position:absolute;left:8751;top:2634;width:13;height:6" coordorigin="8751,2634" coordsize="13,6" path="m8755,2637l8755,2638,8757,2640,8759,2639,8755,2637xe" filled="t" fillcolor="#231F20" stroked="f">
                <v:path arrowok="t"/>
                <v:fill type="solid"/>
              </v:shape>
              <v:shape style="position:absolute;left:8751;top:2634;width:13;height:6" coordorigin="8751,2634" coordsize="13,6" path="m8763,2637l8760,2639,8761,2639,8763,2638,8763,2637xe" filled="t" fillcolor="#231F20" stroked="f">
                <v:path arrowok="t"/>
                <v:fill type="solid"/>
              </v:shape>
              <v:shape style="position:absolute;left:8751;top:2634;width:13;height:6" coordorigin="8751,2634" coordsize="13,6" path="m8762,2635l8763,2637,8765,2635,8762,2635xe" filled="t" fillcolor="#231F20" stroked="f">
                <v:path arrowok="t"/>
                <v:fill type="solid"/>
              </v:shape>
              <v:shape style="position:absolute;left:8751;top:2634;width:13;height:6" coordorigin="8751,2634" coordsize="13,6" path="m8751,2634l8755,2637,8757,2635,8751,2634xe" filled="t" fillcolor="#231F20" stroked="f">
                <v:path arrowok="t"/>
                <v:fill type="solid"/>
              </v:shape>
              <v:shape style="position:absolute;left:8751;top:2634;width:13;height:6" coordorigin="8751,2634" coordsize="13,6" path="m8762,2634l8757,2635,8762,2635,8762,2634xe" filled="t" fillcolor="#231F20" stroked="f">
                <v:path arrowok="t"/>
                <v:fill type="solid"/>
              </v:shape>
            </v:group>
            <v:group style="position:absolute;left:8709;top:2791;width:102;height:45" coordorigin="8709,2791" coordsize="102,45">
              <v:shape style="position:absolute;left:8709;top:2791;width:102;height:45" coordorigin="8709,2791" coordsize="102,45" path="m8811,2828l8716,2828,8781,2834,8811,2836,8811,2835,8811,2828xe" filled="t" fillcolor="#4D4F56" stroked="f">
                <v:path arrowok="t"/>
                <v:fill type="solid"/>
              </v:shape>
              <v:shape style="position:absolute;left:8709;top:2791;width:102;height:45" coordorigin="8709,2791" coordsize="102,45" path="m8710,2791l8709,2819,8709,2829,8716,2828,8811,2828,8812,2796,8710,2791xe" filled="t" fillcolor="#4D4F56" stroked="f">
                <v:path arrowok="t"/>
                <v:fill type="solid"/>
              </v:shape>
            </v:group>
            <v:group style="position:absolute;left:8704;top:2791;width:112;height:46" coordorigin="8704,2791" coordsize="112,46">
              <v:shape style="position:absolute;left:8704;top:2791;width:112;height:46" coordorigin="8704,2791" coordsize="112,46" path="m8725,2829l8718,2829,8761,2833,8785,2836,8804,2837,8806,2836,8787,2834,8771,2833,8759,2832,8725,2829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810,2835l8806,2836,8810,2837,8810,2835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813,2805l8811,2810,8811,2830,8810,2835,8812,2835,8813,2824,8813,2821,8813,2810,8813,2805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710,2828l8712,2830,8718,2829,8725,2829,8710,2828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707,2825l8707,2827,8710,2828,8707,2825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709,2791l8709,2798,8704,2821,8707,2825,8710,2796,8710,2791,8710,2791,8710,2791,8709,2791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813,2796l8813,2805,8816,2796,8813,2796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709,2791l8710,2791,8710,2791,8813,2796,8812,2795,8709,2791xe" filled="t" fillcolor="#070101" stroked="f">
                <v:path arrowok="t"/>
                <v:fill type="solid"/>
              </v:shape>
              <v:shape style="position:absolute;left:8704;top:2791;width:112;height:46" coordorigin="8704,2791" coordsize="112,46" path="m8710,2791l8710,2791,8710,2791,8710,2791xe" filled="t" fillcolor="#070101" stroked="f">
                <v:path arrowok="t"/>
                <v:fill type="solid"/>
              </v:shape>
            </v:group>
            <v:group style="position:absolute;left:8710;top:2752;width:101;height:41" coordorigin="8710,2752" coordsize="101,41">
              <v:shape style="position:absolute;left:8710;top:2752;width:101;height:41" coordorigin="8710,2752" coordsize="101,41" path="m8710,2752l8713,2787,8799,2792,8804,2792,8811,2793,8812,2792,8812,2753,8710,2752xe" filled="t" fillcolor="#4D4F56" stroked="f">
                <v:path arrowok="t"/>
                <v:fill type="solid"/>
              </v:shape>
            </v:group>
            <v:group style="position:absolute;left:8710;top:2751;width:101;height:43" coordorigin="8710,2751" coordsize="101,43">
              <v:shape style="position:absolute;left:8710;top:2751;width:101;height:43" coordorigin="8710,2751" coordsize="101,43" path="m8811,2793l8810,2793,8809,2793,8811,2794,8811,2793xe" filled="t" fillcolor="#070101" stroked="f">
                <v:path arrowok="t"/>
                <v:fill type="solid"/>
              </v:shape>
              <v:shape style="position:absolute;left:8710;top:2751;width:101;height:43" coordorigin="8710,2751" coordsize="101,43" path="m8731,2788l8715,2788,8750,2790,8793,2794,8809,2793,8807,2792,8794,2791,8731,2788xe" filled="t" fillcolor="#070101" stroked="f">
                <v:path arrowok="t"/>
                <v:fill type="solid"/>
              </v:shape>
              <v:shape style="position:absolute;left:8710;top:2751;width:101;height:43" coordorigin="8710,2751" coordsize="101,43" path="m8712,2751l8711,2752,8711,2753,8811,2753,8811,2793,8812,2792,8815,2780,8813,2765,8813,2753,8812,2752,8712,2751xe" filled="t" fillcolor="#070101" stroked="f">
                <v:path arrowok="t"/>
                <v:fill type="solid"/>
              </v:shape>
              <v:shape style="position:absolute;left:8710;top:2751;width:101;height:43" coordorigin="8710,2751" coordsize="101,43" path="m8711,2788l8711,2788,8715,2788,8711,2788xe" filled="t" fillcolor="#070101" stroked="f">
                <v:path arrowok="t"/>
                <v:fill type="solid"/>
              </v:shape>
              <v:shape style="position:absolute;left:8710;top:2751;width:101;height:43" coordorigin="8710,2751" coordsize="101,43" path="m8711,2752l8710,2752,8710,2787,8711,2788,8711,2788,8711,2753,8711,2753,8711,2752xe" filled="t" fillcolor="#070101" stroked="f">
                <v:path arrowok="t"/>
                <v:fill type="solid"/>
              </v:shape>
              <v:shape style="position:absolute;left:8710;top:2751;width:101;height:43" coordorigin="8710,2751" coordsize="101,43" path="m8711,2752l8711,2753,8711,2753,8711,2752xe" filled="t" fillcolor="#070101" stroked="f">
                <v:path arrowok="t"/>
                <v:fill type="solid"/>
              </v:shape>
            </v:group>
            <v:group style="position:absolute;left:8746;top:2629;width:28;height:5" coordorigin="8746,2629" coordsize="28,5">
              <v:shape style="position:absolute;left:8746;top:2629;width:28;height:5" coordorigin="8746,2629" coordsize="28,5" path="m8774,2629l8748,2630,8746,2631,8746,2633,8746,2633,8773,2631,8774,2629xe" filled="t" fillcolor="#52524D" stroked="f">
                <v:path arrowok="t"/>
                <v:fill type="solid"/>
              </v:shape>
            </v:group>
            <v:group style="position:absolute;left:8761;top:2631;width:14;height:14" coordorigin="8761,2631" coordsize="14,14">
              <v:shape style="position:absolute;left:8761;top:2631;width:14;height:14" coordorigin="8761,2631" coordsize="14,14" path="m8764,2644l8761,2645,8763,2645,8765,2645,8766,2644,8764,2644xe" filled="t" fillcolor="#FFFFFF" stroked="f">
                <v:path arrowok="t"/>
                <v:fill type="solid"/>
              </v:shape>
              <v:shape style="position:absolute;left:8761;top:2631;width:14;height:14" coordorigin="8761,2631" coordsize="14,14" path="m8771,2642l8766,2644,8771,2644,8771,2642xe" filled="t" fillcolor="#FFFFFF" stroked="f">
                <v:path arrowok="t"/>
                <v:fill type="solid"/>
              </v:shape>
              <v:shape style="position:absolute;left:8761;top:2631;width:14;height:14" coordorigin="8761,2631" coordsize="14,14" path="m8775,2631l8772,2632,8772,2637,8771,2642,8773,2642,8775,2637,8775,2631xe" filled="t" fillcolor="#FFFFFF" stroked="f">
                <v:path arrowok="t"/>
                <v:fill type="solid"/>
              </v:shape>
            </v:group>
            <v:group style="position:absolute;left:8745;top:2566;width:29;height:60" coordorigin="8745,2566" coordsize="29,60">
              <v:shape style="position:absolute;left:8745;top:2566;width:29;height:60" coordorigin="8745,2566" coordsize="29,60" path="m8766,2566l8761,2567,8750,2568,8750,2569,8745,2575,8746,2580,8746,2591,8746,2625,8748,2625,8775,2622,8773,2616,8773,2572,8772,2568,8770,2567,8766,2566xe" filled="t" fillcolor="#858989" stroked="f">
                <v:path arrowok="t"/>
                <v:fill type="solid"/>
              </v:shape>
            </v:group>
            <v:group style="position:absolute;left:8771;top:2568;width:4;height:55" coordorigin="8771,2568" coordsize="4,55">
              <v:shape style="position:absolute;left:8771;top:2568;width:4;height:55" coordorigin="8771,2568" coordsize="4,55" path="m8771,2568l8773,2576,8773,2620,8775,2622,8775,2572,8771,2568xe" filled="t" fillcolor="#303135" stroked="f">
                <v:path arrowok="t"/>
                <v:fill type="solid"/>
              </v:shape>
            </v:group>
            <v:group style="position:absolute;left:8745;top:2620;width:31;height:3" coordorigin="8745,2620" coordsize="31,3">
              <v:shape style="position:absolute;left:8745;top:2620;width:31;height:3" coordorigin="8745,2620" coordsize="31,3" path="m8771,2620l8745,2622,8749,2624,8775,2622,8771,2620xe" filled="t" fillcolor="#DAD8D8" stroked="f">
                <v:path arrowok="t"/>
                <v:fill type="solid"/>
              </v:shape>
            </v:group>
            <v:group style="position:absolute;left:8790;top:2801;width:13;height:5" coordorigin="8790,2801" coordsize="13,5">
              <v:shape style="position:absolute;left:8790;top:2801;width:13;height:5" coordorigin="8790,2801" coordsize="13,5" path="m8792,2801l8790,2803,8792,2806,8801,2806,8803,2804,8802,2802,8792,2801xe" filled="t" fillcolor="#C2C4C6" stroked="f">
                <v:path arrowok="t"/>
                <v:fill type="solid"/>
              </v:shape>
            </v:group>
            <v:group style="position:absolute;left:8800;top:2802;width:3;height:4" coordorigin="8800,2802" coordsize="3,4">
              <v:shape style="position:absolute;left:8800;top:2802;width:3;height:4" coordorigin="8800,2802" coordsize="3,4" path="m8801,2802l8802,2804,8800,2806,8802,2806,8803,2803,8801,2802xe" filled="t" fillcolor="#7B7A79" stroked="f">
                <v:path arrowok="t"/>
                <v:fill type="solid"/>
              </v:shape>
            </v:group>
            <v:group style="position:absolute;left:8799;top:2803;width:4;height:3" coordorigin="8799,2803" coordsize="4,3">
              <v:shape style="position:absolute;left:8799;top:2803;width:4;height:3" coordorigin="8799,2803" coordsize="4,3" path="m8803,2803l8800,2804,8800,2806,8799,2806,8801,2806,8803,2805,8803,2803xe" filled="t" fillcolor="#FFFFFF" stroked="f">
                <v:path arrowok="t"/>
                <v:fill type="solid"/>
              </v:shape>
            </v:group>
            <v:group style="position:absolute;left:8790;top:2761;width:13;height:5" coordorigin="8790,2761" coordsize="13,5">
              <v:shape style="position:absolute;left:8790;top:2761;width:13;height:5" coordorigin="8790,2761" coordsize="13,5" path="m8792,2761l8790,2762,8792,2765,8801,2765,8803,2763,8802,2761,8792,2761xe" filled="t" fillcolor="#C2C4C6" stroked="f">
                <v:path arrowok="t"/>
                <v:fill type="solid"/>
              </v:shape>
            </v:group>
            <v:group style="position:absolute;left:8800;top:2761;width:3;height:4" coordorigin="8800,2761" coordsize="3,4">
              <v:shape style="position:absolute;left:8800;top:2761;width:3;height:4" coordorigin="8800,2761" coordsize="3,4" path="m8801,2761l8802,2763,8800,2765,8802,2765,8803,2762,8801,2761xe" filled="t" fillcolor="#7B7A79" stroked="f">
                <v:path arrowok="t"/>
                <v:fill type="solid"/>
              </v:shape>
            </v:group>
            <v:group style="position:absolute;left:8799;top:2762;width:4;height:3" coordorigin="8799,2762" coordsize="4,3">
              <v:shape style="position:absolute;left:8799;top:2762;width:4;height:3" coordorigin="8799,2762" coordsize="4,3" path="m8803,2762l8800,2763,8801,2765,8799,2765,8801,2765,8803,2765,8803,2762xe" filled="t" fillcolor="#FFFFFF" stroked="f">
                <v:path arrowok="t"/>
                <v:fill type="solid"/>
              </v:shape>
              <v:shape style="position:absolute;left:8711;top:2723;width:100;height:21" type="#_x0000_t75">
                <v:imagedata r:id="rId176" o:title=""/>
              </v:shape>
            </v:group>
            <v:group style="position:absolute;left:8706;top:2719;width:108;height:27" coordorigin="8706,2719" coordsize="108,27">
              <v:shape style="position:absolute;left:8706;top:2719;width:108;height:27" coordorigin="8706,2719" coordsize="108,27" path="m8712,2740l8711,2740,8710,2741,8714,2746,8718,2745,8716,2745,8712,2740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725,2744l8716,2745,8718,2745,8725,2744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735,2742l8727,2743,8783,2744,8803,2744,8815,2744,8814,2743,8797,2743,8773,2743,8752,2742,8735,2742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727,2743l8725,2744,8727,2743,8727,2743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810,2726l8810,2735,8797,2743,8814,2743,8812,2732,8812,2727,8810,2726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798,2721l8749,2723,8706,2723,8712,2731,8710,2740,8711,2740,8712,2740,8712,2738,8713,2724,8796,2724,8801,2722,8798,2721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712,2740l8711,2740,8712,2740,8712,2740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712,2740xe" filled="t" fillcolor="#070101" stroked="f">
                <v:path arrowok="t"/>
                <v:fill type="solid"/>
              </v:shape>
              <v:shape style="position:absolute;left:8706;top:2719;width:108;height:27" coordorigin="8706,2719" coordsize="108,27" path="m8810,2719l8801,2722,8810,2726,8810,2719xe" filled="t" fillcolor="#070101" stroked="f">
                <v:path arrowok="t"/>
                <v:fill type="solid"/>
              </v:shape>
            </v:group>
            <v:group style="position:absolute;left:8715;top:2733;width:62;height:2" coordorigin="8715,2733" coordsize="62,2">
              <v:shape style="position:absolute;left:8715;top:2733;width:62;height:2" coordorigin="8715,2733" coordsize="62,0" path="m8715,2733l8777,2733e" filled="f" stroked="t" strokeweight=".656285pt" strokecolor="#070101">
                <v:path arrowok="t"/>
              </v:shape>
            </v:group>
            <v:group style="position:absolute;left:8745;top:2735;width:18;height:4" coordorigin="8745,2735" coordsize="18,4">
              <v:shape style="position:absolute;left:8745;top:2735;width:18;height:4" coordorigin="8745,2735" coordsize="18,4" path="m8763,2735l8745,2735,8745,2738,8762,2738,8763,2735xe" filled="f" stroked="t" strokeweight=".045pt" strokecolor="#070101">
                <v:path arrowok="t"/>
              </v:shape>
            </v:group>
            <v:group style="position:absolute;left:8746;top:2728;width:16;height:4" coordorigin="8746,2728" coordsize="16,4">
              <v:shape style="position:absolute;left:8746;top:2728;width:16;height:4" coordorigin="8746,2728" coordsize="16,4" path="m8763,2728l8747,2728,8746,2732,8762,2732,8763,2728xe" filled="f" stroked="t" strokeweight=".045pt" strokecolor="#070101">
                <v:path arrowok="t"/>
              </v:shape>
            </v:group>
            <v:group style="position:absolute;left:8768;top:2731;width:10;height:6" coordorigin="8768,2731" coordsize="10,6">
              <v:shape style="position:absolute;left:8768;top:2731;width:10;height:6" coordorigin="8768,2731" coordsize="10,6" path="m8768,2737l8768,2731,8777,2731,8777,2737,8768,2737xe" filled="f" stroked="t" strokeweight=".045pt" strokecolor="#070101">
                <v:path arrowok="t"/>
              </v:shape>
            </v:group>
            <v:group style="position:absolute;left:8714;top:2735;width:25;height:3" coordorigin="8714,2735" coordsize="25,3">
              <v:shape style="position:absolute;left:8714;top:2735;width:25;height:3" coordorigin="8714,2735" coordsize="25,3" path="m8724,2735l8724,2736,8714,2736,8715,2738,8739,2738,8739,2735,8724,2735xe" filled="t" fillcolor="#070101" stroked="f">
                <v:path arrowok="t"/>
                <v:fill type="solid"/>
              </v:shape>
            </v:group>
            <v:group style="position:absolute;left:8714;top:2735;width:25;height:3" coordorigin="8714,2735" coordsize="25,3">
              <v:shape style="position:absolute;left:8714;top:2735;width:25;height:3" coordorigin="8714,2735" coordsize="25,3" path="m8715,2738l8714,2736,8724,2736,8724,2735,8739,2735,8739,2738,8715,2738xe" filled="f" stroked="t" strokeweight=".045pt" strokecolor="#070101">
                <v:path arrowok="t"/>
              </v:shape>
            </v:group>
            <v:group style="position:absolute;left:8715;top:2727;width:28;height:5" coordorigin="8715,2727" coordsize="28,5">
              <v:shape style="position:absolute;left:8715;top:2727;width:28;height:5" coordorigin="8715,2727" coordsize="28,5" path="m8715,2732l8715,2727,8743,2727,8743,2732,8715,2732xe" filled="f" stroked="t" strokeweight=".045pt" strokecolor="#070101">
                <v:path arrowok="t"/>
              </v:shape>
            </v:group>
            <v:group style="position:absolute;left:8711;top:2509;width:111;height:31" coordorigin="8711,2509" coordsize="111,31">
              <v:shape style="position:absolute;left:8711;top:2509;width:111;height:31" coordorigin="8711,2509" coordsize="111,31" path="m8810,2509l8721,2525,8715,2526,8715,2527,8711,2531,8711,2533,8712,2541,8713,2540,8717,2533,8729,2529,8752,2525,8821,2514,8822,2514,8820,2510,8810,2509xe" filled="t" fillcolor="#6F7073" stroked="f">
                <v:path arrowok="t"/>
                <v:fill type="solid"/>
              </v:shape>
              <v:shape style="position:absolute;left:8711;top:2509;width:111;height:31" coordorigin="8711,2509" coordsize="111,31" path="m8822,2514l8821,2514,8822,2514,8822,2514xe" filled="t" fillcolor="#6F7073" stroked="f">
                <v:path arrowok="t"/>
                <v:fill type="solid"/>
              </v:shape>
            </v:group>
            <v:group style="position:absolute;left:8709;top:2512;width:114;height:333" coordorigin="8709,2512" coordsize="114,333">
              <v:shape style="position:absolute;left:8709;top:2512;width:114;height:333" coordorigin="8709,2512" coordsize="114,333" path="m8822,2515l8822,2521,8819,2564,8818,2583,8818,2604,8818,2624,8818,2656,8818,2686,8818,2738,8817,2792,8816,2838,8816,2842,8819,2845,8820,2845,8821,2843,8821,2824,8821,2791,8822,2734,8823,2686,8823,2629,8823,2515,8822,2515xe" filled="t" fillcolor="#231F20" stroked="f">
                <v:path arrowok="t"/>
                <v:fill type="solid"/>
              </v:shape>
              <v:shape style="position:absolute;left:8709;top:2512;width:114;height:333" coordorigin="8709,2512" coordsize="114,333" path="m8748,2526l8732,2529,8721,2530,8718,2534,8714,2537,8711,2541,8709,2546,8710,2543,8716,2536,8731,2530,8748,2526xe" filled="t" fillcolor="#231F20" stroked="f">
                <v:path arrowok="t"/>
                <v:fill type="solid"/>
              </v:shape>
              <v:shape style="position:absolute;left:8709;top:2512;width:114;height:333" coordorigin="8709,2512" coordsize="114,333" path="m8775,2521l8753,2525,8748,2526,8753,2525,8775,2521xe" filled="t" fillcolor="#231F20" stroked="f">
                <v:path arrowok="t"/>
                <v:fill type="solid"/>
              </v:shape>
              <v:shape style="position:absolute;left:8709;top:2512;width:114;height:333" coordorigin="8709,2512" coordsize="114,333" path="m8807,2516l8775,2521,8776,2521,8791,2519,8800,2518,8807,2516xe" filled="t" fillcolor="#231F20" stroked="f">
                <v:path arrowok="t"/>
                <v:fill type="solid"/>
              </v:shape>
              <v:shape style="position:absolute;left:8709;top:2512;width:114;height:333" coordorigin="8709,2512" coordsize="114,333" path="m8822,2512l8807,2516,8820,2514,8822,2514,8822,2512xe" filled="t" fillcolor="#231F20" stroked="f">
                <v:path arrowok="t"/>
                <v:fill type="solid"/>
              </v:shape>
              <v:shape style="position:absolute;left:8709;top:2512;width:114;height:333" coordorigin="8709,2512" coordsize="114,333" path="m8822,2514l8820,2514,8822,2515,8822,2514xe" filled="t" fillcolor="#231F20" stroked="f">
                <v:path arrowok="t"/>
                <v:fill type="solid"/>
              </v:shape>
            </v:group>
            <v:group style="position:absolute;left:8709;top:2512;width:114;height:333" coordorigin="8709,2512" coordsize="114,333">
              <v:shape style="position:absolute;left:8709;top:2512;width:114;height:333" coordorigin="8709,2512" coordsize="114,333" path="m8709,2546l8711,2541,8714,2537,8718,2534,8721,2530,8732,2529,8753,2525,8776,2521,8798,2517,8820,2514,8823,2515,8823,2517,8823,2534,8823,2559,8823,2581,8823,2607,8823,2624,8823,2686,8822,2738,8821,2791,8821,2824,8821,2843,8820,2845,8819,2845,8816,2842,8816,2838,8817,2820,8817,2792,8818,2734,8818,2690,8818,2656,8818,2645,8818,2629,8818,2604,8818,2583,8819,2564,8821,2540,8822,2520,8822,2512,8800,2518,8791,2519,8731,2530,8710,2543,8709,2546xe" filled="f" stroked="t" strokeweight=".061pt" strokecolor="#231F20">
                <v:path arrowok="t"/>
              </v:shape>
              <v:shape style="position:absolute;left:9067;top:2695;width:645;height:75" type="#_x0000_t75">
                <v:imagedata r:id="rId177" o:title=""/>
              </v:shape>
              <v:shape style="position:absolute;left:9082;top:2622;width:610;height:30" type="#_x0000_t75">
                <v:imagedata r:id="rId178" o:title=""/>
              </v:shape>
            </v:group>
            <v:group style="position:absolute;left:9127;top:2642;width:17;height:2" coordorigin="9127,2642" coordsize="17,2">
              <v:shape style="position:absolute;left:9127;top:2642;width:17;height:2" coordorigin="9127,2642" coordsize="17,2" path="m9144,2644l9143,2644,9139,2644,9137,2643,9135,2643,9134,2643,9133,2643,9133,2643,9133,2642,9132,2642,9131,2642,9130,2642,9127,2643,9128,2643,9139,2644,9140,2644,9141,2644,9142,2644,9143,2644,9144,2644,9144,2644e" filled="f" stroked="t" strokeweight=".006pt" strokecolor="#5D5E60">
                <v:path arrowok="t"/>
              </v:shape>
            </v:group>
            <v:group style="position:absolute;left:9281;top:2646;width:24;height:2" coordorigin="9281,2646" coordsize="24,2">
              <v:shape style="position:absolute;left:9281;top:2646;width:24;height:2" coordorigin="9281,2646" coordsize="24,1" path="m9305,2646l9304,2646,9303,2646,9302,2646,9296,2646,9290,2646,9284,2646,9283,2646,9282,2646,9282,2646,9281,2646,9282,2646,9283,2646,9284,2646,9290,2646,9296,2646,9302,2646,9303,2646,9304,2646,9305,2646,9305,2646e" filled="f" stroked="t" strokeweight=".006pt" strokecolor="#5D5E60">
                <v:path arrowok="t"/>
              </v:shape>
            </v:group>
            <v:group style="position:absolute;left:9248;top:2646;width:29;height:2" coordorigin="9248,2646" coordsize="29,2">
              <v:shape style="position:absolute;left:9248;top:2646;width:29;height:2" coordorigin="9248,2646" coordsize="29,0" path="m9251,2646l9248,2646,9250,2646,9278,2646,9253,2646,9251,2646e" filled="f" stroked="f">
                <v:path arrowok="t"/>
              </v:shape>
            </v:group>
            <v:group style="position:absolute;left:9248;top:2646;width:29;height:2" coordorigin="9248,2646" coordsize="29,2">
              <v:shape style="position:absolute;left:9248;top:2646;width:29;height:2" coordorigin="9248,2646" coordsize="29,1" path="m9277,2646l9276,2646,9275,2646,9267,2646,9259,2646,9252,2646,9251,2646,9250,2646,9249,2646,9248,2646,9249,2646,9249,2646,9251,2646,9258,2646,9266,2646,9274,2646,9275,2646,9276,2646,9277,2646,9278,2646,9277,2646e" filled="f" stroked="t" strokeweight=".006pt" strokecolor="#5D5E60">
                <v:path arrowok="t"/>
              </v:shape>
            </v:group>
            <v:group style="position:absolute;left:9217;top:2645;width:28;height:2" coordorigin="9217,2645" coordsize="28,2">
              <v:shape style="position:absolute;left:9217;top:2645;width:28;height:2" coordorigin="9217,2645" coordsize="28,0" path="m9220,2645l9217,2646,9219,2646,9245,2646,9235,2645,9220,2645e" filled="f" stroked="f">
                <v:path arrowok="t"/>
              </v:shape>
            </v:group>
            <v:group style="position:absolute;left:9216;top:2645;width:28;height:2" coordorigin="9216,2645" coordsize="28,2">
              <v:shape style="position:absolute;left:9216;top:2645;width:28;height:2" coordorigin="9216,2645" coordsize="28,1" path="m9245,2646l9244,2646,9243,2646,9235,2645,9228,2645,9220,2645,9219,2645,9218,2645,9217,2645,9217,2646,9217,2646,9218,2646,9219,2646,9226,2646,9234,2646,9241,2646,9242,2646,9243,2646,9244,2646,9245,2646,9245,2646e" filled="f" stroked="t" strokeweight=".006pt" strokecolor="#5D5E60">
                <v:path arrowok="t"/>
              </v:shape>
            </v:group>
            <v:group style="position:absolute;left:9179;top:2645;width:34;height:2" coordorigin="9179,2645" coordsize="34,2">
              <v:shape style="position:absolute;left:9179;top:2645;width:34;height:2" coordorigin="9179,2645" coordsize="34,1" path="m9212,2645l9211,2645,9202,2645,9192,2645,9183,2645,9182,2645,9181,2645,9180,2645,9180,2645,9179,2645,9180,2645,9181,2645,9190,2645,9200,2646,9210,2646,9211,2646,9212,2646,9213,2646,9213,2646,9212,2645e" filled="f" stroked="t" strokeweight=".006pt" strokecolor="#5D5E60">
                <v:path arrowok="t"/>
              </v:shape>
            </v:group>
            <v:group style="position:absolute;left:9146;top:2644;width:30;height:2" coordorigin="9146,2644" coordsize="30,2">
              <v:shape style="position:absolute;left:9146;top:2644;width:30;height:2" coordorigin="9146,2644" coordsize="30,1" path="m9176,2645l9175,2645,9166,2645,9158,2644,9150,2644,9149,2644,9148,2644,9147,2644,9146,2644,9146,2644,9146,2644,9147,2644,9155,2645,9164,2645,9172,2645,9173,2645,9174,2645,9175,2645,9176,2645,9176,2645,9176,2645e" filled="f" stroked="t" strokeweight=".006pt" strokecolor="#5D5E60">
                <v:path arrowok="t"/>
              </v:shape>
            </v:group>
            <v:group style="position:absolute;left:9132;top:2640;width:16;height:2" coordorigin="9132,2640" coordsize="16,2">
              <v:shape style="position:absolute;left:9132;top:2640;width:16;height:2" coordorigin="9132,2640" coordsize="16,2" path="m9147,2642l9147,2642,9143,2642,9141,2641,9139,2641,9138,2641,9137,2641,9137,2641,9137,2641,9136,2640,9135,2640,9134,2640,9133,2641,9132,2641,9132,2641,9132,2641,9132,2641,9143,2642,9144,2642,9145,2642,9146,2642,9147,2642,9148,2642,9147,2642e" filled="f" stroked="t" strokeweight=".006pt" strokecolor="#5D5E60">
                <v:path arrowok="t"/>
              </v:shape>
            </v:group>
            <v:group style="position:absolute;left:9283;top:2644;width:23;height:2" coordorigin="9283,2644" coordsize="23,2">
              <v:shape style="position:absolute;left:9283;top:2644;width:23;height:2" coordorigin="9283,2644" coordsize="23,0" path="m9304,2644l9283,2644,9284,2644,9306,2644,9304,2644e" filled="f" stroked="f">
                <v:path arrowok="t"/>
              </v:shape>
            </v:group>
            <v:group style="position:absolute;left:9283;top:2644;width:23;height:2" coordorigin="9283,2644" coordsize="23,2">
              <v:shape style="position:absolute;left:9283;top:2644;width:23;height:2" coordorigin="9283,2644" coordsize="23,1" path="m9306,2644l9306,2644,9305,2644,9304,2644,9303,2644,9285,2644,9284,2644,9283,2644,9283,2644,9283,2644,9284,2644,9285,2644,9291,2644,9297,2644,9303,2644,9304,2644,9305,2644,9306,2644,9306,2644e" filled="f" stroked="t" strokeweight=".006pt" strokecolor="#5D5E60">
                <v:path arrowok="t"/>
              </v:shape>
            </v:group>
            <v:group style="position:absolute;left:9250;top:2644;width:29;height:2" coordorigin="9250,2644" coordsize="29,2">
              <v:shape style="position:absolute;left:9250;top:2644;width:29;height:2" coordorigin="9250,2644" coordsize="29,1" path="m9279,2644l9278,2644,9277,2644,9269,2644,9261,2644,9254,2644,9253,2644,9252,2644,9251,2644,9251,2644,9251,2644,9252,2644,9253,2644,9260,2644,9268,2644,9276,2644,9277,2644,9278,2644,9279,2644,9279,2644,9279,2644e" filled="f" stroked="t" strokeweight=".006pt" strokecolor="#5D5E60">
                <v:path arrowok="t"/>
              </v:shape>
            </v:group>
            <v:group style="position:absolute;left:9219;top:2643;width:28;height:2" coordorigin="9219,2643" coordsize="28,2">
              <v:shape style="position:absolute;left:9219;top:2643;width:28;height:2" coordorigin="9219,2643" coordsize="28,1" path="m9247,2644l9246,2644,9245,2644,9237,2644,9230,2644,9223,2643,9219,2644,9220,2644,9220,2644,9221,2644,9229,2644,9236,2644,9244,2644,9247,2644,9247,2644e" filled="f" stroked="t" strokeweight=".006pt" strokecolor="#5D5E60">
                <v:path arrowok="t"/>
              </v:shape>
            </v:group>
            <v:group style="position:absolute;left:9183;top:2643;width:33;height:2" coordorigin="9183,2643" coordsize="33,2">
              <v:shape style="position:absolute;left:9183;top:2643;width:33;height:2" coordorigin="9183,2643" coordsize="33,1" path="m9215,2643l9214,2643,9205,2643,9196,2643,9187,2643,9186,2643,9184,2643,9183,2643,9183,2643,9183,2643,9183,2643,9184,2643,9194,2644,9203,2644,9212,2644,9213,2644,9214,2644,9215,2644,9216,2644,9215,2643e" filled="f" stroked="t" strokeweight=".006pt" strokecolor="#5D5E60">
                <v:path arrowok="t"/>
              </v:shape>
            </v:group>
            <v:group style="position:absolute;left:9150;top:2642;width:30;height:2" coordorigin="9150,2642" coordsize="30,2">
              <v:shape style="position:absolute;left:9150;top:2642;width:30;height:2" coordorigin="9150,2642" coordsize="30,1" path="m9154,2642l9152,2642,9150,2642,9151,2643,9167,2643,9180,2643,9154,2642e" filled="f" stroked="f">
                <v:path arrowok="t"/>
              </v:shape>
            </v:group>
            <v:group style="position:absolute;left:9150;top:2642;width:30;height:2" coordorigin="9150,2642" coordsize="30,2">
              <v:shape style="position:absolute;left:9150;top:2642;width:30;height:2" coordorigin="9150,2642" coordsize="30,1" path="m9179,2643l9178,2643,9170,2643,9162,2642,9154,2642,9153,2642,9152,2642,9151,2642,9150,2642,9150,2642,9150,2642,9151,2643,9159,2643,9167,2643,9176,2643,9177,2643,9178,2643,9179,2643,9179,2643,9180,2643,9179,2643e" filled="f" stroked="t" strokeweight=".006pt" strokecolor="#5D5E60">
                <v:path arrowok="t"/>
              </v:shape>
            </v:group>
            <v:group style="position:absolute;left:9136;top:2639;width:16;height:2" coordorigin="9136,2639" coordsize="16,2">
              <v:shape style="position:absolute;left:9136;top:2639;width:16;height:2" coordorigin="9136,2639" coordsize="16,2" path="m9151,2640l9151,2640,9141,2639,9139,2639,9138,2639,9136,2639,9136,2639,9147,2640,9148,2640,9149,2640,9150,2640,9151,2640,9152,2640,9151,2640e" filled="f" stroked="t" strokeweight=".006pt" strokecolor="#5D5E60">
                <v:path arrowok="t"/>
              </v:shape>
            </v:group>
            <v:group style="position:absolute;left:9285;top:2642;width:23;height:2" coordorigin="9285,2642" coordsize="23,2">
              <v:shape style="position:absolute;left:9285;top:2642;width:23;height:2" coordorigin="9285,2642" coordsize="23,1" path="m9307,2642l9307,2642,9306,2642,9305,2642,9299,2642,9293,2642,9288,2642,9287,2642,9286,2642,9285,2642,9285,2642,9285,2642,9286,2642,9287,2642,9293,2642,9299,2642,9304,2642,9305,2642,9306,2642,9307,2642,9307,2642e" filled="f" stroked="t" strokeweight=".006pt" strokecolor="#5D5E60">
                <v:path arrowok="t"/>
              </v:shape>
            </v:group>
            <v:group style="position:absolute;left:9253;top:2642;width:28;height:2" coordorigin="9253,2642" coordsize="28,2">
              <v:shape style="position:absolute;left:9253;top:2642;width:28;height:2" coordorigin="9253,2642" coordsize="28,0" path="m9256,2642l9253,2642,9254,2642,9281,2642,9257,2642,9256,2642e" filled="f" stroked="f">
                <v:path arrowok="t"/>
              </v:shape>
            </v:group>
            <v:group style="position:absolute;left:9253;top:2642;width:28;height:2" coordorigin="9253,2642" coordsize="28,2">
              <v:shape style="position:absolute;left:9253;top:2642;width:28;height:2" coordorigin="9253,2642" coordsize="28,1" path="m9281,2642l9280,2642,9278,2642,9271,2642,9263,2642,9256,2642,9255,2642,9254,2642,9253,2642,9253,2642,9253,2642,9254,2642,9255,2642,9263,2642,9270,2642,9278,2642,9279,2642,9280,2642,9281,2642,9281,2642,9281,2642e" filled="f" stroked="t" strokeweight=".006pt" strokecolor="#5D5E60">
                <v:path arrowok="t"/>
              </v:shape>
            </v:group>
            <v:group style="position:absolute;left:9222;top:2642;width:28;height:2" coordorigin="9222,2642" coordsize="28,2">
              <v:shape style="position:absolute;left:9222;top:2642;width:28;height:2" coordorigin="9222,2642" coordsize="28,1" path="m9249,2642l9248,2642,9247,2642,9240,2642,9233,2642,9225,2642,9224,2642,9223,2642,9223,2642,9222,2642,9222,2642,9223,2642,9224,2642,9231,2642,9239,2642,9246,2642,9247,2642,9248,2642,9249,2642,9249,2642,9249,2642e" filled="f" stroked="t" strokeweight=".006pt" strokecolor="#5D5E60">
                <v:path arrowok="t"/>
              </v:shape>
            </v:group>
            <v:group style="position:absolute;left:9186;top:2641;width:33;height:2" coordorigin="9186,2641" coordsize="33,2">
              <v:shape style="position:absolute;left:9186;top:2641;width:33;height:2" coordorigin="9186,2641" coordsize="33,1" path="m9218,2642l9217,2641,9208,2641,9199,2641,9190,2641,9189,2641,9188,2641,9187,2641,9186,2641,9186,2641,9187,2641,9187,2642,9197,2642,9206,2642,9215,2642,9216,2642,9217,2642,9218,2642,9219,2642,9218,2642e" filled="f" stroked="t" strokeweight=".006pt" strokecolor="#5D5E60">
                <v:path arrowok="t"/>
              </v:shape>
            </v:group>
            <v:group style="position:absolute;left:9154;top:2640;width:29;height:2" coordorigin="9154,2640" coordsize="29,2">
              <v:shape style="position:absolute;left:9154;top:2640;width:29;height:2" coordorigin="9154,2640" coordsize="29,1" path="m9182,2641l9182,2641,9173,2641,9165,2641,9158,2640,9157,2640,9156,2640,9155,2640,9154,2640,9154,2640,9154,2641,9155,2641,9162,2641,9171,2641,9179,2641,9180,2641,9181,2641,9182,2641,9183,2641,9183,2641,9182,2641e" filled="f" stroked="t" strokeweight=".006pt" strokecolor="#5D5E60">
                <v:path arrowok="t"/>
              </v:shape>
            </v:group>
            <v:group style="position:absolute;left:9140;top:2637;width:16;height:2" coordorigin="9140,2637" coordsize="16,2">
              <v:shape style="position:absolute;left:9140;top:2637;width:16;height:2" coordorigin="9140,2637" coordsize="16,2" path="m9155,2638l9155,2638,9151,2638,9149,2638,9147,2637,9146,2637,9146,2637,9146,2637,9145,2637,9145,2637,9144,2637,9142,2637,9141,2637,9141,2637,9140,2637,9140,2637,9140,2637,9151,2638,9152,2638,9153,2638,9154,2638,9155,2638,9156,2638,9155,2638e" filled="f" stroked="t" strokeweight=".006pt" strokecolor="#5D5E60">
                <v:path arrowok="t"/>
              </v:shape>
            </v:group>
            <v:group style="position:absolute;left:9286;top:2640;width:23;height:2" coordorigin="9286,2640" coordsize="23,2">
              <v:shape style="position:absolute;left:9286;top:2640;width:23;height:2" coordorigin="9286,2640" coordsize="23,1" path="m9309,2640l9308,2640,9307,2640,9306,2640,9301,2640,9295,2640,9289,2640,9288,2640,9287,2640,9287,2640,9286,2640,9287,2640,9288,2640,9289,2641,9294,2641,9300,2641,9306,2641,9307,2641,9308,2640,9308,2640,9309,2640e" filled="f" stroked="t" strokeweight=".006pt" strokecolor="#5D5E60">
                <v:path arrowok="t"/>
              </v:shape>
            </v:group>
            <v:group style="position:absolute;left:9255;top:2640;width:28;height:2" coordorigin="9255,2640" coordsize="28,2">
              <v:shape style="position:absolute;left:9255;top:2640;width:28;height:2" coordorigin="9255,2640" coordsize="28,1" path="m9258,2640l9255,2640,9265,2640,9283,2640,9258,2640e" filled="f" stroked="f">
                <v:path arrowok="t"/>
              </v:shape>
            </v:group>
            <v:group style="position:absolute;left:9255;top:2640;width:28;height:2" coordorigin="9255,2640" coordsize="28,2">
              <v:shape style="position:absolute;left:9255;top:2640;width:28;height:2" coordorigin="9255,2640" coordsize="28,1" path="m9282,2640l9281,2640,9280,2640,9273,2640,9265,2640,9258,2640,9257,2640,9256,2640,9255,2640,9255,2640,9255,2640,9256,2640,9257,2640,9265,2640,9272,2640,9280,2640,9281,2640,9282,2640,9282,2640,9283,2640,9282,2640e" filled="f" stroked="t" strokeweight=".006pt" strokecolor="#5D5E60">
                <v:path arrowok="t"/>
              </v:shape>
            </v:group>
            <v:group style="position:absolute;left:9225;top:2640;width:27;height:2" coordorigin="9225,2640" coordsize="27,2">
              <v:shape style="position:absolute;left:9225;top:2640;width:27;height:2" coordorigin="9225,2640" coordsize="27,1" path="m9251,2640l9251,2640,9250,2640,9242,2640,9235,2640,9228,2640,9227,2640,9226,2640,9225,2640,9225,2640,9225,2640,9226,2640,9227,2640,9234,2640,9241,2640,9248,2640,9252,2640,9251,2640e" filled="f" stroked="t" strokeweight=".006pt" strokecolor="#5D5E60">
                <v:path arrowok="t"/>
              </v:shape>
            </v:group>
            <v:group style="position:absolute;left:9189;top:2639;width:32;height:2" coordorigin="9189,2639" coordsize="32,2">
              <v:shape style="position:absolute;left:9189;top:2639;width:32;height:2" coordorigin="9189,2639" coordsize="32,1" path="m9221,2640l9220,2640,9211,2639,9202,2639,9193,2639,9192,2639,9191,2639,9190,2639,9189,2639,9189,2639,9190,2640,9191,2640,9200,2640,9209,2640,9218,2640,9219,2640,9220,2640,9221,2640,9221,2640,9221,2640e" filled="f" stroked="t" strokeweight=".006pt" strokecolor="#5D5E60">
                <v:path arrowok="t"/>
              </v:shape>
            </v:group>
            <v:group style="position:absolute;left:9158;top:2638;width:29;height:2" coordorigin="9158,2638" coordsize="29,2">
              <v:shape style="position:absolute;left:9158;top:2638;width:29;height:2" coordorigin="9158,2638" coordsize="29,1" path="m9186,2639l9185,2639,9177,2639,9169,2639,9162,2638,9161,2638,9160,2638,9159,2638,9158,2638,9158,2639,9158,2639,9159,2639,9166,2639,9174,2639,9183,2639,9184,2639,9185,2639,9186,2639,9186,2639,9186,2639,9186,2639e" filled="f" stroked="t" strokeweight=".006pt" strokecolor="#5D5E60">
                <v:path arrowok="t"/>
              </v:shape>
            </v:group>
            <v:group style="position:absolute;left:9144;top:2635;width:15;height:2" coordorigin="9144,2635" coordsize="15,2">
              <v:shape style="position:absolute;left:9144;top:2635;width:15;height:2" coordorigin="9144,2635" coordsize="15,2" path="m9147,2635l9144,2635,9144,2635,9145,2635,9146,2636,9149,2636,9153,2636,9160,2636,9155,2636,9151,2636,9150,2635,9150,2635,9147,2635e" filled="f" stroked="f">
                <v:path arrowok="t"/>
              </v:shape>
            </v:group>
            <v:group style="position:absolute;left:9144;top:2635;width:15;height:2" coordorigin="9144,2635" coordsize="15,2">
              <v:shape style="position:absolute;left:9144;top:2635;width:15;height:2" coordorigin="9144,2635" coordsize="15,2" path="m9159,2636l9159,2636,9155,2636,9153,2636,9151,2636,9150,2635,9150,2635,9150,2635,9149,2635,9149,2635,9148,2635,9147,2635,9146,2635,9145,2635,9144,2635,9155,2637,9156,2637,9157,2637,9158,2637,9159,2636,9159,2636,9159,2636e" filled="f" stroked="t" strokeweight=".006pt" strokecolor="#5D5E60">
                <v:path arrowok="t"/>
              </v:shape>
            </v:group>
            <v:group style="position:absolute;left:9288;top:2638;width:22;height:2" coordorigin="9288,2638" coordsize="22,2">
              <v:shape style="position:absolute;left:9288;top:2638;width:22;height:2" coordorigin="9288,2638" coordsize="22,0" path="m9291,2638l9288,2638,9289,2639,9310,2638,9291,2638e" filled="f" stroked="f">
                <v:path arrowok="t"/>
              </v:shape>
            </v:group>
            <v:group style="position:absolute;left:9288;top:2638;width:22;height:2" coordorigin="9288,2638" coordsize="22,2">
              <v:shape style="position:absolute;left:9288;top:2638;width:22;height:2" coordorigin="9288,2638" coordsize="22,1" path="m9310,2638l9309,2638,9309,2638,9308,2638,9302,2638,9296,2638,9291,2638,9290,2638,9289,2638,9288,2638,9288,2638,9288,2639,9289,2639,9290,2639,9296,2639,9302,2639,9307,2639,9308,2639,9309,2639,9310,2638,9310,2638e" filled="f" stroked="t" strokeweight=".006pt" strokecolor="#5D5E60">
                <v:path arrowok="t"/>
              </v:shape>
            </v:group>
            <v:group style="position:absolute;left:9257;top:2638;width:27;height:2" coordorigin="9257,2638" coordsize="27,2">
              <v:shape style="position:absolute;left:9257;top:2638;width:27;height:2" coordorigin="9257,2638" coordsize="27,0" path="m9260,2638l9257,2638,9258,2638,9285,2638,9260,2638e" filled="f" stroked="f">
                <v:path arrowok="t"/>
              </v:shape>
            </v:group>
            <v:group style="position:absolute;left:9257;top:2638;width:28;height:2" coordorigin="9257,2638" coordsize="28,2">
              <v:shape style="position:absolute;left:9257;top:2638;width:28;height:2" coordorigin="9257,2638" coordsize="28,1" path="m9284,2638l9283,2638,9282,2638,9275,2638,9268,2638,9260,2638,9259,2638,9258,2638,9258,2638,9257,2638,9257,2638,9258,2638,9259,2638,9267,2639,9274,2639,9281,2639,9282,2639,9283,2639,9284,2638,9285,2638,9284,2638e" filled="f" stroked="t" strokeweight=".006pt" strokecolor="#5D5E60">
                <v:path arrowok="t"/>
              </v:shape>
            </v:group>
            <v:group style="position:absolute;left:9227;top:2638;width:27;height:2" coordorigin="9227,2638" coordsize="27,2">
              <v:shape style="position:absolute;left:9227;top:2638;width:27;height:2" coordorigin="9227,2638" coordsize="27,1" path="m9231,2638l9227,2638,9228,2638,9244,2638,9254,2638,9245,2638,9231,2638e" filled="f" stroked="f">
                <v:path arrowok="t"/>
              </v:shape>
            </v:group>
            <v:group style="position:absolute;left:9227;top:2638;width:27;height:2" coordorigin="9227,2638" coordsize="27,2">
              <v:shape style="position:absolute;left:9227;top:2638;width:27;height:2" coordorigin="9227,2638" coordsize="27,1" path="m9254,2638l9253,2638,9252,2638,9245,2638,9238,2638,9231,2638,9230,2638,9229,2638,9228,2638,9227,2638,9228,2638,9228,2638,9229,2638,9236,2638,9244,2638,9251,2638,9252,2638,9253,2638,9253,2638,9254,2638,9254,2638e" filled="f" stroked="t" strokeweight=".006pt" strokecolor="#5D5E60">
                <v:path arrowok="t"/>
              </v:shape>
            </v:group>
            <v:group style="position:absolute;left:9192;top:2637;width:32;height:2" coordorigin="9192,2637" coordsize="32,2">
              <v:shape style="position:absolute;left:9192;top:2637;width:32;height:2" coordorigin="9192,2637" coordsize="32,1" path="m9223,2638l9222,2638,9214,2638,9205,2637,9196,2637,9195,2637,9194,2637,9193,2637,9193,2637,9192,2638,9193,2638,9194,2638,9203,2638,9212,2638,9221,2638,9222,2638,9223,2638,9224,2638,9224,2638,9223,2638e" filled="f" stroked="t" strokeweight=".006pt" strokecolor="#5D5E60">
                <v:path arrowok="t"/>
              </v:shape>
            </v:group>
            <v:group style="position:absolute;left:9161;top:2636;width:28;height:2" coordorigin="9161,2636" coordsize="28,2">
              <v:shape style="position:absolute;left:9161;top:2636;width:28;height:2" coordorigin="9161,2636" coordsize="28,1" path="m9189,2637l9188,2637,9180,2637,9173,2637,9165,2636,9165,2636,9164,2636,9163,2636,9162,2637,9161,2637,9162,2637,9162,2637,9170,2637,9178,2637,9186,2638,9190,2637,9189,2637e" filled="f" stroked="t" strokeweight=".006pt" strokecolor="#5D5E60">
                <v:path arrowok="t"/>
              </v:shape>
            </v:group>
            <v:group style="position:absolute;left:9148;top:2633;width:15;height:2" coordorigin="9148,2633" coordsize="15,2">
              <v:shape style="position:absolute;left:9148;top:2633;width:15;height:2" coordorigin="9148,2633" coordsize="15,2" path="m9163,2634l9162,2634,9159,2634,9157,2634,9155,2634,9154,2633,9154,2633,9154,2633,9154,2633,9153,2633,9152,2633,9151,2633,9150,2633,9149,2633,9149,2633,9148,2633,9149,2634,9159,2635,9160,2635,9161,2635,9162,2635,9163,2635,9163,2634,9163,2634e" filled="f" stroked="t" strokeweight=".006pt" strokecolor="#5D5E60">
                <v:path arrowok="t"/>
              </v:shape>
            </v:group>
            <v:group style="position:absolute;left:9290;top:2636;width:22;height:2" coordorigin="9290,2636" coordsize="22,2">
              <v:shape style="position:absolute;left:9290;top:2636;width:22;height:2" coordorigin="9290,2636" coordsize="22,1" path="m9311,2636l9311,2636,9310,2636,9309,2636,9303,2636,9298,2636,9293,2636,9292,2636,9291,2636,9290,2636,9290,2636,9290,2637,9291,2637,9292,2637,9297,2637,9303,2637,9309,2637,9309,2637,9310,2637,9311,2637,9311,2636e" filled="f" stroked="t" strokeweight=".006pt" strokecolor="#5D5E60">
                <v:path arrowok="t"/>
              </v:shape>
            </v:group>
            <v:group style="position:absolute;left:9259;top:2636;width:27;height:2" coordorigin="9259,2636" coordsize="27,2">
              <v:shape style="position:absolute;left:9259;top:2636;width:27;height:2" coordorigin="9259,2636" coordsize="27,0" path="m9263,2636l9259,2636,9260,2637,9286,2636,9263,2636e" filled="f" stroked="f">
                <v:path arrowok="t"/>
              </v:shape>
            </v:group>
            <v:group style="position:absolute;left:9259;top:2636;width:27;height:2" coordorigin="9259,2636" coordsize="27,2">
              <v:shape style="position:absolute;left:9259;top:2636;width:27;height:2" coordorigin="9259,2636" coordsize="27,1" path="m9286,2636l9285,2636,9284,2636,9277,2636,9270,2636,9263,2636,9262,2636,9261,2636,9260,2636,9259,2636,9260,2637,9260,2637,9261,2637,9269,2637,9276,2637,9283,2637,9284,2637,9285,2637,9286,2637,9286,2636,9286,2636e" filled="f" stroked="t" strokeweight=".006pt" strokecolor="#5D5E60">
                <v:path arrowok="t"/>
              </v:shape>
            </v:group>
            <v:group style="position:absolute;left:9230;top:2636;width:26;height:2" coordorigin="9230,2636" coordsize="26,2">
              <v:shape style="position:absolute;left:9230;top:2636;width:26;height:2" coordorigin="9230,2636" coordsize="26,1" path="m9256,2636l9255,2636,9254,2636,9247,2636,9240,2636,9233,2636,9232,2636,9231,2636,9231,2636,9230,2636,9230,2636,9231,2636,9232,2636,9239,2636,9246,2637,9253,2637,9254,2637,9255,2637,9256,2636,9256,2636,9256,2636e" filled="f" stroked="t" strokeweight=".006pt" strokecolor="#5D5E60">
                <v:path arrowok="t"/>
              </v:shape>
            </v:group>
            <v:group style="position:absolute;left:9196;top:2635;width:31;height:2" coordorigin="9196,2635" coordsize="31,2">
              <v:shape style="position:absolute;left:9196;top:2635;width:31;height:2" coordorigin="9196,2635" coordsize="31,1" path="m9226,2636l9225,2636,9217,2636,9208,2636,9200,2635,9199,2635,9198,2635,9197,2635,9196,2636,9196,2636,9196,2636,9197,2636,9206,2636,9215,2636,9224,2636,9225,2636,9226,2636,9226,2636,9227,2636,9226,2636e" filled="f" stroked="t" strokeweight=".006pt" strokecolor="#5D5E60">
                <v:path arrowok="t"/>
              </v:shape>
            </v:group>
            <v:group style="position:absolute;left:9165;top:2635;width:28;height:2" coordorigin="9165,2635" coordsize="28,2">
              <v:shape style="position:absolute;left:9165;top:2635;width:28;height:2" coordorigin="9165,2635" coordsize="28,1" path="m9169,2635l9165,2635,9166,2635,9181,2635,9193,2635,9169,2635e" filled="f" stroked="f">
                <v:path arrowok="t"/>
              </v:shape>
            </v:group>
            <v:group style="position:absolute;left:9165;top:2635;width:28;height:2" coordorigin="9165,2635" coordsize="28,2">
              <v:shape style="position:absolute;left:9165;top:2635;width:28;height:2" coordorigin="9165,2635" coordsize="28,1" path="m9193,2635l9192,2635,9184,2635,9176,2635,9169,2635,9168,2635,9165,2635,9166,2635,9166,2635,9174,2635,9181,2635,9189,2636,9190,2636,9191,2636,9192,2636,9193,2635,9193,2635,9193,2635e" filled="f" stroked="t" strokeweight=".006pt" strokecolor="#5D5E60">
                <v:path arrowok="t"/>
              </v:shape>
            </v:group>
            <v:group style="position:absolute;left:9153;top:2631;width:15;height:2" coordorigin="9153,2631" coordsize="15,2">
              <v:shape style="position:absolute;left:9153;top:2631;width:15;height:2" coordorigin="9153,2631" coordsize="15,2" path="m9155,2631l9153,2631,9153,2631,9153,2632,9154,2632,9156,2632,9157,2632,9161,2633,9167,2632,9163,2632,9159,2632,9158,2631,9158,2631,9155,2631e" filled="f" stroked="f">
                <v:path arrowok="t"/>
              </v:shape>
            </v:group>
            <v:group style="position:absolute;left:9153;top:2631;width:15;height:2" coordorigin="9153,2631" coordsize="15,2">
              <v:shape style="position:absolute;left:9153;top:2631;width:15;height:2" coordorigin="9153,2631" coordsize="15,2" path="m9167,2632l9166,2632,9158,2631,9158,2631,9158,2631,9157,2631,9156,2631,9155,2631,9154,2631,9153,2631,9153,2631,9163,2633,9164,2633,9165,2633,9166,2633,9167,2633,9167,2633,9167,2632e" filled="f" stroked="t" strokeweight=".006pt" strokecolor="#5D5E60">
                <v:path arrowok="t"/>
              </v:shape>
            </v:group>
            <v:group style="position:absolute;left:9291;top:2634;width:21;height:2" coordorigin="9291,2634" coordsize="21,2">
              <v:shape style="position:absolute;left:9291;top:2634;width:21;height:2" coordorigin="9291,2634" coordsize="21,1" path="m9313,2635l9312,2634,9311,2634,9310,2634,9310,2634,9293,2634,9292,2634,9292,2634,9291,2635,9292,2635,9293,2635,9293,2635,9299,2635,9304,2635,9310,2635,9311,2635,9312,2635,9312,2635,9313,2635e" filled="f" stroked="t" strokeweight=".006pt" strokecolor="#5D5E60">
                <v:path arrowok="t"/>
              </v:shape>
            </v:group>
            <v:group style="position:absolute;left:9262;top:2634;width:26;height:2" coordorigin="9262,2634" coordsize="26,2">
              <v:shape style="position:absolute;left:9262;top:2634;width:26;height:2" coordorigin="9262,2634" coordsize="26,0" path="m9264,2634l9262,2634,9263,2635,9288,2634,9266,2634,9264,2634e" filled="f" stroked="f">
                <v:path arrowok="t"/>
              </v:shape>
            </v:group>
            <v:group style="position:absolute;left:9262;top:2634;width:27;height:2" coordorigin="9262,2634" coordsize="27,2">
              <v:shape style="position:absolute;left:9262;top:2634;width:27;height:2" coordorigin="9262,2634" coordsize="27,1" path="m9288,2634l9287,2634,9286,2634,9279,2634,9272,2634,9265,2634,9264,2634,9263,2634,9262,2634,9262,2634,9262,2635,9263,2635,9264,2635,9271,2635,9278,2635,9285,2635,9288,2635,9288,2634e" filled="f" stroked="t" strokeweight=".006pt" strokecolor="#5D5E60">
                <v:path arrowok="t"/>
              </v:shape>
            </v:group>
            <v:group style="position:absolute;left:9233;top:2634;width:26;height:2" coordorigin="9233,2634" coordsize="26,2">
              <v:shape style="position:absolute;left:9233;top:2634;width:26;height:2" coordorigin="9233,2634" coordsize="26,1" path="m9258,2634l9257,2634,9257,2634,9250,2634,9243,2634,9236,2634,9235,2634,9234,2634,9233,2634,9233,2634,9233,2634,9234,2634,9235,2634,9241,2635,9248,2635,9255,2635,9256,2635,9257,2635,9258,2635,9258,2634,9258,2634e" filled="f" stroked="t" strokeweight=".006pt" strokecolor="#5D5E60">
                <v:path arrowok="t"/>
              </v:shape>
            </v:group>
            <v:group style="position:absolute;left:9199;top:2634;width:31;height:2" coordorigin="9199,2634" coordsize="31,2">
              <v:shape style="position:absolute;left:9199;top:2634;width:31;height:2" coordorigin="9199,2634" coordsize="31,1" path="m9203,2634l9201,2634,9199,2634,9201,2634,9218,2634,9230,2634,9219,2634,9203,2634e" filled="f" stroked="f">
                <v:path arrowok="t"/>
              </v:shape>
            </v:group>
            <v:group style="position:absolute;left:9199;top:2633;width:31;height:2" coordorigin="9199,2633" coordsize="31,2">
              <v:shape style="position:absolute;left:9199;top:2633;width:31;height:2" coordorigin="9199,2633" coordsize="31,1" path="m9229,2634l9228,2634,9219,2634,9211,2634,9203,2633,9202,2633,9201,2634,9200,2634,9199,2634,9199,2634,9200,2634,9201,2634,9209,2634,9218,2634,9226,2634,9227,2634,9228,2634,9229,2634,9230,2634,9229,2634e" filled="f" stroked="t" strokeweight=".006pt" strokecolor="#5D5E60">
                <v:path arrowok="t"/>
              </v:shape>
            </v:group>
            <v:group style="position:absolute;left:9169;top:2633;width:27;height:2" coordorigin="9169,2633" coordsize="27,2">
              <v:shape style="position:absolute;left:9169;top:2633;width:27;height:2" coordorigin="9169,2633" coordsize="27,1" path="m9173,2633l9169,2633,9170,2633,9177,2633,9185,2634,9196,2633,9173,2633e" filled="f" stroked="f">
                <v:path arrowok="t"/>
              </v:shape>
            </v:group>
            <v:group style="position:absolute;left:9169;top:2633;width:27;height:2" coordorigin="9169,2633" coordsize="27,2">
              <v:shape style="position:absolute;left:9169;top:2633;width:27;height:2" coordorigin="9169,2633" coordsize="27,1" path="m9196,2633l9195,2633,9187,2633,9180,2633,9173,2633,9172,2633,9171,2633,9170,2633,9170,2633,9169,2633,9169,2633,9170,2633,9177,2633,9185,2634,9193,2634,9194,2634,9195,2634,9196,2634,9196,2634,9197,2634,9196,2633e" filled="f" stroked="t" strokeweight=".006pt" strokecolor="#5D5E60">
                <v:path arrowok="t"/>
              </v:shape>
            </v:group>
            <v:group style="position:absolute;left:9157;top:2629;width:14;height:2" coordorigin="9157,2629" coordsize="14,2">
              <v:shape style="position:absolute;left:9157;top:2629;width:14;height:2" coordorigin="9157,2629" coordsize="14,2" path="m9160,2629l9159,2629,9157,2629,9157,2630,9157,2630,9158,2630,9160,2630,9163,2631,9167,2631,9171,2631,9170,2630,9165,2630,9163,2630,9162,2629,9160,2629e" filled="f" stroked="f">
                <v:path arrowok="t"/>
              </v:shape>
            </v:group>
            <v:group style="position:absolute;left:9157;top:2629;width:14;height:2" coordorigin="9157,2629" coordsize="14,2">
              <v:shape style="position:absolute;left:9157;top:2629;width:14;height:2" coordorigin="9157,2629" coordsize="14,2" path="m9171,2630l9171,2630,9167,2630,9165,2630,9164,2630,9162,2630,9162,2630,9162,2629,9162,2629,9161,2629,9160,2629,9159,2629,9158,2629,9158,2629,9157,2629,9157,2630,9157,2630,9167,2631,9168,2631,9169,2631,9170,2631,9171,2631,9171,2631,9171,2630e" filled="f" stroked="t" strokeweight=".006pt" strokecolor="#5D5E60">
                <v:path arrowok="t"/>
              </v:shape>
            </v:group>
            <v:group style="position:absolute;left:9293;top:2632;width:21;height:2" coordorigin="9293,2632" coordsize="21,2">
              <v:shape style="position:absolute;left:9293;top:2632;width:21;height:2" coordorigin="9293,2632" coordsize="21,1" path="m9314,2633l9313,2633,9313,2632,9312,2632,9306,2632,9301,2632,9296,2632,9295,2632,9294,2633,9293,2633,9293,2633,9293,2633,9294,2633,9295,2633,9301,2633,9306,2633,9311,2633,9312,2633,9313,2633,9314,2633,9314,2633e" filled="f" stroked="t" strokeweight=".006pt" strokecolor="#5D5E60">
                <v:path arrowok="t"/>
              </v:shape>
            </v:group>
            <v:group style="position:absolute;left:9264;top:2632;width:26;height:2" coordorigin="9264,2632" coordsize="26,2">
              <v:shape style="position:absolute;left:9264;top:2632;width:26;height:2" coordorigin="9264,2632" coordsize="26,1" path="m9289,2632l9288,2632,9287,2632,9280,2632,9274,2632,9267,2632,9264,2633,9264,2633,9265,2633,9266,2633,9273,2633,9280,2633,9287,2633,9288,2633,9289,2633,9289,2633,9290,2633,9289,2632e" filled="f" stroked="t" strokeweight=".006pt" strokecolor="#5D5E60">
                <v:path arrowok="t"/>
              </v:shape>
            </v:group>
            <v:group style="position:absolute;left:9235;top:2632;width:25;height:2" coordorigin="9235,2632" coordsize="25,2">
              <v:shape style="position:absolute;left:9235;top:2632;width:25;height:2" coordorigin="9235,2632" coordsize="25,1" path="m9260,2632l9260,2632,9259,2632,9252,2632,9245,2632,9239,2632,9238,2632,9237,2632,9236,2632,9236,2632,9236,2633,9237,2633,9244,2633,9251,2633,9258,2633,9258,2633,9259,2633,9260,2633,9261,2633,9260,2632e" filled="f" stroked="t" strokeweight=".006pt" strokecolor="#5D5E60">
                <v:path arrowok="t"/>
              </v:shape>
            </v:group>
            <v:group style="position:absolute;left:9202;top:2632;width:30;height:2" coordorigin="9202,2632" coordsize="30,2">
              <v:shape style="position:absolute;left:9202;top:2632;width:30;height:2" coordorigin="9202,2632" coordsize="30,1" path="m9232,2632l9231,2632,9222,2632,9214,2632,9206,2632,9205,2632,9204,2632,9203,2632,9203,2632,9202,2632,9203,2632,9204,2632,9212,2632,9221,2632,9229,2632,9230,2632,9231,2632,9232,2632,9232,2632,9232,2632e" filled="f" stroked="t" strokeweight=".006pt" strokecolor="#5D5E60">
                <v:path arrowok="t"/>
              </v:shape>
            </v:group>
            <v:group style="position:absolute;left:9173;top:2631;width:27;height:2" coordorigin="9173,2631" coordsize="27,2">
              <v:shape style="position:absolute;left:9173;top:2631;width:27;height:2" coordorigin="9173,2631" coordsize="27,1" path="m9177,2631l9175,2631,9173,2631,9174,2631,9181,2631,9189,2632,9200,2632,9177,2631e" filled="f" stroked="f">
                <v:path arrowok="t"/>
              </v:shape>
            </v:group>
            <v:group style="position:absolute;left:9173;top:2631;width:27;height:2" coordorigin="9173,2631" coordsize="27,2">
              <v:shape style="position:absolute;left:9173;top:2631;width:27;height:2" coordorigin="9173,2631" coordsize="27,1" path="m9199,2631l9199,2631,9191,2631,9184,2631,9177,2631,9176,2631,9175,2631,9174,2631,9174,2631,9173,2631,9173,2631,9174,2631,9181,2631,9189,2632,9196,2632,9197,2632,9198,2632,9199,2632,9200,2632,9200,2632,9199,2631e" filled="f" stroked="t" strokeweight=".006pt" strokecolor="#5D5E60">
                <v:path arrowok="t"/>
              </v:shape>
            </v:group>
            <v:group style="position:absolute;left:9161;top:2627;width:14;height:2" coordorigin="9161,2627" coordsize="14,2">
              <v:shape style="position:absolute;left:9161;top:2627;width:14;height:2" coordorigin="9161,2627" coordsize="14,2" path="m9175,2629l9174,2629,9166,2628,9166,2627,9166,2627,9165,2627,9164,2627,9163,2627,9163,2627,9162,2627,9161,2627,9171,2629,9172,2629,9173,2629,9174,2629,9175,2629,9175,2629,9175,2629e" filled="f" stroked="t" strokeweight=".006pt" strokecolor="#5D5E60">
                <v:path arrowok="t"/>
              </v:shape>
            </v:group>
            <v:group style="position:absolute;left:9295;top:2631;width:21;height:2" coordorigin="9295,2631" coordsize="21,2">
              <v:shape style="position:absolute;left:9295;top:2631;width:21;height:2" coordorigin="9295,2631" coordsize="21,0" path="m9297,2631l9295,2631,9315,2631,9297,2631e" filled="f" stroked="f">
                <v:path arrowok="t"/>
              </v:shape>
            </v:group>
            <v:group style="position:absolute;left:9295;top:2631;width:21;height:2" coordorigin="9295,2631" coordsize="21,2">
              <v:shape style="position:absolute;left:9295;top:2631;width:21;height:2" coordorigin="9295,2631" coordsize="21,1" path="m9315,2631l9315,2631,9314,2631,9313,2631,9308,2631,9303,2631,9297,2631,9297,2631,9296,2631,9295,2631,9295,2631,9295,2631,9296,2631,9297,2631,9302,2631,9307,2631,9313,2631,9313,2631,9314,2631,9315,2631,9315,2631e" filled="f" stroked="t" strokeweight=".006pt" strokecolor="#5D5E60">
                <v:path arrowok="t"/>
              </v:shape>
            </v:group>
            <v:group style="position:absolute;left:9266;top:2630;width:26;height:2" coordorigin="9266,2630" coordsize="26,2">
              <v:shape style="position:absolute;left:9266;top:2630;width:26;height:2" coordorigin="9266,2630" coordsize="26,1" path="m9291,2631l9290,2631,9289,2631,9282,2631,9276,2630,9269,2630,9268,2630,9267,2630,9266,2631,9266,2631,9266,2631,9267,2631,9268,2631,9275,2631,9282,2631,9288,2631,9289,2631,9290,2631,9291,2631,9292,2631,9291,2631e" filled="f" stroked="t" strokeweight=".006pt" strokecolor="#5D5E60">
                <v:path arrowok="t"/>
              </v:shape>
            </v:group>
            <v:group style="position:absolute;left:9238;top:2630;width:25;height:2" coordorigin="9238,2630" coordsize="25,2">
              <v:shape style="position:absolute;left:9238;top:2630;width:25;height:2" coordorigin="9238,2630" coordsize="25,1" path="m9263,2630l9262,2630,9261,2630,9254,2630,9248,2630,9241,2630,9240,2630,9240,2630,9239,2630,9238,2630,9238,2631,9239,2631,9240,2631,9247,2631,9253,2631,9260,2631,9261,2631,9262,2631,9262,2631,9263,2631,9263,2630e" filled="f" stroked="t" strokeweight=".006pt" strokecolor="#5D5E60">
                <v:path arrowok="t"/>
              </v:shape>
            </v:group>
            <v:group style="position:absolute;left:9206;top:2630;width:30;height:2" coordorigin="9206,2630" coordsize="30,2">
              <v:shape style="position:absolute;left:9206;top:2630;width:30;height:2" coordorigin="9206,2630" coordsize="30,1" path="m9235,2630l9234,2630,9225,2630,9217,2630,9209,2630,9208,2630,9207,2630,9207,2630,9206,2630,9206,2630,9206,2630,9207,2630,9215,2630,9224,2630,9232,2631,9233,2631,9234,2631,9235,2630,9235,2630,9235,2630e" filled="f" stroked="t" strokeweight=".006pt" strokecolor="#5D5E60">
                <v:path arrowok="t"/>
              </v:shape>
            </v:group>
            <v:group style="position:absolute;left:9177;top:2629;width:26;height:2" coordorigin="9177,2629" coordsize="26,2">
              <v:shape style="position:absolute;left:9177;top:2629;width:26;height:2" coordorigin="9177,2629" coordsize="26,1" path="m9181,2629l9179,2629,9177,2629,9178,2629,9192,2630,9203,2630,9187,2629,9181,2629e" filled="f" stroked="f">
                <v:path arrowok="t"/>
              </v:shape>
            </v:group>
            <v:group style="position:absolute;left:9177;top:2629;width:26;height:2" coordorigin="9177,2629" coordsize="26,2">
              <v:shape style="position:absolute;left:9177;top:2629;width:26;height:2" coordorigin="9177,2629" coordsize="26,1" path="m9203,2630l9202,2630,9194,2629,9187,2629,9181,2629,9180,2629,9179,2629,9178,2629,9177,2629,9177,2629,9177,2629,9178,2629,9185,2630,9192,2630,9200,2630,9201,2630,9202,2630,9202,2630,9203,2630,9203,2630,9203,2630e" filled="f" stroked="t" strokeweight=".006pt" strokecolor="#5D5E60">
                <v:path arrowok="t"/>
              </v:shape>
            </v:group>
            <v:group style="position:absolute;left:9165;top:2625;width:14;height:2" coordorigin="9165,2625" coordsize="14,2">
              <v:shape style="position:absolute;left:9165;top:2625;width:14;height:2" coordorigin="9165,2625" coordsize="14,2" path="m9179,2627l9178,2627,9170,2626,9170,2625,9170,2625,9169,2625,9169,2625,9168,2625,9165,2626,9166,2626,9175,2627,9176,2627,9177,2627,9178,2627,9179,2627,9179,2627,9179,2627e" filled="f" stroked="t" strokeweight=".006pt" strokecolor="#5D5E60">
                <v:path arrowok="t"/>
              </v:shape>
            </v:group>
            <v:group style="position:absolute;left:9296;top:2629;width:20;height:2" coordorigin="9296,2629" coordsize="20,2">
              <v:shape style="position:absolute;left:9296;top:2629;width:20;height:2" coordorigin="9296,2629" coordsize="20,1" path="m9317,2629l9316,2629,9315,2629,9314,2629,9309,2629,9304,2629,9299,2629,9298,2629,9297,2629,9297,2629,9296,2629,9297,2629,9297,2629,9298,2629,9304,2629,9309,2629,9314,2629,9315,2629,9316,2629,9316,2629,9317,2629e" filled="f" stroked="t" strokeweight=".006pt" strokecolor="#5D5E60">
                <v:path arrowok="t"/>
              </v:shape>
            </v:group>
            <v:group style="position:absolute;left:9268;top:2629;width:25;height:2" coordorigin="9268,2629" coordsize="25,2">
              <v:shape style="position:absolute;left:9268;top:2629;width:25;height:2" coordorigin="9268,2629" coordsize="25,1" path="m9271,2629l9268,2629,9277,2629,9293,2629,9292,2629,9271,2629e" filled="f" stroked="f">
                <v:path arrowok="t"/>
              </v:shape>
            </v:group>
            <v:group style="position:absolute;left:9268;top:2629;width:25;height:2" coordorigin="9268,2629" coordsize="25,2">
              <v:shape style="position:absolute;left:9268;top:2629;width:25;height:2" coordorigin="9268,2629" coordsize="25,1" path="m9293,2629l9292,2629,9291,2629,9284,2629,9278,2629,9271,2629,9270,2629,9269,2629,9269,2629,9268,2629,9268,2629,9269,2629,9270,2629,9277,2629,9284,2629,9290,2629,9291,2629,9292,2629,9293,2629,9293,2629,9293,2629e" filled="f" stroked="t" strokeweight=".006pt" strokecolor="#5D5E60">
                <v:path arrowok="t"/>
              </v:shape>
            </v:group>
            <v:group style="position:absolute;left:9241;top:2628;width:24;height:2" coordorigin="9241,2628" coordsize="24,2">
              <v:shape style="position:absolute;left:9241;top:2628;width:24;height:2" coordorigin="9241,2628" coordsize="24,1" path="m9265,2629l9264,2629,9263,2628,9257,2628,9250,2628,9244,2628,9243,2628,9242,2628,9241,2628,9241,2628,9242,2629,9243,2629,9249,2629,9256,2629,9262,2629,9263,2629,9264,2629,9265,2629,9265,2629,9265,2629e" filled="f" stroked="t" strokeweight=".006pt" strokecolor="#5D5E60">
                <v:path arrowok="t"/>
              </v:shape>
            </v:group>
            <v:group style="position:absolute;left:9209;top:2628;width:29;height:2" coordorigin="9209,2628" coordsize="29,2">
              <v:shape style="position:absolute;left:9209;top:2628;width:29;height:2" coordorigin="9209,2628" coordsize="29,1" path="m9237,2628l9236,2628,9228,2628,9220,2628,9213,2628,9212,2628,9211,2628,9210,2628,9209,2628,9209,2628,9210,2628,9210,2628,9219,2628,9227,2629,9235,2629,9236,2629,9237,2629,9238,2629,9238,2628,9237,2628e" filled="f" stroked="t" strokeweight=".006pt" strokecolor="#5D5E60">
                <v:path arrowok="t"/>
              </v:shape>
            </v:group>
            <v:group style="position:absolute;left:9181;top:2627;width:26;height:2" coordorigin="9181,2627" coordsize="26,2">
              <v:shape style="position:absolute;left:9181;top:2627;width:26;height:2" coordorigin="9181,2627" coordsize="26,1" path="m9183,2627l9181,2627,9182,2627,9196,2628,9207,2628,9184,2627,9183,2627e" filled="f" stroked="f">
                <v:path arrowok="t"/>
              </v:shape>
            </v:group>
            <v:group style="position:absolute;left:9181;top:2627;width:26;height:2" coordorigin="9181,2627" coordsize="26,2">
              <v:shape style="position:absolute;left:9181;top:2627;width:26;height:2" coordorigin="9181,2627" coordsize="26,1" path="m9206,2628l9205,2628,9198,2627,9191,2627,9184,2627,9184,2627,9183,2627,9182,2627,9181,2627,9181,2627,9181,2627,9182,2627,9188,2628,9196,2628,9203,2628,9204,2628,9205,2628,9206,2628,9206,2628,9207,2628,9206,2628e" filled="f" stroked="t" strokeweight=".006pt" strokecolor="#5D5E60">
                <v:path arrowok="t"/>
              </v:shape>
            </v:group>
            <v:group style="position:absolute;left:9170;top:2623;width:14;height:2" coordorigin="9170,2623" coordsize="14,2">
              <v:shape style="position:absolute;left:9170;top:2623;width:14;height:2" coordorigin="9170,2623" coordsize="14,2" path="m9183,2625l9182,2625,9174,2624,9175,2624,9174,2624,9174,2623,9173,2623,9172,2623,9171,2623,9170,2624,9170,2624,9179,2625,9180,2625,9181,2625,9182,2625,9183,2625,9183,2625,9183,2625e" filled="f" stroked="t" strokeweight=".006pt" strokecolor="#5D5E60">
                <v:path arrowok="t"/>
              </v:shape>
            </v:group>
            <v:group style="position:absolute;left:9298;top:2627;width:20;height:2" coordorigin="9298,2627" coordsize="20,2">
              <v:shape style="position:absolute;left:9298;top:2627;width:20;height:2" coordorigin="9298,2627" coordsize="20,1" path="m9318,2627l9317,2627,9317,2627,9316,2627,9311,2627,9306,2627,9301,2627,9300,2627,9299,2627,9298,2627,9298,2627,9298,2627,9299,2627,9300,2627,9305,2627,9310,2627,9315,2627,9316,2627,9317,2627,9318,2627,9318,2627e" filled="f" stroked="t" strokeweight=".006pt" strokecolor="#5D5E60">
                <v:path arrowok="t"/>
              </v:shape>
            </v:group>
            <v:group style="position:absolute;left:9270;top:2627;width:25;height:2" coordorigin="9270,2627" coordsize="25,2">
              <v:shape style="position:absolute;left:9270;top:2627;width:25;height:2" coordorigin="9270,2627" coordsize="25,1" path="m9295,2627l9294,2627,9293,2627,9286,2627,9280,2627,9273,2627,9272,2627,9271,2627,9271,2627,9270,2627,9271,2627,9271,2627,9272,2627,9279,2627,9285,2627,9292,2627,9293,2627,9294,2627,9295,2627,9295,2627,9295,2627e" filled="f" stroked="t" strokeweight=".006pt" strokecolor="#5D5E60">
                <v:path arrowok="t"/>
              </v:shape>
            </v:group>
            <v:group style="position:absolute;left:9244;top:2626;width:24;height:2" coordorigin="9244,2626" coordsize="24,2">
              <v:shape style="position:absolute;left:9244;top:2626;width:24;height:2" coordorigin="9244,2626" coordsize="24,1" path="m9267,2627l9267,2627,9266,2627,9259,2627,9253,2626,9247,2626,9246,2626,9245,2626,9244,2626,9244,2627,9244,2627,9245,2627,9252,2627,9258,2627,9265,2627,9265,2627,9266,2627,9267,2627,9267,2627,9267,2627e" filled="f" stroked="t" strokeweight=".006pt" strokecolor="#5D5E60">
                <v:path arrowok="t"/>
              </v:shape>
            </v:group>
            <v:group style="position:absolute;left:9212;top:2626;width:29;height:2" coordorigin="9212,2626" coordsize="29,2">
              <v:shape style="position:absolute;left:9212;top:2626;width:29;height:2" coordorigin="9212,2626" coordsize="29,1" path="m9240,2626l9239,2626,9231,2626,9224,2626,9216,2626,9215,2626,9214,2626,9213,2626,9213,2626,9212,2626,9213,2626,9214,2626,9222,2627,9230,2627,9238,2627,9239,2627,9240,2627,9240,2627,9241,2627,9240,2626e" filled="f" stroked="t" strokeweight=".006pt" strokecolor="#5D5E60">
                <v:path arrowok="t"/>
              </v:shape>
            </v:group>
            <v:group style="position:absolute;left:9185;top:2625;width:25;height:2" coordorigin="9185,2625" coordsize="25,2">
              <v:shape style="position:absolute;left:9185;top:2625;width:25;height:2" coordorigin="9185,2625" coordsize="25,1" path="m9209,2626l9209,2626,9202,2626,9195,2625,9188,2625,9188,2625,9187,2625,9186,2625,9185,2625,9185,2625,9185,2625,9185,2625,9192,2626,9199,2626,9207,2626,9207,2626,9208,2626,9209,2626,9210,2626,9210,2626,9209,2626e" filled="f" stroked="t" strokeweight=".006pt" strokecolor="#5D5E60">
                <v:path arrowok="t"/>
              </v:shape>
            </v:group>
            <v:group style="position:absolute;left:9631;top:2642;width:16;height:2" coordorigin="9631,2642" coordsize="16,2">
              <v:shape style="position:absolute;left:9631;top:2642;width:16;height:2" coordorigin="9631,2642" coordsize="16,2" path="m9645,2642l9644,2642,9642,2643,9641,2643,9640,2643,9638,2643,9632,2644,9631,2644,9648,2643,9648,2643,9645,2642e" filled="f" stroked="f">
                <v:path arrowok="t"/>
              </v:shape>
            </v:group>
            <v:group style="position:absolute;left:9631;top:2642;width:17;height:2" coordorigin="9631,2642" coordsize="17,2">
              <v:shape style="position:absolute;left:9631;top:2642;width:17;height:2" coordorigin="9631,2642" coordsize="17,2" path="m9632,2644l9631,2644,9632,2644,9633,2644,9634,2644,9635,2644,9636,2644,9638,2644,9648,2643,9648,2643,9644,2642,9643,2642,9642,2642,9642,2643,9642,2643,9641,2643,9640,2643,9638,2643,9636,2644,9632,2644,9632,2644e" filled="f" stroked="t" strokeweight=".006pt" strokecolor="#5D5E60">
                <v:path arrowok="t"/>
              </v:shape>
            </v:group>
            <v:group style="position:absolute;left:9470;top:2646;width:24;height:2" coordorigin="9470,2646" coordsize="24,2">
              <v:shape style="position:absolute;left:9470;top:2646;width:24;height:2" coordorigin="9470,2646" coordsize="24,1" path="m9470,2646l9473,2646,9479,2646,9485,2646,9491,2646,9493,2646,9493,2646,9494,2646,9494,2646,9493,2646,9492,2646,9491,2646,9485,2646,9479,2646,9473,2646,9472,2646,9471,2646,9470,2646e" filled="f" stroked="t" strokeweight=".006pt" strokecolor="#5D5E60">
                <v:path arrowok="t"/>
              </v:shape>
            </v:group>
            <v:group style="position:absolute;left:9498;top:2646;width:29;height:2" coordorigin="9498,2646" coordsize="29,2">
              <v:shape style="position:absolute;left:9498;top:2646;width:29;height:2" coordorigin="9498,2646" coordsize="29,1" path="m9522,2646l9498,2646,9499,2646,9527,2646,9524,2646,9522,2646e" filled="f" stroked="f">
                <v:path arrowok="t"/>
              </v:shape>
            </v:group>
            <v:group style="position:absolute;left:9497;top:2646;width:29;height:2" coordorigin="9497,2646" coordsize="29,2">
              <v:shape style="position:absolute;left:9497;top:2646;width:29;height:2" coordorigin="9497,2646" coordsize="29,1" path="m9498,2646l9498,2646,9498,2646,9499,2646,9500,2646,9501,2646,9509,2646,9517,2646,9524,2646,9526,2646,9526,2646,9527,2646,9526,2646,9525,2646,9524,2646,9524,2646,9516,2646,9508,2646,9500,2646,9499,2646,9498,2646e" filled="f" stroked="t" strokeweight=".006pt" strokecolor="#5D5E60">
                <v:path arrowok="t"/>
              </v:shape>
            </v:group>
            <v:group style="position:absolute;left:9530;top:2645;width:28;height:2" coordorigin="9530,2645" coordsize="28,2">
              <v:shape style="position:absolute;left:9530;top:2645;width:28;height:2" coordorigin="9530,2645" coordsize="28,0" path="m9556,2645l9531,2646,9530,2646,9559,2646,9556,2645e" filled="f" stroked="f">
                <v:path arrowok="t"/>
              </v:shape>
            </v:group>
            <v:group style="position:absolute;left:9530;top:2645;width:28;height:2" coordorigin="9530,2645" coordsize="28,2">
              <v:shape style="position:absolute;left:9530;top:2645;width:28;height:2" coordorigin="9530,2645" coordsize="28,1" path="m9531,2646l9530,2646,9531,2646,9532,2646,9533,2646,9534,2646,9541,2646,9549,2646,9556,2646,9558,2646,9558,2646,9559,2646,9558,2645,9557,2645,9556,2645,9555,2645,9548,2645,9540,2645,9533,2646,9531,2646,9531,2646e" filled="f" stroked="t" strokeweight=".006pt" strokecolor="#5D5E60">
                <v:path arrowok="t"/>
              </v:shape>
            </v:group>
            <v:group style="position:absolute;left:9562;top:2645;width:34;height:2" coordorigin="9562,2645" coordsize="34,2">
              <v:shape style="position:absolute;left:9562;top:2645;width:34;height:2" coordorigin="9562,2645" coordsize="34,1" path="m9594,2645l9592,2645,9562,2645,9563,2646,9594,2645,9596,2645,9594,2645e" filled="f" stroked="f">
                <v:path arrowok="t"/>
              </v:shape>
            </v:group>
            <v:group style="position:absolute;left:9562;top:2645;width:34;height:2" coordorigin="9562,2645" coordsize="34,2">
              <v:shape style="position:absolute;left:9562;top:2645;width:34;height:2" coordorigin="9562,2645" coordsize="34,1" path="m9563,2645l9562,2645,9562,2645,9563,2646,9563,2646,9565,2646,9566,2646,9575,2646,9585,2645,9594,2645,9595,2645,9596,2645,9595,2645,9594,2645,9593,2645,9592,2645,9583,2645,9573,2645,9564,2645,9563,2645e" filled="f" stroked="t" strokeweight=".006pt" strokecolor="#5D5E60">
                <v:path arrowok="t"/>
              </v:shape>
            </v:group>
            <v:group style="position:absolute;left:9599;top:2644;width:30;height:2" coordorigin="9599,2644" coordsize="30,2">
              <v:shape style="position:absolute;left:9599;top:2644;width:30;height:2" coordorigin="9599,2644" coordsize="30,1" path="m9599,2645l9599,2645,9600,2645,9601,2645,9602,2645,9603,2645,9612,2645,9620,2645,9628,2644,9629,2644,9629,2644,9629,2644,9628,2644,9627,2644,9626,2644,9625,2644,9617,2644,9609,2645,9601,2645,9599,2645e" filled="f" stroked="t" strokeweight=".006pt" strokecolor="#5D5E60">
                <v:path arrowok="t"/>
              </v:shape>
            </v:group>
            <v:group style="position:absolute;left:9627;top:2640;width:16;height:2" coordorigin="9627,2640" coordsize="16,2">
              <v:shape style="position:absolute;left:9627;top:2640;width:16;height:2" coordorigin="9627,2640" coordsize="16,2" path="m9641,2640l9640,2640,9638,2641,9637,2641,9634,2641,9628,2642,9627,2642,9638,2642,9640,2642,9642,2641,9643,2641,9644,2641,9643,2641,9641,2640e" filled="f" stroked="f">
                <v:path arrowok="t"/>
              </v:shape>
            </v:group>
            <v:group style="position:absolute;left:9627;top:2640;width:16;height:2" coordorigin="9627,2640" coordsize="16,2">
              <v:shape style="position:absolute;left:9627;top:2640;width:16;height:2" coordorigin="9627,2640" coordsize="16,2" path="m9628,2642l9627,2642,9628,2642,9629,2642,9630,2642,9631,2642,9632,2642,9634,2642,9644,2641,9643,2641,9643,2641,9642,2641,9641,2640,9640,2640,9639,2640,9638,2641,9638,2641,9628,2642,9628,2642e" filled="f" stroked="t" strokeweight=".006pt" strokecolor="#5D5E60">
                <v:path arrowok="t"/>
              </v:shape>
            </v:group>
            <v:group style="position:absolute;left:9469;top:2644;width:23;height:2" coordorigin="9469,2644" coordsize="23,2">
              <v:shape style="position:absolute;left:9469;top:2644;width:23;height:2" coordorigin="9469,2644" coordsize="23,1" path="m9469,2644l9472,2644,9478,2644,9484,2644,9490,2644,9491,2644,9492,2644,9492,2644,9492,2644,9491,2644,9490,2644,9489,2644,9483,2644,9477,2644,9472,2644,9470,2644,9470,2644,9469,2644e" filled="f" stroked="t" strokeweight=".006pt" strokecolor="#5D5E60">
                <v:path arrowok="t"/>
              </v:shape>
            </v:group>
            <v:group style="position:absolute;left:9496;top:2644;width:29;height:2" coordorigin="9496,2644" coordsize="29,2">
              <v:shape style="position:absolute;left:9496;top:2644;width:29;height:2" coordorigin="9496,2644" coordsize="29,1" path="m9521,2644l9496,2644,9497,2644,9525,2644,9523,2644,9521,2644e" filled="f" stroked="f">
                <v:path arrowok="t"/>
              </v:shape>
            </v:group>
            <v:group style="position:absolute;left:9496;top:2644;width:29;height:2" coordorigin="9496,2644" coordsize="29,2">
              <v:shape style="position:absolute;left:9496;top:2644;width:29;height:2" coordorigin="9496,2644" coordsize="29,1" path="m9496,2644l9496,2644,9496,2644,9497,2644,9498,2644,9499,2644,9507,2644,9515,2644,9522,2644,9523,2644,9524,2644,9525,2644,9524,2644,9523,2644,9522,2644,9521,2644,9514,2644,9506,2644,9499,2644,9497,2644,9496,2644e" filled="f" stroked="t" strokeweight=".006pt" strokecolor="#5D5E60">
                <v:path arrowok="t"/>
              </v:shape>
            </v:group>
            <v:group style="position:absolute;left:9528;top:2643;width:28;height:2" coordorigin="9528,2643" coordsize="28,2">
              <v:shape style="position:absolute;left:9528;top:2643;width:28;height:2" coordorigin="9528,2643" coordsize="28,0" path="m9553,2643l9551,2643,9529,2644,9528,2644,9556,2644,9553,2643e" filled="f" stroked="f">
                <v:path arrowok="t"/>
              </v:shape>
            </v:group>
            <v:group style="position:absolute;left:9528;top:2643;width:28;height:2" coordorigin="9528,2643" coordsize="28,2">
              <v:shape style="position:absolute;left:9528;top:2643;width:28;height:2" coordorigin="9528,2643" coordsize="28,1" path="m9528,2644l9528,2644,9529,2644,9529,2644,9530,2644,9531,2644,9539,2644,9546,2644,9554,2644,9555,2644,9556,2644,9556,2644,9555,2644,9554,2644,9553,2643,9552,2643,9545,2644,9538,2644,9530,2644,9529,2644,9528,2644e" filled="f" stroked="t" strokeweight=".006pt" strokecolor="#5D5E60">
                <v:path arrowok="t"/>
              </v:shape>
            </v:group>
            <v:group style="position:absolute;left:9559;top:2643;width:33;height:2" coordorigin="9559,2643" coordsize="33,2">
              <v:shape style="position:absolute;left:9559;top:2643;width:33;height:2" coordorigin="9559,2643" coordsize="33,1" path="m9591,2643l9559,2643,9560,2644,9591,2643,9593,2643,9591,2643e" filled="f" stroked="f">
                <v:path arrowok="t"/>
              </v:shape>
            </v:group>
            <v:group style="position:absolute;left:9559;top:2643;width:34;height:2" coordorigin="9559,2643" coordsize="34,2">
              <v:shape style="position:absolute;left:9559;top:2643;width:34;height:2" coordorigin="9559,2643" coordsize="34,1" path="m9560,2643l9559,2643,9559,2644,9560,2644,9561,2644,9562,2644,9563,2644,9572,2644,9582,2644,9591,2643,9592,2643,9592,2643,9592,2643,9591,2643,9590,2643,9589,2643,9580,2643,9570,2643,9561,2643,9560,2643e" filled="f" stroked="t" strokeweight=".006pt" strokecolor="#5D5E60">
                <v:path arrowok="t"/>
              </v:shape>
            </v:group>
            <v:group style="position:absolute;left:9595;top:2642;width:30;height:2" coordorigin="9595,2642" coordsize="30,2">
              <v:shape style="position:absolute;left:9595;top:2642;width:30;height:2" coordorigin="9595,2642" coordsize="30,1" path="m9596,2643l9596,2643,9596,2643,9597,2643,9598,2643,9599,2643,9608,2643,9616,2643,9624,2643,9625,2642,9625,2642,9625,2642,9624,2642,9623,2642,9622,2642,9621,2642,9614,2642,9605,2643,9597,2643,9596,2643e" filled="f" stroked="t" strokeweight=".006pt" strokecolor="#5D5E60">
                <v:path arrowok="t"/>
              </v:shape>
            </v:group>
            <v:group style="position:absolute;left:9623;top:2639;width:16;height:2" coordorigin="9623,2639" coordsize="16,2">
              <v:shape style="position:absolute;left:9623;top:2639;width:16;height:2" coordorigin="9623,2639" coordsize="16,2" path="m9637,2639l9635,2639,9634,2639,9632,2639,9628,2640,9624,2640,9623,2640,9639,2639,9639,2639,9637,2639e" filled="f" stroked="f">
                <v:path arrowok="t"/>
              </v:shape>
            </v:group>
            <v:group style="position:absolute;left:9623;top:2639;width:16;height:2" coordorigin="9623,2639" coordsize="16,2">
              <v:shape style="position:absolute;left:9623;top:2639;width:16;height:2" coordorigin="9623,2639" coordsize="16,2" path="m9624,2640l9623,2640,9624,2640,9625,2640,9626,2640,9627,2640,9628,2640,9630,2640,9639,2639,9639,2639,9639,2639,9638,2639,9637,2639,9636,2639,9635,2639,9634,2639,9634,2639,9625,2640,9624,2640e" filled="f" stroked="t" strokeweight=".006pt" strokecolor="#5D5E60">
                <v:path arrowok="t"/>
              </v:shape>
            </v:group>
            <v:group style="position:absolute;left:9468;top:2642;width:23;height:2" coordorigin="9468,2642" coordsize="23,2">
              <v:shape style="position:absolute;left:9468;top:2642;width:23;height:2" coordorigin="9468,2642" coordsize="23,1" path="m9468,2642l9471,2642,9476,2642,9482,2642,9488,2642,9489,2642,9490,2642,9491,2642,9490,2642,9490,2642,9488,2642,9488,2642,9482,2642,9476,2642,9470,2642,9469,2642,9468,2642,9468,2642e" filled="f" stroked="t" strokeweight=".006pt" strokecolor="#5D5E60">
                <v:path arrowok="t"/>
              </v:shape>
            </v:group>
            <v:group style="position:absolute;left:9494;top:2642;width:28;height:2" coordorigin="9494,2642" coordsize="28,2">
              <v:shape style="position:absolute;left:9494;top:2642;width:28;height:2" coordorigin="9494,2642" coordsize="28,1" path="m9518,2642l9494,2642,9495,2642,9522,2642,9521,2642,9520,2642,9518,2642e" filled="f" stroked="f">
                <v:path arrowok="t"/>
              </v:shape>
            </v:group>
            <v:group style="position:absolute;left:9494;top:2642;width:28;height:2" coordorigin="9494,2642" coordsize="28,2">
              <v:shape style="position:absolute;left:9494;top:2642;width:28;height:2" coordorigin="9494,2642" coordsize="28,1" path="m9495,2642l9494,2642,9494,2642,9495,2642,9496,2642,9497,2642,9505,2642,9513,2642,9520,2642,9521,2642,9522,2642,9522,2642,9522,2642,9521,2642,9520,2642,9519,2642,9512,2642,9504,2642,9497,2642,9496,2642,9495,2642e" filled="f" stroked="t" strokeweight=".006pt" strokecolor="#5D5E60">
                <v:path arrowok="t"/>
              </v:shape>
            </v:group>
            <v:group style="position:absolute;left:9526;top:2642;width:27;height:2" coordorigin="9526,2642" coordsize="27,2">
              <v:shape style="position:absolute;left:9526;top:2642;width:27;height:2" coordorigin="9526,2642" coordsize="27,0" path="m9550,2642l9527,2642,9526,2642,9553,2642,9550,2642e" filled="f" stroked="f">
                <v:path arrowok="t"/>
              </v:shape>
            </v:group>
            <v:group style="position:absolute;left:9526;top:2642;width:28;height:2" coordorigin="9526,2642" coordsize="28,2">
              <v:shape style="position:absolute;left:9526;top:2642;width:28;height:2" coordorigin="9526,2642" coordsize="28,1" path="m9526,2642l9526,2642,9526,2642,9527,2642,9528,2642,9529,2642,9536,2642,9544,2642,9551,2642,9552,2642,9553,2642,9553,2642,9553,2642,9552,2642,9551,2642,9550,2642,9543,2642,9535,2642,9528,2642,9527,2642,9526,2642e" filled="f" stroked="t" strokeweight=".006pt" strokecolor="#5D5E60">
                <v:path arrowok="t"/>
              </v:shape>
            </v:group>
            <v:group style="position:absolute;left:9557;top:2641;width:33;height:2" coordorigin="9557,2641" coordsize="33,2">
              <v:shape style="position:absolute;left:9557;top:2641;width:33;height:2" coordorigin="9557,2641" coordsize="33,1" path="m9585,2641l9557,2642,9557,2642,9588,2642,9589,2641,9587,2641,9585,2641e" filled="f" stroked="f">
                <v:path arrowok="t"/>
              </v:shape>
            </v:group>
            <v:group style="position:absolute;left:9556;top:2641;width:33;height:2" coordorigin="9556,2641" coordsize="33,2">
              <v:shape style="position:absolute;left:9556;top:2641;width:33;height:2" coordorigin="9556,2641" coordsize="33,1" path="m9557,2642l9557,2642,9556,2642,9557,2642,9558,2642,9559,2642,9560,2642,9569,2642,9578,2642,9588,2642,9589,2641,9589,2641,9588,2641,9587,2641,9586,2641,9585,2641,9576,2641,9567,2641,9558,2641,9557,2642e" filled="f" stroked="t" strokeweight=".006pt" strokecolor="#5D5E60">
                <v:path arrowok="t"/>
              </v:shape>
            </v:group>
            <v:group style="position:absolute;left:9592;top:2640;width:29;height:2" coordorigin="9592,2640" coordsize="29,2">
              <v:shape style="position:absolute;left:9592;top:2640;width:29;height:2" coordorigin="9592,2640" coordsize="29,1" path="m9593,2641l9592,2641,9593,2641,9594,2641,9595,2641,9596,2641,9604,2641,9613,2641,9620,2641,9621,2641,9621,2640,9621,2640,9620,2640,9619,2640,9618,2640,9617,2640,9610,2641,9602,2641,9594,2641,9593,2641e" filled="f" stroked="t" strokeweight=".006pt" strokecolor="#5D5E60">
                <v:path arrowok="t"/>
              </v:shape>
            </v:group>
            <v:group style="position:absolute;left:9619;top:2637;width:16;height:2" coordorigin="9619,2637" coordsize="16,2">
              <v:shape style="position:absolute;left:9619;top:2637;width:16;height:2" coordorigin="9619,2637" coordsize="16,2" path="m9620,2638l9619,2638,9620,2638,9621,2638,9622,2638,9623,2638,9624,2638,9626,2638,9635,2637,9635,2637,9634,2637,9634,2637,9633,2637,9632,2637,9631,2637,9630,2637,9629,2637,9630,2637,9629,2637,9628,2637,9626,2638,9624,2638,9621,2638,9620,2638e" filled="f" stroked="t" strokeweight=".006pt" strokecolor="#5D5E60">
                <v:path arrowok="t"/>
              </v:shape>
            </v:group>
            <v:group style="position:absolute;left:9466;top:2640;width:23;height:2" coordorigin="9466,2640" coordsize="23,2">
              <v:shape style="position:absolute;left:9466;top:2640;width:23;height:2" coordorigin="9466,2640" coordsize="23,1" path="m9466,2640l9469,2641,9475,2641,9481,2641,9486,2641,9488,2640,9488,2640,9489,2640,9489,2640,9488,2640,9487,2640,9486,2640,9480,2640,9475,2640,9469,2640,9468,2640,9467,2640,9466,2640e" filled="f" stroked="t" strokeweight=".006pt" strokecolor="#5D5E60">
                <v:path arrowok="t"/>
              </v:shape>
            </v:group>
            <v:group style="position:absolute;left:9492;top:2640;width:28;height:2" coordorigin="9492,2640" coordsize="28,2">
              <v:shape style="position:absolute;left:9492;top:2640;width:28;height:2" coordorigin="9492,2640" coordsize="28,1" path="m9517,2640l9492,2640,9494,2640,9520,2640,9519,2640,9517,2640e" filled="f" stroked="f">
                <v:path arrowok="t"/>
              </v:shape>
            </v:group>
            <v:group style="position:absolute;left:9492;top:2640;width:28;height:2" coordorigin="9492,2640" coordsize="28,2">
              <v:shape style="position:absolute;left:9492;top:2640;width:28;height:2" coordorigin="9492,2640" coordsize="28,1" path="m9493,2640l9492,2640,9493,2640,9494,2640,9495,2640,9496,2640,9503,2640,9511,2640,9518,2640,9519,2640,9520,2640,9520,2640,9520,2640,9519,2640,9518,2640,9517,2640,9510,2640,9502,2640,9495,2640,9494,2640,9493,2640e" filled="f" stroked="t" strokeweight=".006pt" strokecolor="#5D5E60">
                <v:path arrowok="t"/>
              </v:shape>
            </v:group>
            <v:group style="position:absolute;left:9523;top:2640;width:27;height:2" coordorigin="9523,2640" coordsize="27,2">
              <v:shape style="position:absolute;left:9523;top:2640;width:27;height:2" coordorigin="9523,2640" coordsize="27,1" path="m9524,2640l9523,2640,9524,2640,9525,2640,9526,2640,9527,2640,9534,2640,9541,2640,9548,2640,9549,2640,9550,2640,9551,2640,9550,2640,9549,2640,9548,2640,9547,2640,9540,2640,9533,2640,9526,2640,9525,2640,9524,2640e" filled="f" stroked="t" strokeweight=".006pt" strokecolor="#5D5E60">
                <v:path arrowok="t"/>
              </v:shape>
            </v:group>
            <v:group style="position:absolute;left:9554;top:2639;width:32;height:2" coordorigin="9554,2639" coordsize="32,2">
              <v:shape style="position:absolute;left:9554;top:2639;width:32;height:2" coordorigin="9554,2639" coordsize="32,1" path="m9555,2640l9554,2640,9554,2640,9554,2640,9555,2640,9556,2640,9557,2640,9566,2640,9575,2640,9584,2640,9585,2640,9586,2640,9585,2639,9584,2639,9583,2639,9582,2639,9573,2639,9565,2639,9556,2640,9555,2640e" filled="f" stroked="t" strokeweight=".006pt" strokecolor="#5D5E60">
                <v:path arrowok="t"/>
              </v:shape>
            </v:group>
            <v:group style="position:absolute;left:9589;top:2638;width:29;height:2" coordorigin="9589,2638" coordsize="29,2">
              <v:shape style="position:absolute;left:9589;top:2638;width:29;height:2" coordorigin="9589,2638" coordsize="29,1" path="m9589,2639l9589,2639,9590,2639,9591,2639,9592,2639,9592,2639,9601,2639,9609,2639,9616,2639,9617,2639,9618,2639,9617,2638,9616,2638,9615,2638,9614,2638,9614,2638,9606,2639,9598,2639,9590,2639,9589,2639e" filled="f" stroked="t" strokeweight=".006pt" strokecolor="#5D5E60">
                <v:path arrowok="t"/>
              </v:shape>
            </v:group>
            <v:group style="position:absolute;left:9616;top:2635;width:15;height:2" coordorigin="9616,2635" coordsize="15,2">
              <v:shape style="position:absolute;left:9616;top:2635;width:15;height:2" coordorigin="9616,2635" coordsize="15,2" path="m9616,2636l9616,2636,9616,2636,9617,2637,9618,2637,9619,2637,9620,2637,9622,2636,9631,2635,9631,2635,9630,2635,9629,2635,9628,2635,9627,2635,9626,2635,9626,2635,9625,2635,9625,2635,9625,2635,9624,2636,9622,2636,9620,2636,9617,2636,9616,2636e" filled="f" stroked="t" strokeweight=".006pt" strokecolor="#5D5E60">
                <v:path arrowok="t"/>
              </v:shape>
            </v:group>
            <v:group style="position:absolute;left:9465;top:2638;width:22;height:2" coordorigin="9465,2638" coordsize="22,2">
              <v:shape style="position:absolute;left:9465;top:2638;width:22;height:2" coordorigin="9465,2638" coordsize="22,1" path="m9465,2638l9465,2638,9466,2639,9467,2639,9468,2639,9474,2639,9479,2639,9485,2639,9486,2639,9487,2639,9487,2638,9487,2638,9486,2638,9485,2638,9484,2638,9479,2638,9473,2638,9468,2638,9466,2638,9466,2638,9465,2638e" filled="f" stroked="t" strokeweight=".006pt" strokecolor="#5D5E60">
                <v:path arrowok="t"/>
              </v:shape>
            </v:group>
            <v:group style="position:absolute;left:9491;top:2638;width:27;height:2" coordorigin="9491,2638" coordsize="27,2">
              <v:shape style="position:absolute;left:9491;top:2638;width:27;height:2" coordorigin="9491,2638" coordsize="27,1" path="m9516,2638l9491,2638,9492,2639,9518,2638,9516,2638e" filled="f" stroked="f">
                <v:path arrowok="t"/>
              </v:shape>
            </v:group>
            <v:group style="position:absolute;left:9490;top:2638;width:28;height:2" coordorigin="9490,2638" coordsize="28,2">
              <v:shape style="position:absolute;left:9490;top:2638;width:28;height:2" coordorigin="9490,2638" coordsize="28,1" path="m9491,2638l9491,2638,9491,2638,9492,2639,9493,2639,9494,2639,9501,2639,9509,2639,9516,2638,9517,2638,9518,2638,9518,2638,9518,2638,9517,2638,9516,2638,9515,2638,9508,2638,9500,2638,9493,2638,9492,2638,9491,2638e" filled="f" stroked="t" strokeweight=".006pt" strokecolor="#5D5E60">
                <v:path arrowok="t"/>
              </v:shape>
            </v:group>
            <v:group style="position:absolute;left:9521;top:2638;width:26;height:2" coordorigin="9521,2638" coordsize="26,2">
              <v:shape style="position:absolute;left:9521;top:2638;width:26;height:2" coordorigin="9521,2638" coordsize="26,0" path="m9545,2638l9523,2638,9521,2638,9548,2638,9545,2638e" filled="f" stroked="f">
                <v:path arrowok="t"/>
              </v:shape>
            </v:group>
            <v:group style="position:absolute;left:9521;top:2638;width:27;height:2" coordorigin="9521,2638" coordsize="27,2">
              <v:shape style="position:absolute;left:9521;top:2638;width:27;height:2" coordorigin="9521,2638" coordsize="27,1" path="m9522,2638l9521,2638,9522,2638,9523,2638,9524,2638,9524,2638,9532,2638,9539,2638,9546,2638,9547,2638,9547,2638,9548,2638,9547,2638,9546,2638,9545,2638,9545,2638,9537,2638,9530,2638,9523,2638,9522,2638,9522,2638e" filled="f" stroked="t" strokeweight=".006pt" strokecolor="#5D5E60">
                <v:path arrowok="t"/>
              </v:shape>
            </v:group>
            <v:group style="position:absolute;left:9551;top:2637;width:32;height:2" coordorigin="9551,2637" coordsize="32,2">
              <v:shape style="position:absolute;left:9551;top:2637;width:32;height:2" coordorigin="9551,2637" coordsize="32,1" path="m9552,2638l9551,2638,9551,2638,9551,2638,9552,2638,9553,2638,9554,2638,9563,2638,9572,2638,9581,2638,9582,2638,9582,2638,9582,2637,9581,2637,9580,2637,9579,2637,9570,2637,9562,2638,9553,2638,9552,2638e" filled="f" stroked="t" strokeweight=".006pt" strokecolor="#5D5E60">
                <v:path arrowok="t"/>
              </v:shape>
              <v:shape style="position:absolute;left:9585;top:2636;width:28;height:2" type="#_x0000_t75">
                <v:imagedata r:id="rId179" o:title=""/>
              </v:shape>
            </v:group>
            <v:group style="position:absolute;left:9585;top:2636;width:28;height:2" coordorigin="9585,2636" coordsize="28,2">
              <v:shape style="position:absolute;left:9585;top:2636;width:28;height:2" coordorigin="9585,2636" coordsize="28,1" path="m9586,2637l9585,2637,9586,2637,9587,2638,9588,2638,9589,2638,9597,2637,9605,2637,9613,2637,9613,2637,9614,2637,9613,2637,9612,2636,9612,2636,9611,2636,9610,2636,9603,2637,9595,2637,9587,2637,9586,2637e" filled="f" stroked="t" strokeweight=".006pt" strokecolor="#5D5E60">
                <v:path arrowok="t"/>
              </v:shape>
            </v:group>
            <v:group style="position:absolute;left:9612;top:2633;width:15;height:2" coordorigin="9612,2633" coordsize="15,2">
              <v:shape style="position:absolute;left:9612;top:2633;width:15;height:2" coordorigin="9612,2633" coordsize="15,2" path="m9624,2633l9623,2633,9621,2633,9621,2634,9618,2634,9613,2634,9612,2634,9614,2635,9627,2633,9626,2633,9624,2633e" filled="f" stroked="f">
                <v:path arrowok="t"/>
              </v:shape>
            </v:group>
            <v:group style="position:absolute;left:9612;top:2633;width:15;height:2" coordorigin="9612,2633" coordsize="15,2">
              <v:shape style="position:absolute;left:9612;top:2633;width:15;height:2" coordorigin="9612,2633" coordsize="15,2" path="m9612,2634l9612,2634,9612,2635,9613,2635,9614,2635,9615,2635,9616,2635,9618,2635,9627,2633,9626,2633,9626,2633,9625,2633,9624,2633,9623,2633,9622,2633,9622,2633,9621,2633,9613,2634,9612,2634e" filled="f" stroked="t" strokeweight=".006pt" strokecolor="#5D5E60">
                <v:path arrowok="t"/>
              </v:shape>
            </v:group>
            <v:group style="position:absolute;left:9464;top:2636;width:22;height:2" coordorigin="9464,2636" coordsize="22,2">
              <v:shape style="position:absolute;left:9464;top:2636;width:22;height:2" coordorigin="9464,2636" coordsize="22,1" path="m9464,2636l9466,2637,9472,2637,9478,2637,9483,2637,9484,2637,9485,2637,9486,2637,9485,2636,9485,2636,9484,2636,9483,2636,9477,2636,9472,2636,9466,2636,9465,2636,9464,2636,9464,2636e" filled="f" stroked="t" strokeweight=".006pt" strokecolor="#5D5E60">
                <v:path arrowok="t"/>
              </v:shape>
            </v:group>
            <v:group style="position:absolute;left:9489;top:2636;width:27;height:2" coordorigin="9489,2636" coordsize="27,2">
              <v:shape style="position:absolute;left:9489;top:2636;width:27;height:2" coordorigin="9489,2636" coordsize="27,0" path="m9514,2636l9489,2636,9489,2637,9516,2636,9514,2636e" filled="f" stroked="f">
                <v:path arrowok="t"/>
              </v:shape>
            </v:group>
            <v:group style="position:absolute;left:9489;top:2636;width:27;height:2" coordorigin="9489,2636" coordsize="27,2">
              <v:shape style="position:absolute;left:9489;top:2636;width:27;height:2" coordorigin="9489,2636" coordsize="27,1" path="m9489,2636l9489,2636,9489,2637,9490,2637,9491,2637,9492,2637,9499,2637,9506,2637,9514,2637,9515,2637,9515,2637,9516,2636,9515,2636,9515,2636,9514,2636,9513,2636,9506,2636,9498,2636,9491,2636,9490,2636,9489,2636e" filled="f" stroked="t" strokeweight=".006pt" strokecolor="#5D5E60">
                <v:path arrowok="t"/>
              </v:shape>
            </v:group>
            <v:group style="position:absolute;left:9519;top:2636;width:26;height:2" coordorigin="9519,2636" coordsize="26,2">
              <v:shape style="position:absolute;left:9519;top:2636;width:26;height:2" coordorigin="9519,2636" coordsize="26,0" path="m9541,2636l9520,2636,9519,2636,9545,2636,9543,2636,9542,2636,9541,2636e" filled="f" stroked="f">
                <v:path arrowok="t"/>
              </v:shape>
            </v:group>
            <v:group style="position:absolute;left:9519;top:2636;width:26;height:2" coordorigin="9519,2636" coordsize="26,2">
              <v:shape style="position:absolute;left:9519;top:2636;width:26;height:2" coordorigin="9519,2636" coordsize="26,1" path="m9519,2636l9519,2636,9519,2636,9520,2637,9521,2637,9522,2637,9529,2637,9536,2636,9543,2636,9544,2636,9545,2636,9545,2636,9545,2636,9544,2636,9543,2636,9542,2636,9535,2636,9528,2636,9521,2636,9520,2636,9519,2636e" filled="f" stroked="t" strokeweight=".006pt" strokecolor="#5D5E60">
                <v:path arrowok="t"/>
              </v:shape>
            </v:group>
            <v:group style="position:absolute;left:9548;top:2635;width:31;height:2" coordorigin="9548,2635" coordsize="31,2">
              <v:shape style="position:absolute;left:9548;top:2635;width:31;height:2" coordorigin="9548,2635" coordsize="31,1" path="m9576,2635l9548,2636,9549,2636,9578,2636,9579,2636,9578,2635,9576,2635e" filled="f" stroked="f">
                <v:path arrowok="t"/>
              </v:shape>
            </v:group>
            <v:group style="position:absolute;left:9548;top:2635;width:31;height:2" coordorigin="9548,2635" coordsize="31,2">
              <v:shape style="position:absolute;left:9548;top:2635;width:31;height:2" coordorigin="9548,2635" coordsize="31,1" path="m9549,2636l9548,2636,9548,2636,9549,2636,9550,2636,9551,2636,9552,2636,9560,2636,9569,2636,9578,2636,9579,2636,9579,2636,9578,2635,9578,2635,9576,2635,9576,2635,9567,2636,9559,2636,9550,2636,9549,2636e" filled="f" stroked="t" strokeweight=".006pt" strokecolor="#5D5E60">
                <v:path arrowok="t"/>
              </v:shape>
            </v:group>
            <v:group style="position:absolute;left:9582;top:2635;width:28;height:2" coordorigin="9582,2635" coordsize="28,2">
              <v:shape style="position:absolute;left:9582;top:2635;width:28;height:2" coordorigin="9582,2635" coordsize="28,1" path="m9583,2635l9582,2635,9583,2636,9584,2636,9585,2636,9586,2636,9594,2635,9601,2635,9609,2635,9610,2635,9610,2635,9609,2635,9609,2635,9608,2635,9607,2635,9606,2635,9599,2635,9591,2635,9584,2635,9583,2635e" filled="f" stroked="t" strokeweight=".006pt" strokecolor="#5D5E60">
                <v:path arrowok="t"/>
              </v:shape>
            </v:group>
            <v:group style="position:absolute;left:9608;top:2631;width:15;height:2" coordorigin="9608,2631" coordsize="15,2">
              <v:shape style="position:absolute;left:9608;top:2631;width:15;height:2" coordorigin="9608,2631" coordsize="15,2" path="m9608,2632l9608,2632,9608,2633,9609,2633,9610,2633,9611,2633,9612,2633,9622,2631,9622,2631,9622,2631,9621,2631,9620,2631,9619,2631,9618,2631,9617,2631,9617,2631,9617,2631,9617,2632,9616,2632,9614,2632,9612,2632,9609,2632,9608,2632e" filled="f" stroked="t" strokeweight=".006pt" strokecolor="#5D5E60">
                <v:path arrowok="t"/>
              </v:shape>
            </v:group>
            <v:group style="position:absolute;left:9462;top:2634;width:21;height:2" coordorigin="9462,2634" coordsize="21,2">
              <v:shape style="position:absolute;left:9462;top:2634;width:21;height:2" coordorigin="9462,2634" coordsize="21,1" path="m9463,2635l9465,2635,9471,2635,9476,2635,9482,2635,9483,2635,9483,2635,9484,2635,9484,2634,9483,2634,9482,2634,9481,2634,9481,2634,9465,2634,9464,2634,9463,2634,9463,2635e" filled="f" stroked="t" strokeweight=".006pt" strokecolor="#5D5E60">
                <v:path arrowok="t"/>
              </v:shape>
            </v:group>
            <v:group style="position:absolute;left:9487;top:2634;width:27;height:2" coordorigin="9487,2634" coordsize="27,2">
              <v:shape style="position:absolute;left:9487;top:2634;width:27;height:2" coordorigin="9487,2634" coordsize="27,1" path="m9488,2634l9487,2634,9487,2635,9488,2635,9489,2635,9490,2635,9497,2635,9504,2635,9511,2635,9513,2635,9513,2635,9514,2635,9513,2634,9512,2634,9511,2634,9511,2634,9504,2634,9497,2634,9490,2634,9488,2634,9488,2634e" filled="f" stroked="t" strokeweight=".006pt" strokecolor="#5D5E60">
                <v:path arrowok="t"/>
              </v:shape>
            </v:group>
            <v:group style="position:absolute;left:9517;top:2634;width:26;height:2" coordorigin="9517,2634" coordsize="26,2">
              <v:shape style="position:absolute;left:9517;top:2634;width:26;height:2" coordorigin="9517,2634" coordsize="26,1" path="m9517,2634l9517,2634,9517,2635,9518,2635,9519,2635,9520,2635,9527,2635,9534,2635,9540,2634,9541,2634,9542,2634,9542,2634,9542,2634,9541,2634,9540,2634,9539,2634,9532,2634,9526,2634,9519,2634,9518,2634,9517,2634e" filled="f" stroked="t" strokeweight=".006pt" strokecolor="#5D5E60">
                <v:path arrowok="t"/>
              </v:shape>
            </v:group>
            <v:group style="position:absolute;left:9545;top:2633;width:31;height:2" coordorigin="9545,2633" coordsize="31,2">
              <v:shape style="position:absolute;left:9545;top:2633;width:31;height:2" coordorigin="9545,2633" coordsize="31,1" path="m9546,2634l9546,2634,9545,2634,9546,2634,9547,2634,9548,2634,9549,2634,9557,2634,9566,2634,9574,2634,9575,2634,9576,2634,9575,2634,9574,2634,9573,2633,9572,2633,9564,2634,9556,2634,9547,2634,9546,2634e" filled="f" stroked="t" strokeweight=".006pt" strokecolor="#5D5E60">
                <v:path arrowok="t"/>
              </v:shape>
            </v:group>
            <v:group style="position:absolute;left:9579;top:2633;width:27;height:2" coordorigin="9579,2633" coordsize="27,2">
              <v:shape style="position:absolute;left:9579;top:2633;width:27;height:2" coordorigin="9579,2633" coordsize="27,1" path="m9603,2633l9602,2633,9595,2633,9579,2633,9579,2634,9580,2634,9590,2634,9598,2633,9605,2633,9606,2633,9603,2633e" filled="f" stroked="f">
                <v:path arrowok="t"/>
              </v:shape>
            </v:group>
            <v:group style="position:absolute;left:9579;top:2633;width:27;height:2" coordorigin="9579,2633" coordsize="27,2">
              <v:shape style="position:absolute;left:9579;top:2633;width:27;height:2" coordorigin="9579,2633" coordsize="27,1" path="m9579,2633l9579,2633,9579,2634,9580,2634,9581,2634,9582,2634,9590,2634,9598,2633,9605,2633,9606,2633,9606,2633,9605,2633,9605,2633,9604,2633,9603,2633,9602,2633,9595,2633,9588,2633,9580,2633,9579,2633e" filled="f" stroked="t" strokeweight=".006pt" strokecolor="#5D5E60">
                <v:path arrowok="t"/>
              </v:shape>
            </v:group>
            <v:group style="position:absolute;left:9604;top:2629;width:14;height:2" coordorigin="9604,2629" coordsize="14,2">
              <v:shape style="position:absolute;left:9604;top:2629;width:14;height:2" coordorigin="9604,2629" coordsize="14,2" path="m9615,2629l9613,2629,9613,2630,9610,2630,9605,2630,9604,2631,9606,2631,9618,2630,9618,2629,9615,2629e" filled="f" stroked="f">
                <v:path arrowok="t"/>
              </v:shape>
            </v:group>
            <v:group style="position:absolute;left:9604;top:2629;width:14;height:2" coordorigin="9604,2629" coordsize="14,2">
              <v:shape style="position:absolute;left:9604;top:2629;width:14;height:2" coordorigin="9604,2629" coordsize="14,2" path="m9604,2630l9604,2631,9604,2631,9605,2631,9606,2631,9607,2631,9608,2631,9610,2631,9618,2630,9618,2629,9618,2629,9617,2629,9616,2629,9615,2629,9614,2629,9613,2629,9613,2629,9613,2630,9613,2630,9612,2630,9610,2630,9608,2630,9605,2630,9604,2630e" filled="f" stroked="t" strokeweight=".006pt" strokecolor="#5D5E60">
                <v:path arrowok="t"/>
              </v:shape>
            </v:group>
            <v:group style="position:absolute;left:9461;top:2632;width:21;height:2" coordorigin="9461,2632" coordsize="21,2">
              <v:shape style="position:absolute;left:9461;top:2632;width:21;height:2" coordorigin="9461,2632" coordsize="21,1" path="m9461,2633l9464,2633,9469,2633,9475,2633,9480,2633,9481,2633,9482,2633,9482,2633,9482,2633,9481,2633,9480,2632,9479,2632,9474,2632,9469,2632,9464,2632,9462,2632,9462,2633,9461,2633e" filled="f" stroked="t" strokeweight=".006pt" strokecolor="#5D5E60">
                <v:path arrowok="t"/>
              </v:shape>
            </v:group>
            <v:group style="position:absolute;left:9485;top:2632;width:26;height:2" coordorigin="9485,2632" coordsize="26,2">
              <v:shape style="position:absolute;left:9485;top:2632;width:26;height:2" coordorigin="9485,2632" coordsize="26,1" path="m9486,2632l9485,2633,9486,2633,9486,2633,9488,2633,9488,2633,9495,2633,9502,2633,9509,2633,9510,2633,9511,2633,9511,2633,9511,2632,9510,2632,9509,2632,9508,2632,9502,2632,9495,2632,9488,2632,9487,2632,9486,2632e" filled="f" stroked="t" strokeweight=".006pt" strokecolor="#5D5E60">
                <v:path arrowok="t"/>
              </v:shape>
            </v:group>
            <v:group style="position:absolute;left:9514;top:2632;width:25;height:2" coordorigin="9514,2632" coordsize="25,2">
              <v:shape style="position:absolute;left:9514;top:2632;width:25;height:2" coordorigin="9514,2632" coordsize="25,1" path="m9515,2632l9514,2632,9515,2633,9516,2633,9517,2633,9518,2633,9524,2633,9531,2633,9538,2633,9539,2633,9539,2632,9540,2632,9539,2632,9538,2632,9537,2632,9537,2632,9530,2632,9523,2632,9516,2632,9515,2632,9515,2632e" filled="f" stroked="t" strokeweight=".006pt" strokecolor="#5D5E60">
                <v:path arrowok="t"/>
              </v:shape>
            </v:group>
            <v:group style="position:absolute;left:9543;top:2632;width:30;height:2" coordorigin="9543,2632" coordsize="30,2">
              <v:shape style="position:absolute;left:9543;top:2632;width:30;height:2" coordorigin="9543,2632" coordsize="30,1" path="m9543,2632l9543,2632,9543,2632,9543,2632,9544,2632,9545,2632,9546,2632,9554,2632,9563,2632,9571,2632,9572,2632,9573,2632,9572,2632,9571,2632,9570,2632,9569,2632,9561,2632,9553,2632,9544,2632,9543,2632e" filled="f" stroked="t" strokeweight=".006pt" strokecolor="#5D5E60">
                <v:path arrowok="t"/>
              </v:shape>
            </v:group>
            <v:group style="position:absolute;left:9575;top:2631;width:27;height:2" coordorigin="9575,2631" coordsize="27,2">
              <v:shape style="position:absolute;left:9575;top:2631;width:27;height:2" coordorigin="9575,2631" coordsize="27,1" path="m9576,2631l9575,2632,9576,2632,9577,2632,9578,2632,9579,2632,9587,2632,9594,2631,9601,2631,9602,2631,9602,2631,9602,2631,9601,2631,9600,2631,9599,2631,9598,2631,9591,2631,9584,2631,9577,2631,9576,2631e" filled="f" stroked="t" strokeweight=".006pt" strokecolor="#5D5E60">
                <v:path arrowok="t"/>
              </v:shape>
            </v:group>
            <v:group style="position:absolute;left:9600;top:2627;width:14;height:2" coordorigin="9600,2627" coordsize="14,2">
              <v:shape style="position:absolute;left:9600;top:2627;width:14;height:2" coordorigin="9600,2627" coordsize="14,2" path="m9611,2627l9609,2627,9609,2628,9606,2628,9601,2629,9600,2629,9610,2629,9611,2628,9613,2628,9614,2628,9614,2628,9614,2627,9612,2627,9611,2627e" filled="f" stroked="f">
                <v:path arrowok="t"/>
              </v:shape>
            </v:group>
            <v:group style="position:absolute;left:9600;top:2627;width:14;height:2" coordorigin="9600,2627" coordsize="14,2">
              <v:shape style="position:absolute;left:9600;top:2627;width:14;height:2" coordorigin="9600,2627" coordsize="14,2" path="m9600,2629l9600,2629,9600,2629,9601,2629,9602,2629,9603,2629,9604,2629,9606,2629,9614,2628,9614,2627,9613,2627,9613,2627,9612,2627,9611,2627,9610,2627,9609,2627,9609,2627,9609,2628,9609,2628,9607,2628,9606,2628,9604,2628,9601,2629,9600,2629e" filled="f" stroked="t" strokeweight=".006pt" strokecolor="#5D5E60">
                <v:path arrowok="t"/>
              </v:shape>
            </v:group>
            <v:group style="position:absolute;left:9460;top:2631;width:21;height:2" coordorigin="9460,2631" coordsize="21,2">
              <v:shape style="position:absolute;left:9460;top:2631;width:21;height:2" coordorigin="9460,2631" coordsize="21,0" path="m9478,2631l9460,2631,9462,2631,9481,2631,9478,2631e" filled="f" stroked="f">
                <v:path arrowok="t"/>
              </v:shape>
            </v:group>
            <v:group style="position:absolute;left:9460;top:2631;width:21;height:2" coordorigin="9460,2631" coordsize="21,2">
              <v:shape style="position:absolute;left:9460;top:2631;width:21;height:2" coordorigin="9460,2631" coordsize="21,1" path="m9460,2631l9462,2631,9468,2631,9473,2631,9478,2631,9479,2631,9480,2631,9480,2631,9480,2631,9480,2631,9479,2631,9478,2631,9473,2631,9467,2631,9462,2631,9461,2631,9460,2631,9460,2631e" filled="f" stroked="t" strokeweight=".006pt" strokecolor="#5D5E60">
                <v:path arrowok="t"/>
              </v:shape>
            </v:group>
            <v:group style="position:absolute;left:9484;top:2630;width:26;height:2" coordorigin="9484,2630" coordsize="26,2">
              <v:shape style="position:absolute;left:9484;top:2630;width:26;height:2" coordorigin="9484,2630" coordsize="26,1" path="m9506,2630l9484,2631,9485,2631,9509,2631,9508,2630,9506,2630e" filled="f" stroked="f">
                <v:path arrowok="t"/>
              </v:shape>
            </v:group>
            <v:group style="position:absolute;left:9484;top:2630;width:26;height:2" coordorigin="9484,2630" coordsize="26,2">
              <v:shape style="position:absolute;left:9484;top:2630;width:26;height:2" coordorigin="9484,2630" coordsize="26,1" path="m9484,2631l9484,2631,9484,2631,9485,2631,9486,2631,9487,2631,9494,2631,9500,2631,9507,2631,9508,2631,9509,2631,9509,2631,9509,2631,9508,2630,9507,2630,9506,2630,9499,2630,9493,2631,9486,2631,9485,2631,9484,2631e" filled="f" stroked="t" strokeweight=".006pt" strokecolor="#5D5E60">
                <v:path arrowok="t"/>
              </v:shape>
            </v:group>
            <v:group style="position:absolute;left:9512;top:2630;width:25;height:2" coordorigin="9512,2630" coordsize="25,2">
              <v:shape style="position:absolute;left:9512;top:2630;width:25;height:2" coordorigin="9512,2630" coordsize="25,1" path="m9512,2630l9512,2631,9513,2631,9513,2631,9514,2631,9515,2631,9522,2631,9529,2631,9535,2631,9536,2631,9537,2631,9537,2630,9536,2630,9536,2630,9535,2630,9534,2630,9527,2630,9521,2630,9514,2630,9513,2630,9512,2630e" filled="f" stroked="t" strokeweight=".006pt" strokecolor="#5D5E60">
                <v:path arrowok="t"/>
              </v:shape>
            </v:group>
            <v:group style="position:absolute;left:9540;top:2630;width:30;height:2" coordorigin="9540,2630" coordsize="30,2">
              <v:shape style="position:absolute;left:9540;top:2630;width:30;height:2" coordorigin="9540,2630" coordsize="30,1" path="m9541,2630l9540,2630,9540,2630,9540,2630,9541,2631,9542,2631,9543,2631,9551,2630,9560,2630,9568,2630,9569,2630,9569,2630,9569,2630,9568,2630,9567,2630,9566,2630,9558,2630,9550,2630,9542,2630,9541,2630e" filled="f" stroked="t" strokeweight=".006pt" strokecolor="#5D5E60">
                <v:path arrowok="t"/>
              </v:shape>
            </v:group>
            <v:group style="position:absolute;left:9572;top:2629;width:26;height:2" coordorigin="9572,2629" coordsize="26,2">
              <v:shape style="position:absolute;left:9572;top:2629;width:26;height:2" coordorigin="9572,2629" coordsize="26,1" path="m9572,2630l9572,2630,9573,2630,9574,2630,9575,2630,9575,2630,9583,2630,9590,2630,9597,2629,9598,2629,9598,2629,9598,2629,9597,2629,9596,2629,9595,2629,9595,2629,9588,2629,9581,2629,9573,2630,9572,2630e" filled="f" stroked="t" strokeweight=".006pt" strokecolor="#5D5E60">
                <v:path arrowok="t"/>
              </v:shape>
              <v:shape style="position:absolute;left:9596;top:2625;width:14;height:2" type="#_x0000_t75">
                <v:imagedata r:id="rId180" o:title=""/>
              </v:shape>
            </v:group>
            <v:group style="position:absolute;left:9596;top:2625;width:14;height:2" coordorigin="9596,2625" coordsize="14,2">
              <v:shape style="position:absolute;left:9596;top:2625;width:14;height:2" coordorigin="9596,2625" coordsize="14,2" path="m9596,2627l9596,2627,9596,2627,9597,2627,9598,2627,9599,2627,9600,2627,9602,2627,9610,2626,9610,2626,9609,2625,9608,2625,9607,2625,9607,2625,9606,2625,9605,2625,9605,2625,9605,2626,9604,2626,9603,2626,9602,2626,9600,2626,9597,2627,9596,2627e" filled="f" stroked="t" strokeweight=".006pt" strokecolor="#5D5E60">
                <v:path arrowok="t"/>
              </v:shape>
            </v:group>
            <v:group style="position:absolute;left:9459;top:2629;width:20;height:2" coordorigin="9459,2629" coordsize="20,2">
              <v:shape style="position:absolute;left:9459;top:2629;width:20;height:2" coordorigin="9459,2629" coordsize="20,1" path="m9459,2629l9461,2629,9466,2629,9472,2629,9477,2629,9478,2629,9478,2629,9479,2629,9479,2629,9478,2629,9477,2629,9476,2629,9471,2629,9466,2629,9461,2629,9460,2629,9459,2629,9459,2629e" filled="f" stroked="t" strokeweight=".006pt" strokecolor="#5D5E60">
                <v:path arrowok="t"/>
              </v:shape>
            </v:group>
            <v:group style="position:absolute;left:9482;top:2629;width:25;height:2" coordorigin="9482,2629" coordsize="25,2">
              <v:shape style="position:absolute;left:9482;top:2629;width:25;height:2" coordorigin="9482,2629" coordsize="25,1" path="m9482,2629l9482,2629,9482,2629,9483,2629,9484,2629,9485,2629,9492,2629,9498,2629,9505,2629,9506,2629,9507,2629,9507,2629,9507,2629,9506,2629,9505,2629,9504,2629,9497,2629,9491,2629,9484,2629,9483,2629,9482,2629e" filled="f" stroked="t" strokeweight=".006pt" strokecolor="#5D5E60">
                <v:path arrowok="t"/>
              </v:shape>
            </v:group>
            <v:group style="position:absolute;left:9510;top:2628;width:24;height:2" coordorigin="9510,2628" coordsize="24,2">
              <v:shape style="position:absolute;left:9510;top:2628;width:24;height:2" coordorigin="9510,2628" coordsize="24,0" path="m9530,2628l9511,2629,9510,2629,9534,2628,9531,2628,9530,2628e" filled="f" stroked="f">
                <v:path arrowok="t"/>
              </v:shape>
            </v:group>
            <v:group style="position:absolute;left:9510;top:2628;width:24;height:2" coordorigin="9510,2628" coordsize="24,2">
              <v:shape style="position:absolute;left:9510;top:2628;width:24;height:2" coordorigin="9510,2628" coordsize="24,1" path="m9510,2629l9510,2629,9510,2629,9511,2629,9512,2629,9513,2629,9519,2629,9526,2629,9532,2629,9533,2629,9534,2629,9534,2629,9534,2628,9533,2628,9532,2628,9531,2628,9525,2628,9518,2628,9512,2628,9511,2629,9510,2629e" filled="f" stroked="t" strokeweight=".006pt" strokecolor="#5D5E60">
                <v:path arrowok="t"/>
              </v:shape>
            </v:group>
            <v:group style="position:absolute;left:9537;top:2628;width:29;height:2" coordorigin="9537,2628" coordsize="29,2">
              <v:shape style="position:absolute;left:9537;top:2628;width:29;height:2" coordorigin="9537,2628" coordsize="29,1" path="m9538,2628l9537,2628,9537,2628,9538,2629,9538,2629,9539,2629,9540,2629,9548,2629,9557,2628,9565,2628,9565,2628,9566,2628,9563,2628,9563,2628,9555,2628,9547,2628,9539,2628,9538,2628e" filled="f" stroked="t" strokeweight=".006pt" strokecolor="#5D5E60">
                <v:path arrowok="t"/>
              </v:shape>
            </v:group>
            <v:group style="position:absolute;left:9569;top:2627;width:26;height:2" coordorigin="9569,2627" coordsize="26,2">
              <v:shape style="position:absolute;left:9569;top:2627;width:26;height:2" coordorigin="9569,2627" coordsize="26,1" path="m9591,2627l9569,2628,9569,2628,9579,2628,9593,2627,9594,2627,9591,2627e" filled="f" stroked="f">
                <v:path arrowok="t"/>
              </v:shape>
            </v:group>
            <v:group style="position:absolute;left:9568;top:2627;width:26;height:2" coordorigin="9568,2627" coordsize="26,2">
              <v:shape style="position:absolute;left:9568;top:2627;width:26;height:2" coordorigin="9568,2627" coordsize="26,1" path="m9569,2628l9569,2628,9569,2628,9570,2628,9571,2628,9572,2628,9579,2628,9587,2628,9593,2627,9594,2627,9594,2627,9594,2627,9593,2627,9592,2627,9591,2627,9591,2627,9584,2627,9577,2627,9570,2628,9569,2628e" filled="f" stroked="t" strokeweight=".006pt" strokecolor="#5D5E60">
                <v:path arrowok="t"/>
              </v:shape>
            </v:group>
            <v:group style="position:absolute;left:9592;top:2623;width:14;height:2" coordorigin="9592,2623" coordsize="14,2">
              <v:shape style="position:absolute;left:9592;top:2623;width:14;height:2" coordorigin="9592,2623" coordsize="14,2" path="m9592,2625l9592,2625,9593,2625,9593,2625,9594,2625,9595,2625,9596,2625,9598,2625,9606,2624,9605,2624,9605,2624,9604,2623,9603,2623,9602,2623,9601,2623,9601,2624,9601,2624,9593,2625,9592,2625e" filled="f" stroked="t" strokeweight=".006pt" strokecolor="#5D5E60">
                <v:path arrowok="t"/>
              </v:shape>
            </v:group>
            <v:group style="position:absolute;left:9457;top:2627;width:20;height:2" coordorigin="9457,2627" coordsize="20,2">
              <v:shape style="position:absolute;left:9457;top:2627;width:20;height:2" coordorigin="9457,2627" coordsize="20,1" path="m9457,2627l9460,2627,9465,2627,9470,2627,9475,2627,9476,2627,9477,2627,9477,2627,9477,2627,9476,2627,9475,2627,9475,2627,9469,2627,9464,2627,9459,2627,9458,2627,9458,2627,9457,2627e" filled="f" stroked="t" strokeweight=".006pt" strokecolor="#5D5E60">
                <v:path arrowok="t"/>
              </v:shape>
            </v:group>
            <v:group style="position:absolute;left:9480;top:2627;width:25;height:2" coordorigin="9480,2627" coordsize="25,2">
              <v:shape style="position:absolute;left:9480;top:2627;width:25;height:2" coordorigin="9480,2627" coordsize="25,1" path="m9481,2627l9480,2627,9480,2627,9481,2627,9482,2627,9483,2627,9490,2627,9496,2627,9503,2627,9504,2627,9504,2627,9505,2627,9504,2627,9504,2627,9503,2627,9502,2627,9495,2627,9489,2627,9482,2627,9481,2627,9481,2627e" filled="f" stroked="t" strokeweight=".006pt" strokecolor="#5D5E60">
                <v:path arrowok="t"/>
              </v:shape>
            </v:group>
            <v:group style="position:absolute;left:9508;top:2626;width:24;height:2" coordorigin="9508,2626" coordsize="24,2">
              <v:shape style="position:absolute;left:9508;top:2626;width:24;height:2" coordorigin="9508,2626" coordsize="24,1" path="m9508,2627l9508,2627,9508,2627,9509,2627,9510,2627,9511,2627,9517,2627,9523,2627,9530,2627,9531,2627,9531,2627,9532,2627,9531,2626,9530,2626,9529,2626,9529,2626,9522,2626,9516,2627,9510,2627,9509,2627,9508,2627e" filled="f" stroked="t" strokeweight=".006pt" strokecolor="#5D5E60">
                <v:path arrowok="t"/>
              </v:shape>
            </v:group>
            <v:group style="position:absolute;left:9534;top:2626;width:29;height:2" coordorigin="9534,2626" coordsize="29,2">
              <v:shape style="position:absolute;left:9534;top:2626;width:29;height:2" coordorigin="9534,2626" coordsize="29,1" path="m9535,2626l9534,2626,9534,2627,9535,2627,9536,2627,9537,2627,9537,2627,9545,2627,9553,2627,9561,2626,9562,2626,9563,2626,9562,2626,9561,2626,9560,2626,9559,2626,9552,2626,9544,2626,9536,2626,9535,2626e" filled="f" stroked="t" strokeweight=".006pt" strokecolor="#5D5E60">
                <v:path arrowok="t"/>
              </v:shape>
            </v:group>
            <v:group style="position:absolute;left:9565;top:2625;width:25;height:2" coordorigin="9565,2625" coordsize="25,2">
              <v:shape style="position:absolute;left:9565;top:2625;width:25;height:2" coordorigin="9565,2625" coordsize="25,1" path="m9588,2625l9587,2625,9580,2625,9566,2626,9565,2626,9567,2626,9576,2626,9583,2626,9590,2625,9590,2625,9588,2625e" filled="f" stroked="f">
                <v:path arrowok="t"/>
              </v:shape>
            </v:group>
            <v:group style="position:absolute;left:9565;top:2625;width:25;height:2" coordorigin="9565,2625" coordsize="25,2">
              <v:shape style="position:absolute;left:9565;top:2625;width:25;height:2" coordorigin="9565,2625" coordsize="25,1" path="m9566,2626l9565,2626,9566,2626,9567,2626,9568,2626,9568,2626,9576,2626,9583,2626,9590,2625,9590,2625,9590,2625,9590,2625,9589,2625,9588,2625,9588,2625,9587,2625,9580,2625,9574,2626,9566,2626,9566,2626e" filled="f" stroked="t" strokeweight=".006pt" strokecolor="#5D5E60">
                <v:path arrowok="t"/>
              </v:shape>
              <v:shape style="position:absolute;left:9111;top:2731;width:87;height:6" type="#_x0000_t75">
                <v:imagedata r:id="rId181" o:title=""/>
              </v:shape>
              <v:shape style="position:absolute;left:9582;top:2731;width:87;height:6" type="#_x0000_t75">
                <v:imagedata r:id="rId182" o:title=""/>
              </v:shape>
            </v:group>
            <v:group style="position:absolute;left:9082;top:2691;width:611;height:2" coordorigin="9082,2691" coordsize="611,2">
              <v:shape style="position:absolute;left:9082;top:2691;width:611;height:2" coordorigin="9082,2691" coordsize="611,0" path="m9082,2691l9693,2691e" filled="f" stroked="t" strokeweight="4.003pt" strokecolor="#120505">
                <v:path arrowok="t"/>
              </v:shape>
              <v:shape style="position:absolute;left:9082;top:2652;width:611;height:27" type="#_x0000_t75">
                <v:imagedata r:id="rId183" o:title=""/>
              </v:shape>
              <v:shape style="position:absolute;left:9082;top:2713;width:611;height:17" type="#_x0000_t75">
                <v:imagedata r:id="rId184" o:title=""/>
              </v:shape>
              <v:shape style="position:absolute;left:9081;top:2705;width:613;height:8" type="#_x0000_t75">
                <v:imagedata r:id="rId185" o:title=""/>
              </v:shape>
              <v:shape style="position:absolute;left:9084;top:2652;width:96;height:65" type="#_x0000_t75">
                <v:imagedata r:id="rId186" o:title=""/>
              </v:shape>
            </v:group>
            <v:group style="position:absolute;left:9140;top:2705;width:2;height:8" coordorigin="9140,2705" coordsize="2,8">
              <v:shape style="position:absolute;left:9140;top:2705;width:2;height:8" coordorigin="9140,2705" coordsize="1,8" path="m9140,2713l9141,2713,9141,2705,9140,2705,9140,2713e" filled="f" stroked="f">
                <v:path arrowok="t"/>
              </v:shape>
              <v:shape style="position:absolute;left:9111;top:2705;width:29;height:8" type="#_x0000_t75">
                <v:imagedata r:id="rId187" o:title=""/>
              </v:shape>
            </v:group>
            <v:group style="position:absolute;left:9168;top:2705;width:49;height:8" coordorigin="9168,2705" coordsize="49,8">
              <v:shape style="position:absolute;left:9168;top:2705;width:49;height:8" coordorigin="9168,2705" coordsize="49,8" path="m9168,2709l9217,2709e" filled="f" stroked="t" strokeweight=".491pt" strokecolor="#221915">
                <v:path arrowok="t"/>
              </v:shape>
              <v:shape style="position:absolute;left:9169;top:2705;width:23;height:8" type="#_x0000_t75">
                <v:imagedata r:id="rId188" o:title=""/>
              </v:shape>
              <v:shape style="position:absolute;left:9193;top:2705;width:23;height:8" type="#_x0000_t75">
                <v:imagedata r:id="rId189" o:title=""/>
              </v:shape>
            </v:group>
            <v:group style="position:absolute;left:9179;top:2698;width:3;height:4" coordorigin="9179,2698" coordsize="3,4">
              <v:shape style="position:absolute;left:9179;top:2698;width:3;height:4" coordorigin="9179,2698" coordsize="3,4" path="m9180,2698l9180,2699,9180,2699,9179,2701,9180,2701,9180,2701,9180,2702,9182,2702,9182,2702,9183,2701,9181,2701,9180,2701,9180,2699,9181,2699,9182,2699,9182,2698,9180,2698xe" filled="t" fillcolor="#FFFFFF" stroked="f">
                <v:path arrowok="t"/>
                <v:fill type="solid"/>
              </v:shape>
              <v:shape style="position:absolute;left:9179;top:2698;width:3;height:4" coordorigin="9179,2698" coordsize="3,4" path="m9183,2701l9182,2701,9182,2701,9182,2701,9181,2701,9183,2701,9183,2701xe" filled="t" fillcolor="#FFFFFF" stroked="f">
                <v:path arrowok="t"/>
                <v:fill type="solid"/>
              </v:shape>
              <v:shape style="position:absolute;left:9179;top:2698;width:3;height:4" coordorigin="9179,2698" coordsize="3,4" path="m9182,2699l9181,2699,9182,2699,9182,2699,9182,2700,9183,2700,9182,2699xe" filled="t" fillcolor="#FFFFFF" stroked="f">
                <v:path arrowok="t"/>
                <v:fill type="solid"/>
              </v:shape>
            </v:group>
            <v:group style="position:absolute;left:9183;top:2698;width:3;height:4" coordorigin="9183,2698" coordsize="3,4">
              <v:shape style="position:absolute;left:9183;top:2698;width:3;height:4" coordorigin="9183,2698" coordsize="3,4" path="m9184,2698l9183,2698,9183,2702,9184,2702,9184,2700,9186,2700,9186,2700,9184,2700,9184,2698xe" filled="t" fillcolor="#FFFFFF" stroked="f">
                <v:path arrowok="t"/>
                <v:fill type="solid"/>
              </v:shape>
              <v:shape style="position:absolute;left:9183;top:2698;width:3;height:4" coordorigin="9183,2698" coordsize="3,4" path="m9186,2700l9186,2700,9186,2702,9186,2702,9186,2700xe" filled="t" fillcolor="#FFFFFF" stroked="f">
                <v:path arrowok="t"/>
                <v:fill type="solid"/>
              </v:shape>
              <v:shape style="position:absolute;left:9183;top:2698;width:3;height:4" coordorigin="9183,2698" coordsize="3,4" path="m9186,2698l9186,2698,9186,2700,9186,2700,9186,2698xe" filled="t" fillcolor="#FFFFFF" stroked="f">
                <v:path arrowok="t"/>
                <v:fill type="solid"/>
              </v:shape>
            </v:group>
            <v:group style="position:absolute;left:9187;top:2698;width:3;height:4" coordorigin="9187,2698" coordsize="3,4">
              <v:shape style="position:absolute;left:9187;top:2698;width:3;height:4" coordorigin="9187,2698" coordsize="3,4" path="m9189,2698l9188,2698,9187,2701,9187,2702,9188,2702,9188,2701,9190,2701,9190,2700,9188,2700,9189,2699,9190,2699,9189,2698,9189,2698xe" filled="t" fillcolor="#FFFFFF" stroked="f">
                <v:path arrowok="t"/>
                <v:fill type="solid"/>
              </v:shape>
              <v:shape style="position:absolute;left:9187;top:2698;width:3;height:4" coordorigin="9187,2698" coordsize="3,4" path="m9190,2701l9190,2701,9190,2702,9190,2702,9190,2701xe" filled="t" fillcolor="#FFFFFF" stroked="f">
                <v:path arrowok="t"/>
                <v:fill type="solid"/>
              </v:shape>
              <v:shape style="position:absolute;left:9187;top:2698;width:3;height:4" coordorigin="9187,2698" coordsize="3,4" path="m9190,2699l9189,2699,9189,2700,9190,2700,9190,2699xe" filled="t" fillcolor="#FFFFFF" stroked="f">
                <v:path arrowok="t"/>
                <v:fill type="solid"/>
              </v:shape>
            </v:group>
            <v:group style="position:absolute;left:9191;top:2698;width:3;height:4" coordorigin="9191,2698" coordsize="3,4">
              <v:shape style="position:absolute;left:9191;top:2698;width:3;height:4" coordorigin="9191,2698" coordsize="3,4" path="m9193,2699l9192,2699,9193,2702,9194,2702,9194,2702,9194,2701,9194,2701,9193,2699xe" filled="t" fillcolor="#FFFFFF" stroked="f">
                <v:path arrowok="t"/>
                <v:fill type="solid"/>
              </v:shape>
              <v:shape style="position:absolute;left:9191;top:2698;width:3;height:4" coordorigin="9191,2698" coordsize="3,4" path="m9191,2698l9191,2702,9192,2702,9192,2699,9193,2699,9192,2698,9191,2698xe" filled="t" fillcolor="#FFFFFF" stroked="f">
                <v:path arrowok="t"/>
                <v:fill type="solid"/>
              </v:shape>
              <v:shape style="position:absolute;left:9191;top:2698;width:3;height:4" coordorigin="9191,2698" coordsize="3,4" path="m9194,2698l9194,2698,9194,2701,9194,2701,9194,2698xe" filled="t" fillcolor="#FFFFFF" stroked="f">
                <v:path arrowok="t"/>
                <v:fill type="solid"/>
              </v:shape>
            </v:group>
            <v:group style="position:absolute;left:9195;top:2698;width:3;height:4" coordorigin="9195,2698" coordsize="3,4">
              <v:shape style="position:absolute;left:9195;top:2698;width:3;height:4" coordorigin="9195,2698" coordsize="3,4" path="m9197,2699l9196,2699,9197,2702,9198,2702,9198,2702,9198,2701,9198,2701,9197,2699xe" filled="t" fillcolor="#FFFFFF" stroked="f">
                <v:path arrowok="t"/>
                <v:fill type="solid"/>
              </v:shape>
              <v:shape style="position:absolute;left:9195;top:2698;width:3;height:4" coordorigin="9195,2698" coordsize="3,4" path="m9195,2698l9195,2702,9196,2702,9196,2699,9197,2699,9196,2698,9195,2698xe" filled="t" fillcolor="#FFFFFF" stroked="f">
                <v:path arrowok="t"/>
                <v:fill type="solid"/>
              </v:shape>
              <v:shape style="position:absolute;left:9195;top:2698;width:3;height:4" coordorigin="9195,2698" coordsize="3,4" path="m9198,2698l9198,2698,9198,2701,9198,2701,9198,2698xe" filled="t" fillcolor="#FFFFFF" stroked="f">
                <v:path arrowok="t"/>
                <v:fill type="solid"/>
              </v:shape>
            </v:group>
            <v:group style="position:absolute;left:9199;top:2698;width:3;height:4" coordorigin="9199,2698" coordsize="3,4">
              <v:shape style="position:absolute;left:9199;top:2698;width:3;height:4" coordorigin="9199,2698" coordsize="3,4" path="m9199,2698l9199,2702,9202,2702,9202,2701,9200,2701,9200,2700,9202,2700,9202,2700,9200,2700,9200,2699,9202,2699,9202,2699,9202,2698,9199,2698xe" filled="t" fillcolor="#FFFFFF" stroked="f">
                <v:path arrowok="t"/>
                <v:fill type="solid"/>
              </v:shape>
            </v:group>
            <v:group style="position:absolute;left:9203;top:2698;width:2;height:4" coordorigin="9203,2698" coordsize="2,4">
              <v:shape style="position:absolute;left:9203;top:2698;width:2;height:4" coordorigin="9203,2698" coordsize="2,4" path="m9203,2698l9203,2698,9203,2702,9205,2702,9205,2701,9203,2701,9203,2698xe" filled="t" fillcolor="#FFFFFF" stroked="f">
                <v:path arrowok="t"/>
                <v:fill type="solid"/>
              </v:shape>
            </v:group>
            <v:group style="position:absolute;left:9179;top:2708;width:4;height:2" coordorigin="9179,2708" coordsize="4,2">
              <v:shape style="position:absolute;left:9179;top:2708;width:4;height:2" coordorigin="9179,2708" coordsize="4,2" path="m9181,2708l9179,2711,9183,2711,9181,2708xe" filled="t" fillcolor="#231D1E" stroked="f">
                <v:path arrowok="t"/>
                <v:fill type="solid"/>
              </v:shape>
            </v:group>
            <v:group style="position:absolute;left:9203;top:2709;width:4;height:2" coordorigin="9203,2709" coordsize="4,2">
              <v:shape style="position:absolute;left:9203;top:2709;width:4;height:2" coordorigin="9203,2709" coordsize="4,2" path="m9207,2709l9203,2709,9205,2711,9207,2709xe" filled="t" fillcolor="#231D1E" stroked="f">
                <v:path arrowok="t"/>
                <v:fill type="solid"/>
              </v:shape>
            </v:group>
            <v:group style="position:absolute;left:9168;top:2705;width:2;height:8" coordorigin="9168,2705" coordsize="2,8">
              <v:shape style="position:absolute;left:9168;top:2705;width:2;height:8" coordorigin="9168,2705" coordsize="1,8" path="m9168,2713l9169,2713,9169,2705,9168,2705,9168,2713e" filled="f" stroked="f">
                <v:path arrowok="t"/>
              </v:shape>
            </v:group>
            <v:group style="position:absolute;left:9192;top:2705;width:2;height:8" coordorigin="9192,2705" coordsize="2,8">
              <v:shape style="position:absolute;left:9192;top:2705;width:2;height:8" coordorigin="9192,2705" coordsize="1,8" path="m9192,2713l9193,2713,9193,2705,9192,2705,9192,2713e" filled="f" stroked="f">
                <v:path arrowok="t"/>
              </v:shape>
            </v:group>
            <v:group style="position:absolute;left:9216;top:2705;width:2;height:8" coordorigin="9216,2705" coordsize="2,8">
              <v:shape style="position:absolute;left:9216;top:2705;width:2;height:8" coordorigin="9216,2705" coordsize="1,8" path="m9216,2713l9216,2713,9216,2705,9216,2705,9216,2713e" filled="f" stroked="f">
                <v:path arrowok="t"/>
              </v:shape>
            </v:group>
            <v:group style="position:absolute;left:9620;top:2656;width:68;height:14" coordorigin="9620,2656" coordsize="68,14">
              <v:shape style="position:absolute;left:9620;top:2656;width:68;height:14" coordorigin="9620,2656" coordsize="68,14" path="m9687,2656l9621,2656,9620,2657,9620,2669,9621,2670,9687,2670,9688,2669,9688,2657,9687,2656xe" filled="t" fillcolor="#717175" stroked="f">
                <v:path arrowok="t"/>
                <v:fill type="solid"/>
              </v:shape>
            </v:group>
            <v:group style="position:absolute;left:9620;top:2656;width:68;height:14" coordorigin="9620,2656" coordsize="68,14">
              <v:shape style="position:absolute;left:9620;top:2656;width:68;height:14" coordorigin="9620,2656" coordsize="68,14" path="m9687,2656l9621,2656,9620,2657,9620,2669,9621,2670,9621,2658,9622,2657,9688,2657,9687,2656xe" filled="t" fillcolor="#2C2B2A" stroked="f">
                <v:path arrowok="t"/>
                <v:fill type="solid"/>
              </v:shape>
              <v:shape style="position:absolute;left:9620;top:2656;width:68;height:14" coordorigin="9620,2656" coordsize="68,14" path="m9688,2657l9622,2657,9688,2657xe" filled="t" fillcolor="#2C2B2A" stroked="f">
                <v:path arrowok="t"/>
                <v:fill type="solid"/>
              </v:shape>
            </v:group>
            <v:group style="position:absolute;left:9620;top:2656;width:68;height:14" coordorigin="9620,2656" coordsize="68,14">
              <v:shape style="position:absolute;left:9620;top:2656;width:68;height:14" coordorigin="9620,2656" coordsize="68,14" path="m9688,2656l9688,2669,9687,2670,9620,2670,9621,2670,9687,2670,9688,2670,9687,2670,9688,2670,9688,2669,9688,2657,9688,2656xe" filled="t" fillcolor="#CCCCCB" stroked="f">
                <v:path arrowok="t"/>
                <v:fill type="solid"/>
              </v:shape>
            </v:group>
            <v:group style="position:absolute;left:9624;top:2661;width:59;height:6" coordorigin="9624,2661" coordsize="59,6">
              <v:shape style="position:absolute;left:9624;top:2661;width:59;height:6" coordorigin="9624,2661" coordsize="59,6" path="m9678,2661l9676,2661,9679,2664,9679,2667,9681,2667,9681,2664,9682,2663,9680,2663,9678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84,2661l9682,2661,9680,2663,9682,2663,9684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69,2661l9668,2661,9668,2667,9669,2667,9669,2663,9671,2663,9669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71,2663l9669,2663,9674,2667,9675,2667,9675,2665,9674,2665,9671,2663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75,2661l9674,2661,9674,2665,9675,2665,9675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63,2661l9662,2661,9659,2667,9660,2667,9661,2665,9666,2665,9665,2664,9661,2664,9663,2662,9664,2662,9663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66,2665l9664,2665,9665,2667,9667,2667,9666,2665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64,2662l9663,2662,9664,2664,9665,2664,9664,2662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57,2661l9652,2661,9652,2667,9653,2667,9653,2665,9657,2665,9658,2664,9658,2664,9653,2664,9653,2662,9658,2662,9658,2661,9657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58,2662l9656,2662,9657,2662,9657,2663,9653,2664,9658,2664,9658,2662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43,2661l9642,2661,9642,2667,9643,2667,9643,2663,9645,2663,9643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50,2663l9648,2663,9648,2667,9650,2667,9650,2663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45,2663l9643,2663,9646,2666,9646,2666,9647,2664,9646,2664,9645,2663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50,2661l9649,2661,9646,2664,9647,2664,9648,2663,9650,2663,9650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38,2661l9634,2661,9633,2661,9633,2662,9633,2666,9633,2666,9634,2667,9638,2667,9639,2666,9640,2666,9634,2666,9634,2662,9640,2662,9639,2661,9638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40,2662l9638,2662,9638,2666,9640,2666,9640,2662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29,2661l9626,2661,9624,2661,9624,2662,9624,2666,9624,2666,9626,2667,9629,2667,9630,2666,9630,2666,9626,2666,9626,2662,9630,2662,9630,2661,9629,2661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29,2664l9629,2666,9630,2666,9631,2665,9629,2664xe" filled="t" fillcolor="#2C2B2A" stroked="f">
                <v:path arrowok="t"/>
                <v:fill type="solid"/>
              </v:shape>
              <v:shape style="position:absolute;left:9624;top:2661;width:59;height:6" coordorigin="9624,2661" coordsize="59,6" path="m9630,2662l9629,2662,9629,2663,9631,2663,9630,2662xe" filled="t" fillcolor="#2C2B2A" stroked="f">
                <v:path arrowok="t"/>
                <v:fill type="solid"/>
              </v:shape>
            </v:group>
            <v:group style="position:absolute;left:9623;top:2660;width:59;height:6" coordorigin="9623,2660" coordsize="59,6">
              <v:shape style="position:absolute;left:9623;top:2660;width:59;height:6" coordorigin="9623,2660" coordsize="59,6" path="m9677,2660l9675,2660,9678,2663,9678,2666,9680,2666,9680,2663,9681,2662,9679,2662,9677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83,2660l9681,2660,9679,2662,9681,2662,9683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68,2660l9667,2660,9667,2666,9668,2666,9668,2662,9670,2662,9668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70,2662l9668,2662,9673,2666,9674,2666,9674,2664,9672,2664,9670,2662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74,2660l9672,2660,9672,2664,9674,2664,9674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62,2660l9661,2660,9658,2666,9659,2666,9660,2664,9665,2664,9664,2663,9660,2663,9661,2661,9663,2661,9662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65,2664l9663,2664,9664,2666,9665,2666,9665,2664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63,2661l9661,2661,9663,2663,9664,2663,9663,2661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56,2660l9651,2660,9651,2666,9652,2666,9652,2663,9656,2663,9657,2663,9657,2662,9652,2662,9652,2661,9657,2661,9657,2660,9656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57,2661l9655,2661,9656,2661,9656,2662,9652,2662,9657,2662,9657,2661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42,2660l9641,2660,9641,2666,9642,2666,9642,2662,9644,2662,9642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48,2662l9647,2662,9647,2666,9648,2666,9648,2662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44,2662l9642,2662,9645,2665,9645,2665,9646,2663,9645,2663,9644,2662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48,2660l9647,2660,9645,2663,9646,2663,9647,2662,9648,2662,9648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37,2660l9633,2660,9632,2660,9632,2661,9632,2665,9632,2665,9633,2666,9637,2666,9638,2665,9639,2665,9633,2665,9633,2661,9639,2661,9638,2660,9637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39,2661l9637,2661,9637,2665,9639,2665,9639,2661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28,2660l9625,2660,9623,2660,9623,2661,9623,2665,9623,2665,9625,2666,9628,2666,9629,2665,9629,2665,9624,2665,9624,2661,9629,2661,9629,2660,9628,2660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28,2663l9628,2665,9629,2665,9629,2664,9628,2663xe" filled="t" fillcolor="#FFFFFF" stroked="f">
                <v:path arrowok="t"/>
                <v:fill type="solid"/>
              </v:shape>
              <v:shape style="position:absolute;left:9623;top:2660;width:59;height:6" coordorigin="9623,2660" coordsize="59,6" path="m9629,2661l9628,2661,9628,2662,9629,2662,9629,2661xe" filled="t" fillcolor="#FFFFFF" stroked="f">
                <v:path arrowok="t"/>
                <v:fill type="solid"/>
              </v:shape>
            </v:group>
            <v:group style="position:absolute;left:9624;top:2661;width:59;height:6" coordorigin="9624,2661" coordsize="59,6">
              <v:shape style="position:absolute;left:9624;top:2661;width:59;height:6" coordorigin="9624,2661" coordsize="59,6" path="m9678,2661l9676,2661,9679,2664,9679,2666,9680,2666,9680,2664,9681,2663,9680,2663,9678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83,2661l9682,2661,9680,2663,9681,2663,9683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68,2661l9667,2661,9667,2666,9669,2666,9669,2662,9671,2662,9668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71,2662l9669,2662,9673,2666,9674,2666,9674,2664,9673,2664,9671,2662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74,2661l9673,2661,9673,2664,9674,2664,9674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63,2661l9661,2661,9658,2666,9660,2666,9660,2665,9665,2665,9665,2664,9661,2664,9662,2662,9663,2662,9663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65,2665l9664,2665,9665,2666,9666,2666,9665,2665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63,2662l9662,2662,9663,2664,9665,2664,9663,2662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57,2661l9652,2661,9652,2666,9653,2666,9653,2664,9657,2664,9658,2664,9658,2663,9653,2663,9653,2662,9658,2662,9658,2661,9657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58,2662l9656,2662,9656,2662,9656,2663,9653,2663,9658,2663,9658,2662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43,2661l9642,2661,9642,2666,9643,2666,9643,2662,9644,2662,9643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49,2662l9648,2662,9648,2666,9649,2666,9649,2662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44,2662l9643,2662,9645,2665,9645,2665,9647,2664,9645,2664,9644,2662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49,2661l9648,2661,9645,2664,9647,2664,9648,2662,9649,2662,9649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38,2661l9634,2661,9632,2661,9632,2662,9632,2665,9632,2666,9634,2666,9638,2666,9639,2666,9639,2665,9633,2665,9633,2662,9639,2662,9639,2661,9638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39,2662l9638,2662,9638,2665,9639,2665,9639,2662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29,2661l9625,2661,9624,2661,9624,2662,9624,2665,9624,2666,9625,2666,9629,2666,9630,2666,9630,2665,9625,2665,9625,2662,9630,2662,9630,2661,9629,2661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29,2664l9629,2665,9630,2665,9630,2664,9629,2664xe" filled="t" fillcolor="#99999A" stroked="f">
                <v:path arrowok="t"/>
                <v:fill type="solid"/>
              </v:shape>
              <v:shape style="position:absolute;left:9624;top:2661;width:59;height:6" coordorigin="9624,2661" coordsize="59,6" path="m9630,2662l9629,2662,9629,2663,9630,2662,9630,2662xe" filled="t" fillcolor="#99999A" stroked="f">
                <v:path arrowok="t"/>
                <v:fill type="solid"/>
              </v:shape>
              <v:shape style="position:absolute;left:9271;top:2672;width:233;height:21" type="#_x0000_t75">
                <v:imagedata r:id="rId190" o:title=""/>
              </v:shape>
            </v:group>
            <v:group style="position:absolute;left:9377;top:2679;width:22;height:9" coordorigin="9377,2679" coordsize="22,9">
              <v:shape style="position:absolute;left:9377;top:2679;width:22;height:9" coordorigin="9377,2679" coordsize="22,9" path="m9396,2680l9394,2680,9394,2686,9395,2687,9396,2687,9398,2687,9399,2686,9399,2685,9396,2685,9396,2685,9396,2680xe" filled="t" fillcolor="#FFFFFF" stroked="f">
                <v:path arrowok="t"/>
                <v:fill type="solid"/>
              </v:shape>
              <v:shape style="position:absolute;left:9377;top:2679;width:22;height:9" coordorigin="9377,2679" coordsize="22,9" path="m9396,2679l9393,2679,9393,2680,9396,2680,9397,2680,9398,2681,9399,2682,9399,2683,9399,2684,9398,2685,9397,2685,9396,2685,9399,2685,9400,2684,9400,2683,9400,2681,9399,2680,9398,2679,9396,2679xe" filled="t" fillcolor="#FFFFFF" stroked="f">
                <v:path arrowok="t"/>
                <v:fill type="solid"/>
              </v:shape>
              <v:shape style="position:absolute;left:9377;top:2679;width:22;height:9" coordorigin="9377,2679" coordsize="22,9" path="m9386,2679l9384,2679,9388,2687,9390,2684,9388,2684,9386,2679xe" filled="t" fillcolor="#FFFFFF" stroked="f">
                <v:path arrowok="t"/>
                <v:fill type="solid"/>
              </v:shape>
              <v:shape style="position:absolute;left:9377;top:2679;width:22;height:9" coordorigin="9377,2679" coordsize="22,9" path="m9392,2679l9391,2679,9388,2684,9390,2684,9392,2679xe" filled="t" fillcolor="#FFFFFF" stroked="f">
                <v:path arrowok="t"/>
                <v:fill type="solid"/>
              </v:shape>
              <v:shape style="position:absolute;left:9377;top:2679;width:22;height:9" coordorigin="9377,2679" coordsize="22,9" path="m9380,2680l9378,2680,9378,2686,9379,2687,9380,2687,9382,2687,9383,2686,9383,2685,9380,2685,9380,2685,9380,2680xe" filled="t" fillcolor="#FFFFFF" stroked="f">
                <v:path arrowok="t"/>
                <v:fill type="solid"/>
              </v:shape>
              <v:shape style="position:absolute;left:9377;top:2679;width:22;height:9" coordorigin="9377,2679" coordsize="22,9" path="m9380,2679l9377,2679,9377,2680,9380,2680,9381,2680,9382,2681,9383,2682,9383,2683,9383,2684,9382,2685,9381,2685,9380,2685,9383,2685,9384,2684,9384,2684,9384,2681,9383,2680,9382,2679,9380,2679xe" filled="t" fillcolor="#FFFFFF" stroked="f">
                <v:path arrowok="t"/>
                <v:fill type="solid"/>
              </v:shape>
              <v:shape style="position:absolute;left:8058;top:2744;width:578;height:58" type="#_x0000_t75">
                <v:imagedata r:id="rId191" o:title=""/>
              </v:shape>
            </v:group>
            <v:group style="position:absolute;left:8554;top:2742;width:40;height:17" coordorigin="8554,2742" coordsize="40,17">
              <v:shape style="position:absolute;left:8554;top:2742;width:40;height:17" coordorigin="8554,2742" coordsize="40,17" path="m8593,2752l8589,2752e" filled="f" stroked="f">
                <v:path arrowok="t"/>
              </v:shape>
              <v:shape style="position:absolute;left:8554;top:2742;width:40;height:17" coordorigin="8554,2742" coordsize="40,17" path="m8593,2752l8589,2752,8592,2752,8593,2752e" filled="f" stroked="f">
                <v:path arrowok="t"/>
              </v:shape>
              <v:shape style="position:absolute;left:8114;top:2743;width:47;height:21" type="#_x0000_t75">
                <v:imagedata r:id="rId192" o:title=""/>
              </v:shape>
            </v:group>
            <v:group style="position:absolute;left:8260;top:2742;width:40;height:17" coordorigin="8260,2742" coordsize="40,17">
              <v:shape style="position:absolute;left:8260;top:2742;width:40;height:17" coordorigin="8260,2742" coordsize="40,17" path="m8299,2752l8295,2752e" filled="f" stroked="f">
                <v:path arrowok="t"/>
              </v:shape>
              <v:shape style="position:absolute;left:8260;top:2742;width:40;height:17" coordorigin="8260,2742" coordsize="40,17" path="m8299,2752l8295,2752,8299,2752,8299,2752e" filled="f" stroked="f">
                <v:path arrowok="t"/>
              </v:shape>
            </v:group>
            <v:group style="position:absolute;left:8434;top:2746;width:67;height:20" coordorigin="8434,2746" coordsize="67,20">
              <v:shape style="position:absolute;left:8434;top:2746;width:67;height:20" coordorigin="8434,2746" coordsize="67,20" path="m8500,2758l8496,2758e" filled="f" stroked="f">
                <v:path arrowok="t"/>
              </v:shape>
              <v:shape style="position:absolute;left:8434;top:2746;width:67;height:20" coordorigin="8434,2746" coordsize="67,20" path="m8500,2758l8496,2758,8500,2759,8500,2758e" filled="f" stroked="f">
                <v:path arrowok="t"/>
              </v:shape>
              <v:shape style="position:absolute;left:8475;top:2608;width:122;height:139" type="#_x0000_t75">
                <v:imagedata r:id="rId193" o:title=""/>
              </v:shape>
            </v:group>
            <v:group style="position:absolute;left:8475;top:2608;width:122;height:139" coordorigin="8475,2608" coordsize="122,139">
              <v:shape style="position:absolute;left:8475;top:2608;width:122;height:139" coordorigin="8475,2608" coordsize="122,139" path="m8475,2608l8597,2646,8597,2747,8475,2747,8475,2608xe" filled="f" stroked="t" strokeweight=".016pt" strokecolor="#221915">
                <v:path arrowok="t"/>
              </v:shape>
              <v:shape style="position:absolute;left:8072;top:2653;width:525;height:94" type="#_x0000_t75">
                <v:imagedata r:id="rId194" o:title=""/>
              </v:shape>
            </v:group>
            <v:group style="position:absolute;left:8072;top:2653;width:525;height:94" coordorigin="8072,2653" coordsize="525,94">
              <v:shape style="position:absolute;left:8072;top:2653;width:525;height:94" coordorigin="8072,2653" coordsize="525,94" path="m8477,2747l8072,2744,8072,2687,8478,2653,8477,2734,8597,2741,8597,2747,8477,2747xe" filled="f" stroked="t" strokeweight=".016pt" strokecolor="#221915">
                <v:path arrowok="t"/>
              </v:shape>
              <v:shape style="position:absolute;left:8072;top:2608;width:525;height:51" type="#_x0000_t75">
                <v:imagedata r:id="rId195" o:title=""/>
              </v:shape>
            </v:group>
            <v:group style="position:absolute;left:8072;top:2608;width:525;height:51" coordorigin="8072,2608" coordsize="525,51">
              <v:shape style="position:absolute;left:8072;top:2608;width:525;height:51" coordorigin="8072,2608" coordsize="525,51" path="m8475,2616l8072,2658,8072,2651,8475,2608,8597,2646,8597,2649,8477,2611,8475,2616e" filled="f" stroked="t" strokeweight=".016pt" strokecolor="#221915">
                <v:path arrowok="t"/>
              </v:shape>
              <v:shape style="position:absolute;left:8072;top:2608;width:403;height:46" type="#_x0000_t75">
                <v:imagedata r:id="rId196" o:title=""/>
              </v:shape>
              <v:shape style="position:absolute;left:8072;top:2616;width:406;height:71" type="#_x0000_t75">
                <v:imagedata r:id="rId197" o:title=""/>
              </v:shape>
            </v:group>
            <v:group style="position:absolute;left:8072;top:2616;width:407;height:71" coordorigin="8072,2616" coordsize="407,71">
              <v:shape style="position:absolute;left:8072;top:2616;width:407;height:71" coordorigin="8072,2616" coordsize="407,71" path="m8477,2656l8072,2687,8080,2673,8072,2658,8475,2616,8479,2628,8478,2654,8477,2656xe" filled="f" stroked="t" strokeweight=".016pt" strokecolor="#221915">
                <v:path arrowok="t"/>
              </v:shape>
              <v:shape style="position:absolute;left:8072;top:2660;width:403;height:82" type="#_x0000_t75">
                <v:imagedata r:id="rId198" o:title=""/>
              </v:shape>
            </v:group>
            <v:group style="position:absolute;left:8186;top:2645;width:129;height:33" coordorigin="8186,2645" coordsize="129,33">
              <v:shape style="position:absolute;left:8186;top:2645;width:129;height:33" coordorigin="8186,2645" coordsize="129,33" path="m8186,2679l8190,2667,8189,2657,8313,2645,8316,2658,8312,2670e" filled="f" stroked="t" strokeweight=".081pt" strokecolor="#221915">
                <v:path arrowok="t"/>
              </v:shape>
            </v:group>
            <v:group style="position:absolute;left:8190;top:2647;width:122;height:11" coordorigin="8190,2647" coordsize="122,11">
              <v:shape style="position:absolute;left:8190;top:2647;width:122;height:11" coordorigin="8190,2647" coordsize="122,11" path="m8190,2658l8312,2647e" filled="f" stroked="t" strokeweight=".081pt" strokecolor="#666669">
                <v:path arrowok="t"/>
              </v:shape>
            </v:group>
            <v:group style="position:absolute;left:8420;top:2610;width:34;height:11" coordorigin="8420,2610" coordsize="34,11">
              <v:shape style="position:absolute;left:8420;top:2610;width:34;height:11" coordorigin="8420,2610" coordsize="34,11" path="m8420,2614l8421,2621,8455,2618,8454,2610e" filled="f" stroked="t" strokeweight=".016pt" strokecolor="#221915">
                <v:path arrowok="t"/>
              </v:shape>
            </v:group>
            <v:group style="position:absolute;left:8088;top:2646;width:34;height:11" coordorigin="8088,2646" coordsize="34,11">
              <v:shape style="position:absolute;left:8088;top:2646;width:34;height:11" coordorigin="8088,2646" coordsize="34,11" path="m8088,2650l8088,2657,8122,2653,8122,2646e" filled="f" stroked="t" strokeweight=".016pt" strokecolor="#221915">
                <v:path arrowok="t"/>
              </v:shape>
            </v:group>
            <v:group style="position:absolute;left:8087;top:2670;width:8;height:9" coordorigin="8087,2670" coordsize="8,9">
              <v:shape style="position:absolute;left:8087;top:2670;width:8;height:9" coordorigin="8087,2670" coordsize="8,9" path="m8093,2670l8091,2670,8089,2670,8087,2672,8087,2674,8087,2677,8089,2679,8093,2679,8095,2677,8095,2674,8095,2672,8093,2670e" filled="f" stroked="f">
                <v:path arrowok="t"/>
              </v:shape>
            </v:group>
            <v:group style="position:absolute;left:8087;top:2670;width:8;height:9" coordorigin="8087,2670" coordsize="8,9">
              <v:shape style="position:absolute;left:8087;top:2670;width:8;height:9" coordorigin="8087,2670" coordsize="8,9" path="m8087,2674l8087,2677,8089,2679,8091,2679,8093,2679,8095,2677,8095,2674,8095,2672,8093,2670,8091,2670,8089,2670,8087,2672,8087,2674xe" filled="f" stroked="t" strokeweight=".016pt" strokecolor="#221915">
                <v:path arrowok="t"/>
              </v:shape>
            </v:group>
            <v:group style="position:absolute;left:8088;top:2671;width:6;height:7" coordorigin="8088,2671" coordsize="6,7">
              <v:shape style="position:absolute;left:8088;top:2671;width:6;height:7" coordorigin="8088,2671" coordsize="6,7" path="m8091,2678l8091,2671,8091,2671,8090,2671,8090,2678,8091,2678e" filled="f" stroked="f">
                <v:path arrowok="t"/>
              </v:shape>
              <v:shape style="position:absolute;left:8101;top:2668;width:8;height:9" type="#_x0000_t75">
                <v:imagedata r:id="rId199" o:title=""/>
              </v:shape>
            </v:group>
            <v:group style="position:absolute;left:8101;top:2668;width:8;height:9" coordorigin="8101,2668" coordsize="8,9">
              <v:shape style="position:absolute;left:8101;top:2668;width:8;height:9" coordorigin="8101,2668" coordsize="8,9" path="m8101,2673l8101,2675,8102,2677,8105,2677,8107,2677,8108,2675,8108,2673,8108,2670,8107,2668,8105,2668,8102,2668,8101,2670,8101,2673xe" filled="f" stroked="t" strokeweight=".016pt" strokecolor="#221915">
                <v:path arrowok="t"/>
              </v:shape>
            </v:group>
            <v:group style="position:absolute;left:8101;top:2670;width:6;height:7" coordorigin="8101,2670" coordsize="6,7">
              <v:shape style="position:absolute;left:8101;top:2670;width:6;height:7" coordorigin="8101,2670" coordsize="6,7" path="m8104,2676l8104,2670,8104,2670,8104,2676,8104,2676e" filled="f" stroked="f">
                <v:path arrowok="t"/>
              </v:shape>
            </v:group>
            <v:group style="position:absolute;left:8114;top:2667;width:8;height:9" coordorigin="8114,2667" coordsize="8,9">
              <v:shape style="position:absolute;left:8114;top:2667;width:8;height:9" coordorigin="8114,2667" coordsize="8,9" path="m8120,2667l8116,2667,8114,2669,8114,2671,8114,2674,8116,2676,8120,2676,8121,2674,8121,2671,8121,2669,8120,2667e" filled="f" stroked="f">
                <v:path arrowok="t"/>
              </v:shape>
            </v:group>
            <v:group style="position:absolute;left:8114;top:2667;width:8;height:9" coordorigin="8114,2667" coordsize="8,9">
              <v:shape style="position:absolute;left:8114;top:2667;width:8;height:9" coordorigin="8114,2667" coordsize="8,9" path="m8114,2672l8114,2674,8116,2676,8118,2676,8120,2676,8122,2674,8122,2672,8122,2669,8120,2667,8118,2667,8116,2667,8114,2669,8114,2672xe" filled="f" stroked="t" strokeweight=".016pt" strokecolor="#221915">
                <v:path arrowok="t"/>
              </v:shape>
            </v:group>
            <v:group style="position:absolute;left:8114;top:2668;width:6;height:7" coordorigin="8114,2668" coordsize="6,7">
              <v:shape style="position:absolute;left:8114;top:2668;width:6;height:7" coordorigin="8114,2668" coordsize="6,7" path="m8117,2675l8117,2668,8117,2668,8117,2668,8117,2675,8117,2675e" filled="f" stroked="f">
                <v:path arrowok="t"/>
              </v:shape>
            </v:group>
            <v:group style="position:absolute;left:8127;top:2666;width:8;height:9" coordorigin="8127,2666" coordsize="8,9">
              <v:shape style="position:absolute;left:8127;top:2666;width:8;height:9" coordorigin="8127,2666" coordsize="8,9" path="m8133,2666l8131,2666,8129,2666,8128,2668,8128,2670,8128,2673,8129,2675,8133,2675,8135,2673,8135,2670,8135,2668,8133,2666e" filled="f" stroked="f">
                <v:path arrowok="t"/>
              </v:shape>
            </v:group>
            <v:group style="position:absolute;left:8127;top:2666;width:8;height:9" coordorigin="8127,2666" coordsize="8,9">
              <v:shape style="position:absolute;left:8127;top:2666;width:8;height:9" coordorigin="8127,2666" coordsize="8,9" path="m8127,2670l8127,2673,8129,2675,8131,2675,8133,2675,8135,2673,8135,2670,8135,2668,8133,2666,8131,2666,8129,2666,8127,2668,8127,2670xe" filled="f" stroked="t" strokeweight=".016pt" strokecolor="#221915">
                <v:path arrowok="t"/>
              </v:shape>
            </v:group>
            <v:group style="position:absolute;left:8128;top:2667;width:6;height:7" coordorigin="8128,2667" coordsize="6,7">
              <v:shape style="position:absolute;left:8128;top:2667;width:6;height:7" coordorigin="8128,2667" coordsize="6,7" path="m8131,2674l8131,2667,8130,2667,8130,2674,8131,2674e" filled="f" stroked="f">
                <v:path arrowok="t"/>
              </v:shape>
              <v:shape style="position:absolute;left:8143;top:2665;width:8;height:9" type="#_x0000_t75">
                <v:imagedata r:id="rId200" o:title=""/>
              </v:shape>
            </v:group>
            <v:group style="position:absolute;left:8143;top:2665;width:8;height:9" coordorigin="8143,2665" coordsize="8,9">
              <v:shape style="position:absolute;left:8143;top:2665;width:8;height:9" coordorigin="8143,2665" coordsize="8,9" path="m8143,2669l8143,2672,8144,2674,8147,2674,8149,2674,8150,2672,8150,2669,8150,2667,8149,2665,8147,2665,8144,2665,8143,2667,8143,2669xe" filled="f" stroked="t" strokeweight=".016pt" strokecolor="#221915">
                <v:path arrowok="t"/>
              </v:shape>
            </v:group>
            <v:group style="position:absolute;left:8143;top:2666;width:6;height:7" coordorigin="8143,2666" coordsize="6,7">
              <v:shape style="position:absolute;left:8143;top:2666;width:6;height:7" coordorigin="8143,2666" coordsize="6,7" path="m8146,2672l8146,2666,8146,2666,8146,2673,8146,2672e" filled="f" stroked="f">
                <v:path arrowok="t"/>
              </v:shape>
              <v:shape style="position:absolute;left:8216;top:1063;width:570;height:49" type="#_x0000_t75">
                <v:imagedata r:id="rId201" o:title=""/>
              </v:shape>
              <v:shape style="position:absolute;left:8347;top:1064;width:311;height:22" type="#_x0000_t75">
                <v:imagedata r:id="rId202" o:title=""/>
              </v:shape>
              <v:shape style="position:absolute;left:8471;top:1044;width:61;height:32" type="#_x0000_t75">
                <v:imagedata r:id="rId203" o:title=""/>
              </v:shape>
              <v:shape style="position:absolute;left:8524;top:1057;width:7;height:15" type="#_x0000_t75">
                <v:imagedata r:id="rId204" o:title=""/>
              </v:shape>
            </v:group>
            <v:group style="position:absolute;left:8474;top:1057;width:14;height:17" coordorigin="8474,1057" coordsize="14,17">
              <v:shape style="position:absolute;left:8474;top:1057;width:14;height:17" coordorigin="8474,1057" coordsize="14,17" path="m8475,1057l8475,1059,8475,1060,8476,1058,8475,1057e" filled="f" stroked="f">
                <v:path arrowok="t"/>
              </v:shape>
            </v:group>
            <v:group style="position:absolute;left:8526;top:1074;width:6;height:4" coordorigin="8526,1074" coordsize="6,4">
              <v:shape style="position:absolute;left:8526;top:1074;width:6;height:4" coordorigin="8526,1074" coordsize="6,4" path="m8530,1074l8526,1076,8527,1076,8529,1077,8527,1079,8533,1078,8530,1077,8531,1075,8532,1074,8530,1074e" filled="f" stroked="f">
                <v:path arrowok="t"/>
              </v:shape>
              <v:shape style="position:absolute;left:8473;top:1073;width:15;height:7" type="#_x0000_t75">
                <v:imagedata r:id="rId205" o:title=""/>
              </v:shape>
            </v:group>
            <v:group style="position:absolute;left:8472;top:1080;width:61;height:4" coordorigin="8472,1080" coordsize="61,4">
              <v:shape style="position:absolute;left:8472;top:1080;width:61;height:4" coordorigin="8472,1080" coordsize="61,4" path="m8519,1080l8485,1080,8472,1080,8472,1083,8485,1084,8519,1084,8533,1083,8533,1080,8519,1080e" filled="f" stroked="f">
                <v:path arrowok="t"/>
              </v:shape>
            </v:group>
            <v:group style="position:absolute;left:8216;top:709;width:573;height:333" coordorigin="8216,709" coordsize="573,333">
              <v:shape style="position:absolute;left:8216;top:709;width:573;height:333" coordorigin="8216,709" coordsize="573,333" path="m8789,1042l8216,1042,8216,709,8789,709,8789,1042xe" filled="t" fillcolor="#070101" stroked="f">
                <v:path arrowok="t"/>
                <v:fill type="solid"/>
              </v:shape>
              <v:shape style="position:absolute;left:8249;top:731;width:505;height:269" type="#_x0000_t75">
                <v:imagedata r:id="rId206" o:title=""/>
              </v:shape>
              <v:shape style="position:absolute;left:8216;top:709;width:573;height:144" type="#_x0000_t75">
                <v:imagedata r:id="rId207" o:title=""/>
              </v:shape>
            </v:group>
            <v:group style="position:absolute;left:8490;top:1012;width:24;height:24" coordorigin="8490,1012" coordsize="24,24">
              <v:shape style="position:absolute;left:8490;top:1012;width:24;height:24" coordorigin="8490,1012" coordsize="24,24" path="m8509,1012l8496,1012,8490,1017,8490,1030,8496,1035,8509,1035,8514,1030,8514,1017,8509,1012xe" filled="t" fillcolor="#FFFFFF" stroked="f">
                <v:path arrowok="t"/>
                <v:fill type="solid"/>
              </v:shape>
            </v:group>
            <v:group style="position:absolute;left:8492;top:1013;width:21;height:21" coordorigin="8492,1013" coordsize="21,21">
              <v:shape style="position:absolute;left:8492;top:1013;width:21;height:21" coordorigin="8492,1013" coordsize="21,21" path="m8508,1013l8496,1013,8492,1018,8492,1029,8496,1034,8508,1034,8513,1029,8513,1018,8508,1013xe" filled="t" fillcolor="#070101" stroked="f">
                <v:path arrowok="t"/>
                <v:fill type="solid"/>
              </v:shape>
              <v:shape style="position:absolute;left:8494;top:1015;width:17;height:17" type="#_x0000_t75">
                <v:imagedata r:id="rId208" o:title=""/>
              </v:shape>
            </v:group>
            <v:group style="position:absolute;left:8218;top:710;width:570;height:5" coordorigin="8218,710" coordsize="570,5">
              <v:shape style="position:absolute;left:8218;top:710;width:570;height:5" coordorigin="8218,710" coordsize="570,5" path="m8761,710l8218,710,8307,714,8321,715,8352,715,8562,715,8787,710,8761,710e" filled="f" stroked="f">
                <v:path arrowok="t"/>
              </v:shape>
            </v:group>
            <v:group style="position:absolute;left:8245;top:738;width:514;height:4" coordorigin="8245,738" coordsize="514,4">
              <v:shape style="position:absolute;left:8245;top:738;width:514;height:4" coordorigin="8245,738" coordsize="514,4" path="m8245,741l8759,741,8759,738,8245,738,8245,741xe" filled="t" fillcolor="#585F62" stroked="f">
                <v:path arrowok="t"/>
                <v:fill type="solid"/>
              </v:shape>
            </v:group>
            <v:group style="position:absolute;left:8245;top:994;width:514;height:5" coordorigin="8245,994" coordsize="514,5">
              <v:shape style="position:absolute;left:8245;top:994;width:514;height:5" coordorigin="8245,994" coordsize="514,5" path="m8245,999l8759,999,8759,994,8245,994,8245,999xe" filled="t" fillcolor="#585F62" stroked="f">
                <v:path arrowok="t"/>
                <v:fill type="solid"/>
              </v:shape>
            </v:group>
            <v:group style="position:absolute;left:8245;top:738;width:514;height:262" coordorigin="8245,738" coordsize="514,262">
              <v:shape style="position:absolute;left:8245;top:738;width:514;height:262" coordorigin="8245,738" coordsize="514,262" path="m8759,738l8362,901,8245,999,8759,999,8759,738xe" filled="t" fillcolor="#FFFFFF" stroked="f">
                <v:path arrowok="t"/>
                <v:fill type="solid"/>
              </v:shape>
            </v:group>
            <v:group style="position:absolute;left:8250;top:741;width:503;height:253" coordorigin="8250,741" coordsize="503,253">
              <v:shape style="position:absolute;left:8250;top:741;width:503;height:253" coordorigin="8250,741" coordsize="503,253" path="m8250,741l8754,741,8754,994,8250,994,8250,741xe" filled="t" fillcolor="#9ABFDB" stroked="f">
                <v:path arrowok="t"/>
                <v:fill type="solid"/>
              </v:shape>
            </v:group>
            <v:group style="position:absolute;left:8250;top:741;width:503;height:253" coordorigin="8250,741" coordsize="503,253">
              <v:shape style="position:absolute;left:8250;top:741;width:503;height:253" coordorigin="8250,741" coordsize="503,253" path="m8754,741l8250,741,8250,994,8267,974,8285,955,8345,902,8413,856,8488,818,8570,787,8628,769,8690,754,8721,747,8754,741xe" filled="t" fillcolor="#9ABFDB" stroked="f">
                <v:path arrowok="t"/>
                <v:fill type="solid"/>
              </v:shape>
              <v:shape style="position:absolute;left:8250;top:741;width:482;height:242" type="#_x0000_t75">
                <v:imagedata r:id="rId209" o:title=""/>
              </v:shape>
              <v:shape style="position:absolute;left:8250;top:741;width:460;height:231" type="#_x0000_t75">
                <v:imagedata r:id="rId210" o:title=""/>
              </v:shape>
              <v:shape style="position:absolute;left:8250;top:741;width:438;height:220" type="#_x0000_t75">
                <v:imagedata r:id="rId211" o:title=""/>
              </v:shape>
              <v:shape style="position:absolute;left:8250;top:741;width:416;height:209" type="#_x0000_t75">
                <v:imagedata r:id="rId212" o:title=""/>
              </v:shape>
              <v:shape style="position:absolute;left:8250;top:741;width:395;height:198" type="#_x0000_t75">
                <v:imagedata r:id="rId213" o:title=""/>
              </v:shape>
              <v:shape style="position:absolute;left:8250;top:741;width:373;height:187" type="#_x0000_t75">
                <v:imagedata r:id="rId214" o:title=""/>
              </v:shape>
              <v:shape style="position:absolute;left:8250;top:741;width:351;height:176" type="#_x0000_t75">
                <v:imagedata r:id="rId215" o:title=""/>
              </v:shape>
              <v:shape style="position:absolute;left:8250;top:741;width:329;height:165" type="#_x0000_t75">
                <v:imagedata r:id="rId216" o:title=""/>
              </v:shape>
              <v:shape style="position:absolute;left:8250;top:741;width:307;height:154" type="#_x0000_t75">
                <v:imagedata r:id="rId217" o:title=""/>
              </v:shape>
              <v:shape style="position:absolute;left:8250;top:741;width:286;height:143" type="#_x0000_t75">
                <v:imagedata r:id="rId218" o:title=""/>
              </v:shape>
              <v:shape style="position:absolute;left:8250;top:741;width:264;height:132" type="#_x0000_t75">
                <v:imagedata r:id="rId219" o:title=""/>
              </v:shape>
              <v:shape style="position:absolute;left:8250;top:741;width:242;height:121" type="#_x0000_t75">
                <v:imagedata r:id="rId220" o:title=""/>
              </v:shape>
              <v:shape style="position:absolute;left:8250;top:741;width:220;height:111" type="#_x0000_t75">
                <v:imagedata r:id="rId221" o:title=""/>
              </v:shape>
              <v:shape style="position:absolute;left:8250;top:741;width:199;height:100" type="#_x0000_t75">
                <v:imagedata r:id="rId222" o:title=""/>
              </v:shape>
              <v:shape style="position:absolute;left:8250;top:741;width:177;height:89" type="#_x0000_t75">
                <v:imagedata r:id="rId223" o:title=""/>
              </v:shape>
              <v:shape style="position:absolute;left:8250;top:741;width:155;height:78" type="#_x0000_t75">
                <v:imagedata r:id="rId224" o:title=""/>
              </v:shape>
            </v:group>
            <v:group style="position:absolute;left:8251;top:792;width:502;height:203" coordorigin="8251,792" coordsize="502,203">
              <v:shape style="position:absolute;left:8251;top:792;width:502;height:203" coordorigin="8251,792" coordsize="502,203" path="m8616,792l8549,802,8478,828,8409,865,8344,908,8290,953,8251,995,8752,995,8753,942,8747,898,8720,835,8646,794,8616,792xe" filled="t" fillcolor="#9ABFDB" stroked="f">
                <v:path arrowok="t"/>
                <v:fill type="solid"/>
              </v:shape>
              <v:shape style="position:absolute;left:8256;top:807;width:496;height:188" type="#_x0000_t75">
                <v:imagedata r:id="rId225" o:title=""/>
              </v:shape>
              <v:shape style="position:absolute;left:8259;top:815;width:493;height:180" type="#_x0000_t75">
                <v:imagedata r:id="rId226" o:title=""/>
              </v:shape>
              <v:shape style="position:absolute;left:8261;top:823;width:491;height:172" type="#_x0000_t75">
                <v:imagedata r:id="rId227" o:title=""/>
              </v:shape>
              <v:shape style="position:absolute;left:8264;top:830;width:488;height:164" type="#_x0000_t75">
                <v:imagedata r:id="rId228" o:title=""/>
              </v:shape>
              <v:shape style="position:absolute;left:8266;top:838;width:485;height:157" type="#_x0000_t75">
                <v:imagedata r:id="rId229" o:title=""/>
              </v:shape>
              <v:shape style="position:absolute;left:8268;top:846;width:482;height:149" type="#_x0000_t75">
                <v:imagedata r:id="rId230" o:title=""/>
              </v:shape>
              <v:shape style="position:absolute;left:8271;top:853;width:479;height:141" type="#_x0000_t75">
                <v:imagedata r:id="rId231" o:title=""/>
              </v:shape>
              <v:shape style="position:absolute;left:8273;top:861;width:476;height:134" type="#_x0000_t75">
                <v:imagedata r:id="rId232" o:title=""/>
              </v:shape>
              <v:shape style="position:absolute;left:8276;top:869;width:473;height:126" type="#_x0000_t75">
                <v:imagedata r:id="rId233" o:title=""/>
              </v:shape>
              <v:shape style="position:absolute;left:8278;top:876;width:470;height:119" type="#_x0000_t75">
                <v:imagedata r:id="rId234" o:title=""/>
              </v:shape>
              <v:shape style="position:absolute;left:8281;top:884;width:467;height:111" type="#_x0000_t75">
                <v:imagedata r:id="rId235" o:title=""/>
              </v:shape>
              <v:shape style="position:absolute;left:8285;top:899;width:462;height:96" type="#_x0000_t75">
                <v:imagedata r:id="rId236" o:title=""/>
              </v:shape>
              <v:shape style="position:absolute;left:8290;top:913;width:456;height:82" type="#_x0000_t75">
                <v:imagedata r:id="rId237" o:title=""/>
              </v:shape>
              <v:shape style="position:absolute;left:8843;top:1063;width:570;height:49" type="#_x0000_t75">
                <v:imagedata r:id="rId238" o:title=""/>
              </v:shape>
              <v:shape style="position:absolute;left:8974;top:1064;width:311;height:22" type="#_x0000_t75">
                <v:imagedata r:id="rId202" o:title=""/>
              </v:shape>
              <v:shape style="position:absolute;left:9098;top:1044;width:61;height:32" type="#_x0000_t75">
                <v:imagedata r:id="rId239" o:title=""/>
              </v:shape>
              <v:shape style="position:absolute;left:9151;top:1057;width:7;height:15" type="#_x0000_t75">
                <v:imagedata r:id="rId204" o:title=""/>
              </v:shape>
            </v:group>
            <v:group style="position:absolute;left:9101;top:1057;width:14;height:17" coordorigin="9101,1057" coordsize="14,17">
              <v:shape style="position:absolute;left:9101;top:1057;width:14;height:17" coordorigin="9101,1057" coordsize="14,17" path="m9102,1057l9102,1059,9102,1060,9103,1058,9102,1058,9102,1057e" filled="f" stroked="f">
                <v:path arrowok="t"/>
              </v:shape>
              <v:shape style="position:absolute;left:9153;top:1074;width:6;height:4" type="#_x0000_t75">
                <v:imagedata r:id="rId240" o:title=""/>
              </v:shape>
              <v:shape style="position:absolute;left:9100;top:1073;width:15;height:7" type="#_x0000_t75">
                <v:imagedata r:id="rId241" o:title=""/>
              </v:shape>
            </v:group>
            <v:group style="position:absolute;left:9099;top:1080;width:61;height:4" coordorigin="9099,1080" coordsize="61,4">
              <v:shape style="position:absolute;left:9099;top:1080;width:61;height:4" coordorigin="9099,1080" coordsize="61,4" path="m9146,1080l9112,1080,9099,1080,9099,1083,9112,1084,9146,1084,9160,1083,9160,1080,9146,1080e" filled="f" stroked="f">
                <v:path arrowok="t"/>
              </v:shape>
            </v:group>
            <v:group style="position:absolute;left:8843;top:709;width:573;height:333" coordorigin="8843,709" coordsize="573,333">
              <v:shape style="position:absolute;left:8843;top:709;width:573;height:333" coordorigin="8843,709" coordsize="573,333" path="m9416,1042l8843,1042,8843,709,9416,709,9416,1042xe" filled="t" fillcolor="#070101" stroked="f">
                <v:path arrowok="t"/>
                <v:fill type="solid"/>
              </v:shape>
              <v:shape style="position:absolute;left:8877;top:731;width:505;height:269" type="#_x0000_t75">
                <v:imagedata r:id="rId206" o:title=""/>
              </v:shape>
              <v:shape style="position:absolute;left:8843;top:709;width:573;height:144" type="#_x0000_t75">
                <v:imagedata r:id="rId242" o:title=""/>
              </v:shape>
            </v:group>
            <v:group style="position:absolute;left:9117;top:1012;width:24;height:24" coordorigin="9117,1012" coordsize="24,24">
              <v:shape style="position:absolute;left:9117;top:1012;width:24;height:24" coordorigin="9117,1012" coordsize="24,24" path="m9136,1012l9123,1012,9117,1017,9117,1030,9123,1035,9136,1035,9141,1030,9141,1017,9136,1012xe" filled="t" fillcolor="#FFFFFF" stroked="f">
                <v:path arrowok="t"/>
                <v:fill type="solid"/>
              </v:shape>
            </v:group>
            <v:group style="position:absolute;left:9119;top:1013;width:21;height:21" coordorigin="9119,1013" coordsize="21,21">
              <v:shape style="position:absolute;left:9119;top:1013;width:21;height:21" coordorigin="9119,1013" coordsize="21,21" path="m9135,1013l9123,1013,9119,1018,9119,1029,9123,1034,9135,1034,9140,1029,9140,1018,9135,1013xe" filled="t" fillcolor="#070101" stroked="f">
                <v:path arrowok="t"/>
                <v:fill type="solid"/>
              </v:shape>
              <v:shape style="position:absolute;left:9121;top:1015;width:17;height:17" type="#_x0000_t75">
                <v:imagedata r:id="rId243" o:title=""/>
              </v:shape>
            </v:group>
            <v:group style="position:absolute;left:8872;top:738;width:514;height:4" coordorigin="8872,738" coordsize="514,4">
              <v:shape style="position:absolute;left:8872;top:738;width:514;height:4" coordorigin="8872,738" coordsize="514,4" path="m8872,741l9386,741,9386,738,8872,738,8872,741xe" filled="t" fillcolor="#585F62" stroked="f">
                <v:path arrowok="t"/>
                <v:fill type="solid"/>
              </v:shape>
            </v:group>
            <v:group style="position:absolute;left:8872;top:994;width:514;height:5" coordorigin="8872,994" coordsize="514,5">
              <v:shape style="position:absolute;left:8872;top:994;width:514;height:5" coordorigin="8872,994" coordsize="514,5" path="m8872,999l9386,999,9386,994,8872,994,8872,999xe" filled="t" fillcolor="#585F62" stroked="f">
                <v:path arrowok="t"/>
                <v:fill type="solid"/>
              </v:shape>
            </v:group>
            <v:group style="position:absolute;left:8872;top:738;width:514;height:262" coordorigin="8872,738" coordsize="514,262">
              <v:shape style="position:absolute;left:8872;top:738;width:514;height:262" coordorigin="8872,738" coordsize="514,262" path="m9386,738l8989,901,8872,999,9386,999,9386,738xe" filled="t" fillcolor="#FFFFFF" stroked="f">
                <v:path arrowok="t"/>
                <v:fill type="solid"/>
              </v:shape>
            </v:group>
            <v:group style="position:absolute;left:8877;top:741;width:503;height:253" coordorigin="8877,741" coordsize="503,253">
              <v:shape style="position:absolute;left:8877;top:741;width:503;height:253" coordorigin="8877,741" coordsize="503,253" path="m8877,741l9381,741,9381,994,8877,994,8877,741xe" filled="t" fillcolor="#9ABFDB" stroked="f">
                <v:path arrowok="t"/>
                <v:fill type="solid"/>
              </v:shape>
            </v:group>
            <v:group style="position:absolute;left:8877;top:741;width:503;height:253" coordorigin="8877,741" coordsize="503,253">
              <v:shape style="position:absolute;left:8877;top:741;width:503;height:253" coordorigin="8877,741" coordsize="503,253" path="m9381,741l8877,741,8877,994,8894,974,8912,955,8972,902,9040,856,9115,818,9197,787,9255,769,9317,754,9348,747,9381,741xe" filled="t" fillcolor="#9ABFDB" stroked="f">
                <v:path arrowok="t"/>
                <v:fill type="solid"/>
              </v:shape>
              <v:shape style="position:absolute;left:8877;top:741;width:482;height:242" type="#_x0000_t75">
                <v:imagedata r:id="rId244" o:title=""/>
              </v:shape>
              <v:shape style="position:absolute;left:8877;top:741;width:460;height:231" type="#_x0000_t75">
                <v:imagedata r:id="rId245" o:title=""/>
              </v:shape>
              <v:shape style="position:absolute;left:8877;top:741;width:438;height:220" type="#_x0000_t75">
                <v:imagedata r:id="rId246" o:title=""/>
              </v:shape>
              <v:shape style="position:absolute;left:8877;top:741;width:416;height:209" type="#_x0000_t75">
                <v:imagedata r:id="rId247" o:title=""/>
              </v:shape>
              <v:shape style="position:absolute;left:8877;top:741;width:395;height:198" type="#_x0000_t75">
                <v:imagedata r:id="rId248" o:title=""/>
              </v:shape>
              <v:shape style="position:absolute;left:8877;top:741;width:373;height:187" type="#_x0000_t75">
                <v:imagedata r:id="rId249" o:title=""/>
              </v:shape>
              <v:shape style="position:absolute;left:8877;top:741;width:351;height:176" type="#_x0000_t75">
                <v:imagedata r:id="rId250" o:title=""/>
              </v:shape>
              <v:shape style="position:absolute;left:8877;top:741;width:329;height:165" type="#_x0000_t75">
                <v:imagedata r:id="rId251" o:title=""/>
              </v:shape>
              <v:shape style="position:absolute;left:8877;top:741;width:307;height:154" type="#_x0000_t75">
                <v:imagedata r:id="rId252" o:title=""/>
              </v:shape>
              <v:shape style="position:absolute;left:8877;top:741;width:286;height:143" type="#_x0000_t75">
                <v:imagedata r:id="rId253" o:title=""/>
              </v:shape>
              <v:shape style="position:absolute;left:8877;top:741;width:264;height:132" type="#_x0000_t75">
                <v:imagedata r:id="rId254" o:title=""/>
              </v:shape>
              <v:shape style="position:absolute;left:8877;top:741;width:242;height:121" type="#_x0000_t75">
                <v:imagedata r:id="rId255" o:title=""/>
              </v:shape>
              <v:shape style="position:absolute;left:8877;top:741;width:220;height:111" type="#_x0000_t75">
                <v:imagedata r:id="rId256" o:title=""/>
              </v:shape>
              <v:shape style="position:absolute;left:8877;top:741;width:198;height:100" type="#_x0000_t75">
                <v:imagedata r:id="rId257" o:title=""/>
              </v:shape>
              <v:shape style="position:absolute;left:8877;top:741;width:177;height:89" type="#_x0000_t75">
                <v:imagedata r:id="rId258" o:title=""/>
              </v:shape>
              <v:shape style="position:absolute;left:8877;top:741;width:155;height:78" type="#_x0000_t75">
                <v:imagedata r:id="rId259" o:title=""/>
              </v:shape>
            </v:group>
            <v:group style="position:absolute;left:8878;top:792;width:502;height:203" coordorigin="8878,792" coordsize="502,203">
              <v:shape style="position:absolute;left:8878;top:792;width:502;height:203" coordorigin="8878,792" coordsize="502,203" path="m9243,792l9176,802,9105,828,9036,865,8971,908,8917,953,8878,995,9379,995,9380,942,9374,898,9347,835,9273,794,9243,792xe" filled="t" fillcolor="#9ABFDB" stroked="f">
                <v:path arrowok="t"/>
                <v:fill type="solid"/>
              </v:shape>
              <v:shape style="position:absolute;left:8883;top:807;width:496;height:188" type="#_x0000_t75">
                <v:imagedata r:id="rId260" o:title=""/>
              </v:shape>
              <v:shape style="position:absolute;left:8886;top:815;width:493;height:180" type="#_x0000_t75">
                <v:imagedata r:id="rId261" o:title=""/>
              </v:shape>
              <v:shape style="position:absolute;left:8888;top:823;width:491;height:172" type="#_x0000_t75">
                <v:imagedata r:id="rId262" o:title=""/>
              </v:shape>
              <v:shape style="position:absolute;left:8891;top:830;width:488;height:164" type="#_x0000_t75">
                <v:imagedata r:id="rId263" o:title=""/>
              </v:shape>
              <v:shape style="position:absolute;left:8893;top:838;width:485;height:157" type="#_x0000_t75">
                <v:imagedata r:id="rId264" o:title=""/>
              </v:shape>
              <v:shape style="position:absolute;left:8895;top:846;width:482;height:149" type="#_x0000_t75">
                <v:imagedata r:id="rId265" o:title=""/>
              </v:shape>
              <v:shape style="position:absolute;left:8898;top:853;width:479;height:141" type="#_x0000_t75">
                <v:imagedata r:id="rId266" o:title=""/>
              </v:shape>
              <v:shape style="position:absolute;left:8900;top:861;width:476;height:134" type="#_x0000_t75">
                <v:imagedata r:id="rId267" o:title=""/>
              </v:shape>
              <v:shape style="position:absolute;left:8903;top:869;width:473;height:126" type="#_x0000_t75">
                <v:imagedata r:id="rId268" o:title=""/>
              </v:shape>
              <v:shape style="position:absolute;left:8905;top:876;width:470;height:119" type="#_x0000_t75">
                <v:imagedata r:id="rId269" o:title=""/>
              </v:shape>
              <v:shape style="position:absolute;left:8908;top:884;width:467;height:111" type="#_x0000_t75">
                <v:imagedata r:id="rId270" o:title=""/>
              </v:shape>
              <v:shape style="position:absolute;left:8912;top:899;width:462;height:96" type="#_x0000_t75">
                <v:imagedata r:id="rId271" o:title=""/>
              </v:shape>
              <v:shape style="position:absolute;left:8917;top:913;width:456;height:82" type="#_x0000_t75">
                <v:imagedata r:id="rId272" o:title=""/>
              </v:shape>
              <v:shape style="position:absolute;left:10520;top:2510;width:304;height:102" type="#_x0000_t75">
                <v:imagedata r:id="rId273" o:title=""/>
              </v:shape>
              <v:shape style="position:absolute;left:10492;top:2244;width:417;height:304" type="#_x0000_t75">
                <v:imagedata r:id="rId274" o:title=""/>
              </v:shape>
              <v:shape style="position:absolute;left:10547;top:2277;width:307;height:202" type="#_x0000_t75">
                <v:imagedata r:id="rId275" o:title=""/>
              </v:shape>
            </v:group>
            <v:group style="position:absolute;left:10524;top:2509;width:298;height:102" coordorigin="10524,2509" coordsize="298,102">
              <v:shape style="position:absolute;left:10524;top:2509;width:298;height:102" coordorigin="10524,2509" coordsize="298,102" path="m10533,2509l10526,2525,10524,2544,10540,2558,10593,2589,10680,2604,10715,2609,10737,2610,10752,2608,10763,2601,10774,2588,10797,2569,10810,2555,10817,2542,10822,2525e" filled="f" stroked="t" strokeweight=".145pt" strokecolor="#221915">
                <v:path arrowok="t"/>
              </v:shape>
            </v:group>
            <v:group style="position:absolute;left:10524;top:2509;width:299;height:95" coordorigin="10524,2509" coordsize="299,95">
              <v:shape style="position:absolute;left:10524;top:2509;width:299;height:95" coordorigin="10524,2509" coordsize="299,95" path="m10534,2509l10527,2526,10524,2545,10541,2557,10611,2587,10685,2598,10718,2603,10740,2604,10754,2601,10765,2593,10776,2578,10800,2563,10813,2551,10819,2536,10824,2514e" filled="f" stroked="t" strokeweight=".145pt" strokecolor="#221915">
                <v:path arrowok="t"/>
              </v:shape>
            </v:group>
            <v:group style="position:absolute;left:10730;top:2539;width:89;height:61" coordorigin="10730,2539" coordsize="89,61">
              <v:shape style="position:absolute;left:10730;top:2539;width:89;height:61" coordorigin="10730,2539" coordsize="89,61" path="m10753,2545l10740,2566,10733,2580,10730,2598,10761,2600,10783,2600,10798,2595,10807,2584,10814,2566,10820,2539e" filled="f" stroked="t" strokeweight=".145pt" strokecolor="#221915">
                <v:path arrowok="t"/>
              </v:shape>
            </v:group>
            <v:group style="position:absolute;left:10529;top:2510;width:198;height:79" coordorigin="10529,2510" coordsize="198,79">
              <v:shape style="position:absolute;left:10529;top:2510;width:198;height:79" coordorigin="10529,2510" coordsize="198,79" path="m10539,2510l10533,2519,10529,2535,10546,2532,10562,2537,10602,2554,10634,2568,10660,2579,10681,2586,10696,2589,10707,2589,10715,2585,10720,2578,10724,2568,10727,2554e" filled="f" stroked="t" strokeweight=".145pt" strokecolor="#221915">
                <v:path arrowok="t"/>
              </v:shape>
            </v:group>
            <v:group style="position:absolute;left:10492;top:2248;width:413;height:289" coordorigin="10492,2248" coordsize="413,289">
              <v:shape style="position:absolute;left:10492;top:2248;width:413;height:289" coordorigin="10492,2248" coordsize="413,289" path="m10582,2269l10585,2264,10592,2262,10610,2258,10678,2248,10692,2249,10766,2261,10857,2282,10905,2327,10903,2342,10886,2414,10861,2473,10807,2535,10728,2536,10668,2537,10644,2537,10575,2530,10517,2506,10492,2489,10496,2466,10511,2400,10540,2339,10582,2269xe" filled="f" stroked="t" strokeweight=".145pt" strokecolor="#221915">
                <v:path arrowok="t"/>
              </v:shape>
            </v:group>
            <v:group style="position:absolute;left:10495;top:2237;width:412;height:288" coordorigin="10495,2237" coordsize="412,288">
              <v:shape style="position:absolute;left:10495;top:2237;width:412;height:288" coordorigin="10495,2237" coordsize="412,288" path="m10582,2259l10585,2254,10592,2252,10610,2247,10678,2237,10692,2238,10766,2250,10857,2271,10907,2313,10905,2329,10887,2402,10862,2461,10810,2521,10731,2524,10671,2525,10647,2526,10626,2525,10565,2517,10508,2488,10495,2479,10498,2456,10512,2390,10541,2328,10582,2259xe" filled="f" stroked="t" strokeweight=".145pt" strokecolor="#221915">
                <v:path arrowok="t"/>
              </v:shape>
            </v:group>
            <v:group style="position:absolute;left:10805;top:2274;width:101;height:252" coordorigin="10805,2274" coordsize="101,252">
              <v:shape style="position:absolute;left:10805;top:2274;width:101;height:252" coordorigin="10805,2274" coordsize="101,252" path="m10872,2274l10899,2289,10906,2297,10906,2319,10904,2336,10887,2406,10861,2464,10805,2527,10824,2501,10839,2479,10874,2418,10891,2348,10898,2318,10899,2300,10893,2289,10879,2278e" filled="f" stroked="t" strokeweight=".145pt" strokecolor="#221915">
                <v:path arrowok="t"/>
              </v:shape>
            </v:group>
            <v:group style="position:absolute;left:10532;top:2242;width:348;height:258" coordorigin="10532,2242" coordsize="348,258">
              <v:shape style="position:absolute;left:10532;top:2242;width:348;height:258" coordorigin="10532,2242" coordsize="348,258" path="m10624,2247l10595,2306,10567,2362,10540,2430,10532,2456,10599,2480,10661,2490,10741,2497,10776,2500,10787,2499,10879,2279,10855,2270,10785,2248,10723,2242,10704,2242,10681,2243,10655,2245,10624,2247xe" filled="f" stroked="t" strokeweight=".145pt" strokecolor="#221915">
                <v:path arrowok="t"/>
              </v:shape>
            </v:group>
            <v:group style="position:absolute;left:10541;top:2270;width:321;height:215" coordorigin="10541,2270" coordsize="321,215">
              <v:shape style="position:absolute;left:10541;top:2270;width:321;height:215" coordorigin="10541,2270" coordsize="321,215" path="m10541,2444l10790,2485,10862,2304,10619,2270,10541,2444xe" filled="f" stroked="t" strokeweight=".145pt" strokecolor="#221915">
                <v:path arrowok="t"/>
              </v:shape>
            </v:group>
            <v:group style="position:absolute;left:10547;top:2274;width:309;height:206" coordorigin="10547,2274" coordsize="309,206">
              <v:shape style="position:absolute;left:10547;top:2274;width:309;height:206" coordorigin="10547,2274" coordsize="309,206" path="m10547,2440l10788,2480,10856,2307,10622,2274,10547,2440xe" filled="f" stroked="t" strokeweight=".145pt" strokecolor="#221915">
                <v:path arrowok="t"/>
              </v:shape>
            </v:group>
            <v:group style="position:absolute;left:10623;top:2491;width:29;height:23" coordorigin="10623,2491" coordsize="29,23">
              <v:shape style="position:absolute;left:10623;top:2491;width:29;height:23" coordorigin="10623,2491" coordsize="29,23" path="m10650,2511l10647,2513,10625,2510,10623,2507,10625,2493,10628,2491,10650,2494,10653,2497,10650,2511xe" filled="f" stroked="t" strokeweight=".145pt" strokecolor="#221915">
                <v:path arrowok="t"/>
              </v:shape>
            </v:group>
            <v:group style="position:absolute;left:10845;top:2368;width:31;height:26" coordorigin="10845,2368" coordsize="31,26">
              <v:shape style="position:absolute;left:10845;top:2368;width:31;height:26" coordorigin="10845,2368" coordsize="31,26" path="m10871,2392l10867,2393,10846,2387,10845,2383,10849,2370,10853,2368,10874,2375,10875,2378,10871,2392xe" filled="f" stroked="t" strokeweight=".145pt" strokecolor="#221915">
                <v:path arrowok="t"/>
              </v:shape>
            </v:group>
            <v:group style="position:absolute;left:10860;top:2352;width:15;height:13" coordorigin="10860,2352" coordsize="15,13">
              <v:shape style="position:absolute;left:10860;top:2352;width:15;height:13" coordorigin="10860,2352" coordsize="15,13" path="m10873,2363l10872,2364,10861,2361,10860,2359,10862,2352,10864,2352,10875,2355,10876,2357,10873,2363xe" filled="f" stroked="t" strokeweight=".145pt" strokecolor="#221915">
                <v:path arrowok="t"/>
              </v:shape>
            </v:group>
            <v:group style="position:absolute;left:10843;top:2397;width:15;height:13" coordorigin="10843,2397" coordsize="15,13">
              <v:shape style="position:absolute;left:10843;top:2397;width:15;height:13" coordorigin="10843,2397" coordsize="15,13" path="m10857,2409l10855,2410,10844,2406,10843,2405,10846,2398,10847,2397,10858,2400,10859,2402,10857,2409xe" filled="f" stroked="t" strokeweight=".145pt" strokecolor="#221915">
                <v:path arrowok="t"/>
              </v:shape>
              <v:shape style="position:absolute;left:10300;top:1086;width:112;height:133" type="#_x0000_t75">
                <v:imagedata r:id="rId276" o:title=""/>
              </v:shape>
              <v:shape style="position:absolute;left:10312;top:1103;width:88;height:100" type="#_x0000_t75">
                <v:imagedata r:id="rId277" o:title=""/>
              </v:shape>
              <v:shape style="position:absolute;left:10362;top:1174;width:17;height:16" type="#_x0000_t75">
                <v:imagedata r:id="rId278" o:title=""/>
              </v:shape>
            </v:group>
            <v:group style="position:absolute;left:10345;top:1202;width:26;height:165" coordorigin="10345,1202" coordsize="26,165">
              <v:shape style="position:absolute;left:10345;top:1202;width:26;height:165" coordorigin="10345,1202" coordsize="26,165" path="m10363,1202l10349,1204,10347,1220,10345,1253,10348,1272,10354,1296,10357,1317,10358,1334,10358,1354,10353,1363,10353,1363,10365,1368,10369,1354,10371,1321,10369,1302,10363,1279,10359,1259,10358,1239,10359,1219,10363,1202xe" filled="t" fillcolor="#3B2223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FFFFFF"/>
          <w:w w:val="65"/>
          <w:sz w:val="19"/>
          <w:szCs w:val="19"/>
        </w:rPr>
        <w:t>HDCP</w:t>
      </w:r>
      <w:r>
        <w:rPr>
          <w:rFonts w:ascii="Arial" w:hAnsi="Arial" w:cs="Arial" w:eastAsia="Arial"/>
          <w:color w:val="000000"/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10" w:right="0" w:firstLine="0"/>
        <w:jc w:val="left"/>
        <w:rPr>
          <w:rFonts w:ascii="Arial" w:hAnsi="Arial" w:cs="Arial" w:eastAsia="Arial"/>
          <w:sz w:val="8"/>
          <w:szCs w:val="8"/>
        </w:rPr>
      </w:pPr>
      <w:r>
        <w:rPr>
          <w:rFonts w:ascii="Arial" w:hAnsi="Arial" w:cs="Arial" w:eastAsia="Arial"/>
          <w:b/>
          <w:bCs/>
          <w:color w:val="FFFFFF"/>
          <w:sz w:val="8"/>
          <w:szCs w:val="8"/>
        </w:rPr>
        <w:t>RS-232</w:t>
      </w:r>
      <w:r>
        <w:rPr>
          <w:rFonts w:ascii="Arial" w:hAnsi="Arial" w:cs="Arial" w:eastAsia="Arial"/>
          <w:color w:val="000000"/>
          <w:sz w:val="8"/>
          <w:szCs w:val="8"/>
        </w:rPr>
      </w:r>
    </w:p>
    <w:p>
      <w:pPr>
        <w:spacing w:after="0"/>
        <w:jc w:val="left"/>
        <w:rPr>
          <w:rFonts w:ascii="Arial" w:hAnsi="Arial" w:cs="Arial" w:eastAsia="Arial"/>
          <w:sz w:val="8"/>
          <w:szCs w:val="8"/>
        </w:rPr>
        <w:sectPr>
          <w:type w:val="continuous"/>
          <w:pgSz w:w="11906" w:h="16840"/>
          <w:pgMar w:top="360" w:bottom="280" w:left="740" w:right="740"/>
          <w:cols w:num="4" w:equalWidth="0">
            <w:col w:w="5019" w:space="515"/>
            <w:col w:w="909" w:space="300"/>
            <w:col w:w="522" w:space="465"/>
            <w:col w:w="2696"/>
          </w:cols>
        </w:sectPr>
      </w:pP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40" w:lineRule="auto"/>
        <w:ind w:left="5411" w:right="0"/>
        <w:jc w:val="left"/>
        <w:rPr>
          <w:b w:val="0"/>
          <w:bCs w:val="0"/>
        </w:rPr>
      </w:pPr>
      <w:r>
        <w:rPr/>
        <w:pict>
          <v:group style="position:absolute;margin-left:392.655548pt;margin-top:-.220734pt;width:160.300461pt;height:25.38154pt;mso-position-horizontal-relative:page;mso-position-vertical-relative:paragraph;z-index:-2666" coordorigin="7853,-4" coordsize="3206,508">
            <v:group style="position:absolute;left:7898;top:51;width:3157;height:449" coordorigin="7898,51" coordsize="3157,449">
              <v:shape style="position:absolute;left:7898;top:51;width:3157;height:449" coordorigin="7898,51" coordsize="3157,449" path="m7898,51l7965,61,8024,89,8072,133,8105,190,8121,255,8120,280,8105,350,8074,409,8030,455,7975,486,7912,499,11055,499e" filled="f" stroked="t" strokeweight=".4pt" strokecolor="#808285">
                <v:path arrowok="t"/>
              </v:shape>
            </v:group>
            <v:group style="position:absolute;left:7894;top:37;width:224;height:449" coordorigin="7894,37" coordsize="224,449">
              <v:shape style="position:absolute;left:7894;top:37;width:224;height:449" coordorigin="7894,37" coordsize="224,449" path="m7894,37l7961,48,8020,76,8068,120,8101,177,8117,242,8116,267,8101,337,8070,396,8026,442,7971,473,7930,484,7908,486e" filled="f" stroked="t" strokeweight="1.306pt" strokecolor="#00AEEF">
                <v:path arrowok="t"/>
              </v:shape>
            </v:group>
            <v:group style="position:absolute;left:7866;top:9;width:63;height:61" coordorigin="7866,9" coordsize="63,61">
              <v:shape style="position:absolute;left:7866;top:9;width:63;height:61" coordorigin="7866,9" coordsize="63,61" path="m7883,9l7870,23,7866,49,7879,64,7903,69,7921,58,7929,38,7925,22,7909,11,7883,9xe" filled="t" fillcolor="#00AEE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07.30899pt;margin-top:36.018848pt;width:246.051pt;height:290.817707pt;mso-position-horizontal-relative:page;mso-position-vertical-relative:paragraph;z-index:-2664" coordorigin="6146,720" coordsize="4921,5816">
            <v:group style="position:absolute;left:6151;top:725;width:2256;height:227" coordorigin="6151,725" coordsize="2256,227">
              <v:shape style="position:absolute;left:6151;top:725;width:2256;height:227" coordorigin="6151,725" coordsize="2256,227" path="m8407,725l6151,725,6151,952,8407,952,8407,725xe" filled="t" fillcolor="#849DAA" stroked="f">
                <v:path arrowok="t"/>
                <v:fill type="solid"/>
              </v:shape>
            </v:group>
            <v:group style="position:absolute;left:8407;top:725;width:2655;height:227" coordorigin="8407,725" coordsize="2655,227">
              <v:shape style="position:absolute;left:8407;top:725;width:2655;height:227" coordorigin="8407,725" coordsize="2655,227" path="m11062,725l8407,725,8407,952,11062,952,11062,725xe" filled="t" fillcolor="#849DAA" stroked="f">
                <v:path arrowok="t"/>
                <v:fill type="solid"/>
              </v:shape>
            </v:group>
            <v:group style="position:absolute;left:7235;top:957;width:2;height:3392" coordorigin="7235,957" coordsize="2,3392">
              <v:shape style="position:absolute;left:7235;top:957;width:2;height:3392" coordorigin="7235,957" coordsize="0,3392" path="m7235,957l7235,4349e" filled="f" stroked="t" strokeweight=".499014pt" strokecolor="#58595B">
                <v:path arrowok="t"/>
              </v:shape>
            </v:group>
            <v:group style="position:absolute;left:8407;top:957;width:2;height:5570" coordorigin="8407,957" coordsize="2,5570">
              <v:shape style="position:absolute;left:8407;top:957;width:2;height:5570" coordorigin="8407,957" coordsize="0,5570" path="m8407,957l8407,6527e" filled="f" stroked="t" strokeweight=".499265pt" strokecolor="#58595B">
                <v:path arrowok="t"/>
              </v:shape>
            </v:group>
            <v:group style="position:absolute;left:7230;top:1179;width:3832;height:2" coordorigin="7230,1179" coordsize="3832,2">
              <v:shape style="position:absolute;left:7230;top:1179;width:3832;height:2" coordorigin="7230,1179" coordsize="3832,0" path="m7230,1179l11062,1179e" filled="f" stroked="t" strokeweight=".499pt" strokecolor="#58595B">
                <v:path arrowok="t"/>
              </v:shape>
            </v:group>
            <v:group style="position:absolute;left:7230;top:1406;width:3832;height:2" coordorigin="7230,1406" coordsize="3832,2">
              <v:shape style="position:absolute;left:7230;top:1406;width:3832;height:2" coordorigin="7230,1406" coordsize="3832,0" path="m7230,1406l11062,1406e" filled="f" stroked="t" strokeweight=".499pt" strokecolor="#58595B">
                <v:path arrowok="t"/>
              </v:shape>
            </v:group>
            <v:group style="position:absolute;left:7230;top:1632;width:3832;height:2" coordorigin="7230,1632" coordsize="3832,2">
              <v:shape style="position:absolute;left:7230;top:1632;width:3832;height:2" coordorigin="7230,1632" coordsize="3832,0" path="m7230,1632l11062,1632e" filled="f" stroked="t" strokeweight=".499pt" strokecolor="#58595B">
                <v:path arrowok="t"/>
              </v:shape>
            </v:group>
            <v:group style="position:absolute;left:7230;top:1859;width:3832;height:2" coordorigin="7230,1859" coordsize="3832,2">
              <v:shape style="position:absolute;left:7230;top:1859;width:3832;height:2" coordorigin="7230,1859" coordsize="3832,0" path="m7230,1859l11062,1859e" filled="f" stroked="t" strokeweight=".499pt" strokecolor="#58595B">
                <v:path arrowok="t"/>
              </v:shape>
            </v:group>
            <v:group style="position:absolute;left:7230;top:2086;width:3832;height:2" coordorigin="7230,2086" coordsize="3832,2">
              <v:shape style="position:absolute;left:7230;top:2086;width:3832;height:2" coordorigin="7230,2086" coordsize="3832,0" path="m7230,2086l11062,2086e" filled="f" stroked="t" strokeweight=".499pt" strokecolor="#58595B">
                <v:path arrowok="t"/>
              </v:shape>
            </v:group>
            <v:group style="position:absolute;left:6151;top:2313;width:4911;height:2" coordorigin="6151,2313" coordsize="4911,2">
              <v:shape style="position:absolute;left:6151;top:2313;width:4911;height:2" coordorigin="6151,2313" coordsize="4911,0" path="m6151,2313l11062,2313e" filled="f" stroked="t" strokeweight=".499009pt" strokecolor="#58595B">
                <v:path arrowok="t"/>
              </v:shape>
            </v:group>
            <v:group style="position:absolute;left:7230;top:2540;width:3832;height:2" coordorigin="7230,2540" coordsize="3832,2">
              <v:shape style="position:absolute;left:7230;top:2540;width:3832;height:2" coordorigin="7230,2540" coordsize="3832,0" path="m7230,2540l11062,2540e" filled="f" stroked="t" strokeweight=".499pt" strokecolor="#58595B">
                <v:path arrowok="t"/>
              </v:shape>
            </v:group>
            <v:group style="position:absolute;left:7230;top:2766;width:3832;height:2" coordorigin="7230,2766" coordsize="3832,2">
              <v:shape style="position:absolute;left:7230;top:2766;width:3832;height:2" coordorigin="7230,2766" coordsize="3832,0" path="m7230,2766l11062,2766e" filled="f" stroked="t" strokeweight=".499pt" strokecolor="#58595B">
                <v:path arrowok="t"/>
              </v:shape>
            </v:group>
            <v:group style="position:absolute;left:7230;top:2993;width:3832;height:2" coordorigin="7230,2993" coordsize="3832,2">
              <v:shape style="position:absolute;left:7230;top:2993;width:3832;height:2" coordorigin="7230,2993" coordsize="3832,0" path="m7230,2993l11062,2993e" filled="f" stroked="t" strokeweight=".499pt" strokecolor="#58595B">
                <v:path arrowok="t"/>
              </v:shape>
            </v:group>
            <v:group style="position:absolute;left:7230;top:3220;width:3832;height:2" coordorigin="7230,3220" coordsize="3832,2">
              <v:shape style="position:absolute;left:7230;top:3220;width:3832;height:2" coordorigin="7230,3220" coordsize="3832,0" path="m7230,3220l11062,3220e" filled="f" stroked="t" strokeweight=".499pt" strokecolor="#58595B">
                <v:path arrowok="t"/>
              </v:shape>
            </v:group>
            <v:group style="position:absolute;left:7230;top:3447;width:3832;height:2" coordorigin="7230,3447" coordsize="3832,2">
              <v:shape style="position:absolute;left:7230;top:3447;width:3832;height:2" coordorigin="7230,3447" coordsize="3832,0" path="m7230,3447l11062,3447e" filled="f" stroked="t" strokeweight=".499pt" strokecolor="#58595B">
                <v:path arrowok="t"/>
              </v:shape>
            </v:group>
            <v:group style="position:absolute;left:7230;top:3673;width:3832;height:2" coordorigin="7230,3673" coordsize="3832,2">
              <v:shape style="position:absolute;left:7230;top:3673;width:3832;height:2" coordorigin="7230,3673" coordsize="3832,0" path="m7230,3673l11062,3673e" filled="f" stroked="t" strokeweight=".499pt" strokecolor="#58595B">
                <v:path arrowok="t"/>
              </v:shape>
            </v:group>
            <v:group style="position:absolute;left:6151;top:3900;width:4911;height:2" coordorigin="6151,3900" coordsize="4911,2">
              <v:shape style="position:absolute;left:6151;top:3900;width:4911;height:2" coordorigin="6151,3900" coordsize="4911,0" path="m6151,3900l11062,3900e" filled="f" stroked="t" strokeweight=".499007pt" strokecolor="#58595B">
                <v:path arrowok="t"/>
              </v:shape>
            </v:group>
            <v:group style="position:absolute;left:7230;top:4127;width:3832;height:2" coordorigin="7230,4127" coordsize="3832,2">
              <v:shape style="position:absolute;left:7230;top:4127;width:3832;height:2" coordorigin="7230,4127" coordsize="3832,0" path="m7230,4127l11062,4127e" filled="f" stroked="t" strokeweight=".499pt" strokecolor="#58595B">
                <v:path arrowok="t"/>
              </v:shape>
            </v:group>
            <v:group style="position:absolute;left:6151;top:4354;width:4911;height:2" coordorigin="6151,4354" coordsize="4911,2">
              <v:shape style="position:absolute;left:6151;top:4354;width:4911;height:2" coordorigin="6151,4354" coordsize="4911,0" path="m6151,4354l11062,4354e" filled="f" stroked="t" strokeweight=".499001pt" strokecolor="#58595B">
                <v:path arrowok="t"/>
              </v:shape>
            </v:group>
            <v:group style="position:absolute;left:6151;top:4580;width:4911;height:2" coordorigin="6151,4580" coordsize="4911,2">
              <v:shape style="position:absolute;left:6151;top:4580;width:4911;height:2" coordorigin="6151,4580" coordsize="4911,0" path="m6151,4580l11062,4580e" filled="f" stroked="t" strokeweight=".499006pt" strokecolor="#58595B">
                <v:path arrowok="t"/>
              </v:shape>
            </v:group>
            <v:group style="position:absolute;left:6151;top:4807;width:4911;height:2" coordorigin="6151,4807" coordsize="4911,2">
              <v:shape style="position:absolute;left:6151;top:4807;width:4911;height:2" coordorigin="6151,4807" coordsize="4911,0" path="m6151,4807l11062,4807e" filled="f" stroked="t" strokeweight=".499002pt" strokecolor="#58595B">
                <v:path arrowok="t"/>
              </v:shape>
            </v:group>
            <v:group style="position:absolute;left:7235;top:4812;width:2;height:1714" coordorigin="7235,4812" coordsize="2,1714">
              <v:shape style="position:absolute;left:7235;top:4812;width:2;height:1714" coordorigin="7235,4812" coordsize="0,1714" path="m7235,4812l7235,6527e" filled="f" stroked="t" strokeweight=".499004pt" strokecolor="#58595B">
                <v:path arrowok="t"/>
              </v:shape>
            </v:group>
            <v:group style="position:absolute;left:7230;top:5216;width:3832;height:2" coordorigin="7230,5216" coordsize="3832,2">
              <v:shape style="position:absolute;left:7230;top:5216;width:3832;height:2" coordorigin="7230,5216" coordsize="3832,0" path="m7230,5216l11062,5216e" filled="f" stroked="t" strokeweight=".499pt" strokecolor="#58595B">
                <v:path arrowok="t"/>
              </v:shape>
            </v:group>
            <v:group style="position:absolute;left:7230;top:5443;width:3832;height:2" coordorigin="7230,5443" coordsize="3832,2">
              <v:shape style="position:absolute;left:7230;top:5443;width:3832;height:2" coordorigin="7230,5443" coordsize="3832,0" path="m7230,5443l11062,5443e" filled="f" stroked="t" strokeweight=".499pt" strokecolor="#58595B">
                <v:path arrowok="t"/>
              </v:shape>
            </v:group>
            <v:group style="position:absolute;left:6151;top:5670;width:4911;height:2" coordorigin="6151,5670" coordsize="4911,2">
              <v:shape style="position:absolute;left:6151;top:5670;width:4911;height:2" coordorigin="6151,5670" coordsize="4911,0" path="m6151,5670l11062,5670e" filled="f" stroked="t" strokeweight=".499003pt" strokecolor="#58595B">
                <v:path arrowok="t"/>
              </v:shape>
            </v:group>
            <v:group style="position:absolute;left:6151;top:6532;width:4911;height:2" coordorigin="6151,6532" coordsize="4911,2">
              <v:shape style="position:absolute;left:6151;top:6532;width:4911;height:2" coordorigin="6151,6532" coordsize="4911,0" path="m6151,6532l11062,6532e" filled="f" stroked="t" strokeweight=".499004pt" strokecolor="#58595B">
                <v:path arrowok="t"/>
              </v:shape>
            </v:group>
            <v:group style="position:absolute;left:7230;top:5896;width:3832;height:2" coordorigin="7230,5896" coordsize="3832,2">
              <v:shape style="position:absolute;left:7230;top:5896;width:3832;height:2" coordorigin="7230,5896" coordsize="3832,0" path="m7230,5896l11062,5896e" filled="f" stroked="t" strokeweight=".499pt" strokecolor="#58595B">
                <v:path arrowok="t"/>
              </v:shape>
            </v:group>
            <v:group style="position:absolute;left:7230;top:6123;width:3832;height:2" coordorigin="7230,6123" coordsize="3832,2">
              <v:shape style="position:absolute;left:7230;top:6123;width:3832;height:2" coordorigin="7230,6123" coordsize="3832,0" path="m7230,6123l11062,6123e" filled="f" stroked="t" strokeweight=".499pt" strokecolor="#58595B">
                <v:path arrowok="t"/>
              </v:shape>
            </v:group>
            <w10:wrap type="none"/>
          </v:group>
        </w:pict>
      </w:r>
      <w:r>
        <w:rPr>
          <w:color w:val="0066B3"/>
          <w:w w:val="110"/>
        </w:rPr>
        <w:t>Specification</w:t>
      </w:r>
      <w:r>
        <w:rPr>
          <w:b w:val="0"/>
          <w:bCs w:val="0"/>
          <w:color w:val="00000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360" w:bottom="280" w:left="740" w:right="740"/>
        </w:sectPr>
      </w:pPr>
    </w:p>
    <w:p>
      <w:pPr>
        <w:spacing w:before="70"/>
        <w:ind w:left="110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 w:hAnsi="Arial" w:cs="Arial" w:eastAsia="Arial"/>
          <w:b/>
          <w:bCs/>
          <w:color w:val="0066B3"/>
          <w:spacing w:val="-1"/>
          <w:w w:val="110"/>
          <w:sz w:val="27"/>
          <w:szCs w:val="27"/>
        </w:rPr>
        <w:t>Features</w:t>
      </w:r>
      <w:r>
        <w:rPr>
          <w:rFonts w:ascii="Arial" w:hAnsi="Arial" w:cs="Arial" w:eastAsia="Arial"/>
          <w:color w:val="000000"/>
          <w:sz w:val="27"/>
          <w:szCs w:val="27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60"/>
        <w:jc w:val="left"/>
      </w:pPr>
      <w:r>
        <w:rPr>
          <w:color w:val="58595B"/>
          <w:w w:val="95"/>
        </w:rPr>
        <w:t>Connects any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 8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HDMI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  <w:w w:val="95"/>
        </w:rPr>
        <w:t>sour</w:t>
      </w:r>
      <w:r>
        <w:rPr>
          <w:color w:val="58595B"/>
          <w:spacing w:val="-2"/>
          <w:w w:val="95"/>
        </w:rPr>
        <w:t>ces</w:t>
      </w:r>
      <w:r>
        <w:rPr>
          <w:color w:val="58595B"/>
          <w:w w:val="95"/>
        </w:rPr>
        <w:t>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any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8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HDMI displays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139" w:lineRule="exact" w:before="3" w:after="0"/>
        <w:ind w:left="270" w:right="0" w:hanging="160"/>
        <w:jc w:val="left"/>
      </w:pPr>
      <w:r>
        <w:rPr>
          <w:color w:val="58595B"/>
          <w:w w:val="95"/>
        </w:rPr>
        <w:t>Long Distance </w:t>
      </w:r>
      <w:r>
        <w:rPr>
          <w:color w:val="58595B"/>
          <w:spacing w:val="-3"/>
          <w:w w:val="95"/>
        </w:rPr>
        <w:t>Transmission</w:t>
      </w:r>
      <w:r>
        <w:rPr>
          <w:color w:val="58595B"/>
          <w:w w:val="95"/>
        </w:rPr>
        <w:t> - supports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up to 20 meters (24</w:t>
      </w:r>
      <w:r>
        <w:rPr>
          <w:color w:val="000000"/>
        </w:rPr>
      </w:r>
    </w:p>
    <w:p>
      <w:pPr>
        <w:spacing w:line="150" w:lineRule="exact" w:before="5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tabs>
          <w:tab w:pos="2525" w:val="left" w:leader="none"/>
        </w:tabs>
        <w:spacing w:before="0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color w:val="FFFFFF"/>
          <w:sz w:val="16"/>
          <w:szCs w:val="16"/>
        </w:rPr>
        <w:t>Function</w:t>
        <w:tab/>
        <w:t>VM0808H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line="220" w:lineRule="atLeast" w:before="7"/>
        <w:ind w:left="447" w:right="355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HDMI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In        </w:t>
      </w:r>
      <w:r>
        <w:rPr>
          <w:rFonts w:ascii="Arial" w:hAnsi="Arial" w:cs="Arial" w:eastAsia="Arial"/>
          <w:color w:val="58595B"/>
          <w:spacing w:val="3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8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HDMI </w:t>
      </w:r>
      <w:r>
        <w:rPr>
          <w:rFonts w:ascii="Arial" w:hAnsi="Arial" w:cs="Arial" w:eastAsia="Arial"/>
          <w:color w:val="58595B"/>
          <w:spacing w:val="-6"/>
          <w:w w:val="95"/>
          <w:sz w:val="16"/>
          <w:szCs w:val="16"/>
        </w:rPr>
        <w:t>Type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A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Female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(Black)</w:t>
      </w:r>
      <w:r>
        <w:rPr>
          <w:rFonts w:ascii="Arial" w:hAnsi="Arial" w:cs="Arial" w:eastAsia="Arial"/>
          <w:color w:val="58595B"/>
          <w:spacing w:val="22"/>
          <w:w w:val="89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HDMI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Out</w:t>
      </w:r>
      <w:r>
        <w:rPr>
          <w:rFonts w:ascii="Arial" w:hAnsi="Arial" w:cs="Arial" w:eastAsia="Arial"/>
          <w:color w:val="58595B"/>
          <w:spacing w:val="40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8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 HDMI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6"/>
          <w:w w:val="95"/>
          <w:sz w:val="16"/>
          <w:szCs w:val="16"/>
        </w:rPr>
        <w:t>Type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 A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Female (Black)</w:t>
      </w:r>
      <w:r>
        <w:rPr>
          <w:rFonts w:ascii="Arial" w:hAnsi="Arial" w:cs="Arial" w:eastAsia="Arial"/>
          <w:color w:val="58595B"/>
          <w:spacing w:val="22"/>
          <w:w w:val="89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Ethernet                             1 x RJ-45 Female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after="0" w:line="220" w:lineRule="atLeast"/>
        <w:jc w:val="both"/>
        <w:rPr>
          <w:rFonts w:ascii="Arial" w:hAnsi="Arial" w:cs="Arial" w:eastAsia="Arial"/>
          <w:sz w:val="16"/>
          <w:szCs w:val="16"/>
        </w:rPr>
        <w:sectPr>
          <w:type w:val="continuous"/>
          <w:pgSz w:w="11906" w:h="16840"/>
          <w:pgMar w:top="360" w:bottom="280" w:left="740" w:right="740"/>
          <w:cols w:num="2" w:equalWidth="0">
            <w:col w:w="4799" w:space="1306"/>
            <w:col w:w="4321"/>
          </w:cols>
        </w:sectPr>
      </w:pPr>
    </w:p>
    <w:p>
      <w:pPr>
        <w:pStyle w:val="BodyText"/>
        <w:spacing w:line="240" w:lineRule="auto" w:before="21"/>
        <w:ind w:right="0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58595B"/>
          <w:spacing w:val="-2"/>
          <w:w w:val="95"/>
        </w:rPr>
        <w:t>AWG)</w:t>
      </w:r>
      <w:r>
        <w:rPr>
          <w:rFonts w:ascii="Arial" w:hAnsi="Arial" w:cs="Arial" w:eastAsia="Arial"/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270" w:right="0" w:hanging="160"/>
        <w:jc w:val="left"/>
      </w:pPr>
      <w:r>
        <w:rPr>
          <w:color w:val="9E0A0F"/>
          <w:w w:val="95"/>
          <w:u w:val="single" w:color="9E0A0F"/>
        </w:rPr>
        <w:t>HDMI</w:t>
      </w:r>
      <w:r>
        <w:rPr>
          <w:color w:val="9E0A0F"/>
          <w:spacing w:val="-3"/>
          <w:w w:val="95"/>
          <w:u w:val="single" w:color="9E0A0F"/>
        </w:rPr>
        <w:t> </w:t>
      </w:r>
      <w:r>
        <w:rPr>
          <w:rFonts w:ascii="Times New Roman" w:hAnsi="Times New Roman" w:cs="Times New Roman" w:eastAsia="Times New Roman"/>
          <w:color w:val="9E0A0F"/>
          <w:spacing w:val="-3"/>
          <w:w w:val="95"/>
          <w:u w:val="single" w:color="9E0A0F"/>
        </w:rPr>
      </w:r>
      <w:r>
        <w:rPr>
          <w:color w:val="9E0A0F"/>
          <w:w w:val="95"/>
          <w:u w:val="single" w:color="9E0A0F"/>
        </w:rPr>
        <w:t>(3D,</w:t>
      </w:r>
      <w:r>
        <w:rPr>
          <w:color w:val="9E0A0F"/>
          <w:spacing w:val="-2"/>
          <w:w w:val="95"/>
          <w:u w:val="single" w:color="9E0A0F"/>
        </w:rPr>
        <w:t> </w:t>
      </w:r>
      <w:r>
        <w:rPr>
          <w:rFonts w:ascii="Times New Roman" w:hAnsi="Times New Roman" w:cs="Times New Roman" w:eastAsia="Times New Roman"/>
          <w:color w:val="9E0A0F"/>
          <w:spacing w:val="-2"/>
          <w:w w:val="95"/>
          <w:u w:val="single" w:color="9E0A0F"/>
        </w:rPr>
      </w:r>
      <w:r>
        <w:rPr>
          <w:color w:val="9E0A0F"/>
          <w:w w:val="95"/>
          <w:u w:val="single" w:color="9E0A0F"/>
        </w:rPr>
        <w:t>Deep</w:t>
      </w:r>
      <w:r>
        <w:rPr>
          <w:color w:val="9E0A0F"/>
          <w:spacing w:val="-2"/>
          <w:w w:val="95"/>
          <w:u w:val="single" w:color="9E0A0F"/>
        </w:rPr>
        <w:t> </w:t>
      </w:r>
      <w:r>
        <w:rPr>
          <w:rFonts w:ascii="Times New Roman" w:hAnsi="Times New Roman" w:cs="Times New Roman" w:eastAsia="Times New Roman"/>
          <w:color w:val="9E0A0F"/>
          <w:spacing w:val="-2"/>
          <w:w w:val="95"/>
          <w:u w:val="single" w:color="9E0A0F"/>
        </w:rPr>
      </w:r>
      <w:r>
        <w:rPr>
          <w:color w:val="9E0A0F"/>
          <w:w w:val="95"/>
          <w:u w:val="single" w:color="9E0A0F"/>
        </w:rPr>
        <w:t>Color)</w:t>
      </w:r>
      <w:r>
        <w:rPr>
          <w:color w:val="9E0A0F"/>
          <w:spacing w:val="-2"/>
          <w:w w:val="95"/>
          <w:u w:val="single" w:color="9E0A0F"/>
        </w:rPr>
        <w:t> </w:t>
      </w:r>
      <w:r>
        <w:rPr>
          <w:rFonts w:ascii="Times New Roman" w:hAnsi="Times New Roman" w:cs="Times New Roman" w:eastAsia="Times New Roman"/>
          <w:color w:val="9E0A0F"/>
          <w:spacing w:val="-2"/>
          <w:w w:val="95"/>
          <w:u w:val="single" w:color="9E0A0F"/>
        </w:rPr>
      </w:r>
      <w:r>
        <w:rPr>
          <w:color w:val="9E0A0F"/>
          <w:w w:val="95"/>
          <w:u w:val="single" w:color="9E0A0F"/>
        </w:rPr>
        <w:t>and</w:t>
      </w:r>
      <w:r>
        <w:rPr>
          <w:color w:val="9E0A0F"/>
          <w:spacing w:val="-2"/>
          <w:w w:val="95"/>
          <w:u w:val="single" w:color="9E0A0F"/>
        </w:rPr>
        <w:t> </w:t>
      </w:r>
      <w:r>
        <w:rPr>
          <w:rFonts w:ascii="Times New Roman" w:hAnsi="Times New Roman" w:cs="Times New Roman" w:eastAsia="Times New Roman"/>
          <w:color w:val="9E0A0F"/>
          <w:spacing w:val="-2"/>
          <w:w w:val="95"/>
          <w:u w:val="single" w:color="9E0A0F"/>
        </w:rPr>
      </w:r>
      <w:r>
        <w:rPr>
          <w:color w:val="9E0A0F"/>
          <w:w w:val="95"/>
          <w:u w:val="single" w:color="9E0A0F"/>
        </w:rPr>
        <w:t>HDCP</w:t>
      </w:r>
      <w:r>
        <w:rPr>
          <w:color w:val="9E0A0F"/>
          <w:spacing w:val="-2"/>
          <w:w w:val="95"/>
          <w:u w:val="single" w:color="9E0A0F"/>
        </w:rPr>
        <w:t> </w:t>
      </w:r>
      <w:r>
        <w:rPr>
          <w:rFonts w:ascii="Times New Roman" w:hAnsi="Times New Roman" w:cs="Times New Roman" w:eastAsia="Times New Roman"/>
          <w:color w:val="9E0A0F"/>
          <w:spacing w:val="-2"/>
          <w:w w:val="95"/>
          <w:u w:val="single" w:color="9E0A0F"/>
        </w:rPr>
      </w:r>
      <w:r>
        <w:rPr>
          <w:color w:val="9E0A0F"/>
          <w:w w:val="95"/>
          <w:u w:val="single" w:color="9E0A0F"/>
        </w:rPr>
        <w:t>compatible</w:t>
      </w:r>
      <w:r>
        <w:rPr>
          <w:color w:val="9E0A0F"/>
          <w:w w:val="97"/>
        </w:rPr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270" w:right="0" w:hanging="160"/>
        <w:jc w:val="left"/>
      </w:pPr>
      <w:r>
        <w:rPr>
          <w:color w:val="58595B"/>
          <w:w w:val="95"/>
        </w:rPr>
        <w:t>Easily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switch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between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multiple</w:t>
      </w:r>
      <w:r>
        <w:rPr>
          <w:color w:val="58595B"/>
          <w:spacing w:val="-1"/>
          <w:w w:val="95"/>
        </w:rPr>
        <w:t> sour</w:t>
      </w:r>
      <w:r>
        <w:rPr>
          <w:color w:val="58595B"/>
          <w:spacing w:val="-2"/>
          <w:w w:val="95"/>
        </w:rPr>
        <w:t>ces </w:t>
      </w:r>
      <w:r>
        <w:rPr>
          <w:color w:val="58595B"/>
          <w:w w:val="95"/>
        </w:rPr>
        <w:t>and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multiple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displays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270" w:right="0" w:hanging="160"/>
        <w:jc w:val="left"/>
      </w:pPr>
      <w:r>
        <w:rPr>
          <w:color w:val="58595B"/>
          <w:spacing w:val="-2"/>
          <w:w w:val="95"/>
        </w:rPr>
        <w:t>Fr</w:t>
      </w:r>
      <w:r>
        <w:rPr>
          <w:color w:val="58595B"/>
          <w:spacing w:val="-1"/>
          <w:w w:val="95"/>
        </w:rPr>
        <w:t>ont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Panel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Conﬁguration: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00" w:val="left" w:leader="none"/>
        </w:tabs>
        <w:spacing w:line="240" w:lineRule="auto" w:before="3" w:after="0"/>
        <w:ind w:left="400" w:right="0" w:hanging="141"/>
        <w:jc w:val="left"/>
      </w:pPr>
      <w:r>
        <w:rPr>
          <w:color w:val="58595B"/>
          <w:spacing w:val="-2"/>
          <w:w w:val="90"/>
        </w:rPr>
        <w:t>Fr</w:t>
      </w:r>
      <w:r>
        <w:rPr>
          <w:color w:val="58595B"/>
          <w:spacing w:val="-1"/>
          <w:w w:val="90"/>
        </w:rPr>
        <w:t>ont</w:t>
      </w:r>
      <w:r>
        <w:rPr>
          <w:color w:val="58595B"/>
          <w:spacing w:val="20"/>
          <w:w w:val="90"/>
        </w:rPr>
        <w:t> </w:t>
      </w:r>
      <w:r>
        <w:rPr>
          <w:color w:val="58595B"/>
          <w:w w:val="90"/>
        </w:rPr>
        <w:t>panel</w:t>
      </w:r>
      <w:r>
        <w:rPr>
          <w:color w:val="58595B"/>
          <w:spacing w:val="21"/>
          <w:w w:val="90"/>
        </w:rPr>
        <w:t> </w:t>
      </w:r>
      <w:r>
        <w:rPr>
          <w:color w:val="58595B"/>
          <w:w w:val="90"/>
        </w:rPr>
        <w:t>LCD</w:t>
      </w:r>
      <w:r>
        <w:rPr>
          <w:color w:val="58595B"/>
          <w:spacing w:val="20"/>
          <w:w w:val="90"/>
        </w:rPr>
        <w:t> </w:t>
      </w:r>
      <w:r>
        <w:rPr>
          <w:color w:val="58595B"/>
          <w:w w:val="90"/>
        </w:rPr>
        <w:t>display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00" w:val="left" w:leader="none"/>
        </w:tabs>
        <w:spacing w:line="240" w:lineRule="auto" w:before="3" w:after="0"/>
        <w:ind w:left="400" w:right="0" w:hanging="141"/>
        <w:jc w:val="left"/>
      </w:pPr>
      <w:r>
        <w:rPr>
          <w:color w:val="58595B"/>
          <w:spacing w:val="-5"/>
          <w:w w:val="95"/>
        </w:rPr>
        <w:t>T</w:t>
      </w:r>
      <w:r>
        <w:rPr>
          <w:color w:val="58595B"/>
          <w:spacing w:val="-4"/>
          <w:w w:val="95"/>
        </w:rPr>
        <w:t>uner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Dials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Pushbuttons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00" w:val="left" w:leader="none"/>
        </w:tabs>
        <w:spacing w:line="240" w:lineRule="auto" w:before="3" w:after="0"/>
        <w:ind w:left="400" w:right="0" w:hanging="141"/>
        <w:jc w:val="left"/>
      </w:pPr>
      <w:r>
        <w:rPr>
          <w:color w:val="58595B"/>
          <w:w w:val="90"/>
        </w:rPr>
        <w:t>IR</w:t>
      </w:r>
      <w:r>
        <w:rPr>
          <w:color w:val="58595B"/>
          <w:spacing w:val="31"/>
          <w:w w:val="90"/>
        </w:rPr>
        <w:t> </w:t>
      </w:r>
      <w:r>
        <w:rPr>
          <w:color w:val="58595B"/>
          <w:w w:val="90"/>
        </w:rPr>
        <w:t>Remote</w:t>
      </w:r>
      <w:r>
        <w:rPr>
          <w:color w:val="58595B"/>
          <w:spacing w:val="32"/>
          <w:w w:val="90"/>
        </w:rPr>
        <w:t> </w:t>
      </w:r>
      <w:r>
        <w:rPr>
          <w:color w:val="58595B"/>
          <w:spacing w:val="-1"/>
          <w:w w:val="90"/>
        </w:rPr>
        <w:t>Control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270" w:right="0" w:hanging="160"/>
        <w:jc w:val="left"/>
      </w:pPr>
      <w:r>
        <w:rPr>
          <w:color w:val="58595B"/>
          <w:w w:val="95"/>
        </w:rPr>
        <w:t>System</w:t>
      </w:r>
      <w:r>
        <w:rPr>
          <w:color w:val="58595B"/>
          <w:spacing w:val="-17"/>
          <w:w w:val="95"/>
        </w:rPr>
        <w:t> </w:t>
      </w:r>
      <w:r>
        <w:rPr>
          <w:color w:val="58595B"/>
          <w:w w:val="95"/>
        </w:rPr>
        <w:t>Operation: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10" w:val="left" w:leader="none"/>
        </w:tabs>
        <w:spacing w:line="240" w:lineRule="auto" w:before="3" w:after="0"/>
        <w:ind w:left="410" w:right="0" w:hanging="141"/>
        <w:jc w:val="left"/>
      </w:pPr>
      <w:r>
        <w:rPr>
          <w:color w:val="58595B"/>
          <w:w w:val="95"/>
        </w:rPr>
        <w:t>Serial</w:t>
      </w:r>
      <w:r>
        <w:rPr>
          <w:color w:val="58595B"/>
          <w:spacing w:val="-3"/>
          <w:w w:val="95"/>
        </w:rPr>
        <w:t> </w:t>
      </w:r>
      <w:r>
        <w:rPr>
          <w:color w:val="58595B"/>
          <w:spacing w:val="-1"/>
          <w:w w:val="95"/>
        </w:rPr>
        <w:t>controller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00" w:val="left" w:leader="none"/>
        </w:tabs>
        <w:spacing w:line="240" w:lineRule="auto" w:before="3" w:after="0"/>
        <w:ind w:left="400" w:right="0" w:hanging="141"/>
        <w:jc w:val="left"/>
      </w:pPr>
      <w:r>
        <w:rPr>
          <w:color w:val="58595B"/>
          <w:spacing w:val="-1"/>
          <w:w w:val="90"/>
        </w:rPr>
        <w:t>Browser</w:t>
      </w:r>
      <w:r>
        <w:rPr>
          <w:color w:val="58595B"/>
          <w:spacing w:val="23"/>
          <w:w w:val="90"/>
        </w:rPr>
        <w:t> </w:t>
      </w:r>
      <w:r>
        <w:rPr>
          <w:color w:val="58595B"/>
          <w:w w:val="90"/>
        </w:rPr>
        <w:t>Graphical</w:t>
      </w:r>
      <w:r>
        <w:rPr>
          <w:color w:val="58595B"/>
          <w:spacing w:val="23"/>
          <w:w w:val="90"/>
        </w:rPr>
        <w:t> </w:t>
      </w:r>
      <w:r>
        <w:rPr>
          <w:color w:val="58595B"/>
          <w:w w:val="90"/>
        </w:rPr>
        <w:t>User</w:t>
      </w:r>
      <w:r>
        <w:rPr>
          <w:color w:val="58595B"/>
          <w:spacing w:val="24"/>
          <w:w w:val="90"/>
        </w:rPr>
        <w:t> </w:t>
      </w:r>
      <w:r>
        <w:rPr>
          <w:color w:val="58595B"/>
          <w:w w:val="90"/>
        </w:rPr>
        <w:t>Interface</w:t>
      </w:r>
      <w:r>
        <w:rPr>
          <w:color w:val="58595B"/>
          <w:spacing w:val="23"/>
          <w:w w:val="90"/>
        </w:rPr>
        <w:t> </w:t>
      </w:r>
      <w:r>
        <w:rPr>
          <w:color w:val="58595B"/>
          <w:w w:val="90"/>
        </w:rPr>
        <w:t>(GUI)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270" w:right="0" w:hanging="160"/>
        <w:jc w:val="left"/>
      </w:pPr>
      <w:r>
        <w:rPr>
          <w:color w:val="58595B"/>
          <w:w w:val="95"/>
        </w:rPr>
        <w:t>Superior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video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quality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HDTV</w:t>
      </w:r>
      <w:r>
        <w:rPr>
          <w:color w:val="58595B"/>
          <w:spacing w:val="9"/>
          <w:w w:val="95"/>
        </w:rPr>
        <w:t> </w:t>
      </w:r>
      <w:r>
        <w:rPr>
          <w:color w:val="58595B"/>
          <w:spacing w:val="-1"/>
          <w:w w:val="95"/>
        </w:rPr>
        <w:t>resolution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480p,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720p,</w:t>
      </w:r>
      <w:r>
        <w:rPr>
          <w:color w:val="000000"/>
        </w:rPr>
      </w:r>
    </w:p>
    <w:p>
      <w:pPr>
        <w:spacing w:line="113" w:lineRule="exact" w:before="0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Connectors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Switches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1753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RS-232</w:t>
        <w:tab/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1</w:t>
      </w:r>
      <w:r>
        <w:rPr>
          <w:rFonts w:ascii="Arial" w:hAnsi="Arial" w:cs="Arial" w:eastAsia="Arial"/>
          <w:color w:val="58595B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DB-9</w:t>
      </w:r>
      <w:r>
        <w:rPr>
          <w:rFonts w:ascii="Arial" w:hAnsi="Arial" w:cs="Arial" w:eastAsia="Arial"/>
          <w:color w:val="58595B"/>
          <w:spacing w:val="5"/>
          <w:w w:val="90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Female</w:t>
      </w:r>
      <w:r>
        <w:rPr>
          <w:rFonts w:ascii="Arial" w:hAnsi="Arial" w:cs="Arial" w:eastAsia="Arial"/>
          <w:color w:val="58595B"/>
          <w:spacing w:val="6"/>
          <w:w w:val="90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(Black)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1368" w:val="left" w:leader="none"/>
          <w:tab w:pos="1776" w:val="left" w:leader="none"/>
        </w:tabs>
        <w:spacing w:line="295" w:lineRule="auto" w:before="42"/>
        <w:ind w:left="110" w:right="24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IR Input Port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1</w:t>
      </w:r>
      <w:r>
        <w:rPr>
          <w:rFonts w:ascii="Arial" w:hAnsi="Arial" w:cs="Arial" w:eastAsia="Arial"/>
          <w:color w:val="58595B"/>
          <w:spacing w:val="-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-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Mini</w:t>
      </w:r>
      <w:r>
        <w:rPr>
          <w:rFonts w:ascii="Arial" w:hAnsi="Arial" w:cs="Arial" w:eastAsia="Arial"/>
          <w:color w:val="58595B"/>
          <w:spacing w:val="-1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Ster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eo</w:t>
      </w:r>
      <w:r>
        <w:rPr>
          <w:rFonts w:ascii="Arial" w:hAnsi="Arial" w:cs="Arial" w:eastAsia="Arial"/>
          <w:color w:val="58595B"/>
          <w:spacing w:val="-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Jack</w:t>
      </w:r>
      <w:r>
        <w:rPr>
          <w:rFonts w:ascii="Arial" w:hAnsi="Arial" w:cs="Arial" w:eastAsia="Arial"/>
          <w:color w:val="58595B"/>
          <w:spacing w:val="-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Female</w:t>
      </w:r>
      <w:r>
        <w:rPr>
          <w:rFonts w:ascii="Arial" w:hAnsi="Arial" w:cs="Arial" w:eastAsia="Arial"/>
          <w:color w:val="58595B"/>
          <w:spacing w:val="-1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(Black)</w:t>
      </w:r>
      <w:r>
        <w:rPr>
          <w:rFonts w:ascii="Arial" w:hAnsi="Arial" w:cs="Arial" w:eastAsia="Arial"/>
          <w:color w:val="58595B"/>
          <w:spacing w:val="23"/>
          <w:w w:val="89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Power</w:t>
        <w:tab/>
        <w:tab/>
        <w:t>1</w:t>
      </w:r>
      <w:r>
        <w:rPr>
          <w:rFonts w:ascii="Arial" w:hAnsi="Arial" w:cs="Arial" w:eastAsia="Arial"/>
          <w:color w:val="58595B"/>
          <w:spacing w:val="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3-prong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AC</w:t>
      </w:r>
      <w:r>
        <w:rPr>
          <w:rFonts w:ascii="Arial" w:hAnsi="Arial" w:cs="Arial" w:eastAsia="Arial"/>
          <w:color w:val="58595B"/>
          <w:spacing w:val="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Socket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1987" w:val="left" w:leader="none"/>
        </w:tabs>
        <w:spacing w:before="1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In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1</w:t>
      </w:r>
      <w:r>
        <w:rPr>
          <w:rFonts w:ascii="Arial" w:hAnsi="Arial" w:cs="Arial" w:eastAsia="Arial"/>
          <w:color w:val="58595B"/>
          <w:spacing w:val="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4"/>
          <w:w w:val="95"/>
          <w:sz w:val="16"/>
          <w:szCs w:val="16"/>
        </w:rPr>
        <w:t>T</w:t>
      </w:r>
      <w:r>
        <w:rPr>
          <w:rFonts w:ascii="Arial" w:hAnsi="Arial" w:cs="Arial" w:eastAsia="Arial"/>
          <w:color w:val="58595B"/>
          <w:spacing w:val="-3"/>
          <w:w w:val="95"/>
          <w:sz w:val="16"/>
          <w:szCs w:val="16"/>
        </w:rPr>
        <w:t>uner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Button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1987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sz w:val="16"/>
          <w:szCs w:val="16"/>
        </w:rPr>
        <w:t>Out</w:t>
        <w:tab/>
        <w:t>1</w:t>
      </w:r>
      <w:r>
        <w:rPr>
          <w:rFonts w:ascii="Arial" w:hAnsi="Arial" w:cs="Arial" w:eastAsia="Arial"/>
          <w:color w:val="58595B"/>
          <w:spacing w:val="-13"/>
          <w:sz w:val="16"/>
          <w:szCs w:val="16"/>
        </w:rPr>
        <w:t> </w:t>
      </w:r>
      <w:r>
        <w:rPr>
          <w:rFonts w:ascii="Arial" w:hAnsi="Arial" w:cs="Arial" w:eastAsia="Arial"/>
          <w:color w:val="58595B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-12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4"/>
          <w:sz w:val="16"/>
          <w:szCs w:val="16"/>
        </w:rPr>
        <w:t>Tuner</w:t>
      </w:r>
      <w:r>
        <w:rPr>
          <w:rFonts w:ascii="Arial" w:hAnsi="Arial" w:cs="Arial" w:eastAsia="Arial"/>
          <w:color w:val="58595B"/>
          <w:spacing w:val="-13"/>
          <w:sz w:val="16"/>
          <w:szCs w:val="16"/>
        </w:rPr>
        <w:t> </w:t>
      </w:r>
      <w:r>
        <w:rPr>
          <w:rFonts w:ascii="Arial" w:hAnsi="Arial" w:cs="Arial" w:eastAsia="Arial"/>
          <w:color w:val="58595B"/>
          <w:sz w:val="16"/>
          <w:szCs w:val="16"/>
        </w:rPr>
        <w:t>Button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037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Esc</w:t>
        <w:tab/>
        <w:t>1</w:t>
      </w:r>
      <w:r>
        <w:rPr>
          <w:rFonts w:ascii="Arial" w:hAnsi="Arial" w:cs="Arial" w:eastAsia="Arial"/>
          <w:color w:val="58595B"/>
          <w:spacing w:val="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Pushbutton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037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Menu</w:t>
        <w:tab/>
        <w:t>1</w:t>
      </w:r>
      <w:r>
        <w:rPr>
          <w:rFonts w:ascii="Arial" w:hAnsi="Arial" w:cs="Arial" w:eastAsia="Arial"/>
          <w:color w:val="58595B"/>
          <w:spacing w:val="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Pushbutton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037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Pr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oﬁ</w:t>
      </w: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le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1</w:t>
      </w:r>
      <w:r>
        <w:rPr>
          <w:rFonts w:ascii="Arial" w:hAnsi="Arial" w:cs="Arial" w:eastAsia="Arial"/>
          <w:color w:val="58595B"/>
          <w:spacing w:val="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Pushbutton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037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Enter</w:t>
        <w:tab/>
        <w:t>1</w:t>
      </w:r>
      <w:r>
        <w:rPr>
          <w:rFonts w:ascii="Arial" w:hAnsi="Arial" w:cs="Arial" w:eastAsia="Arial"/>
          <w:color w:val="58595B"/>
          <w:spacing w:val="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6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Pushbutton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197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0"/>
          <w:sz w:val="16"/>
          <w:szCs w:val="16"/>
        </w:rPr>
        <w:t>Power</w:t>
        <w:tab/>
        <w:t>1</w:t>
      </w:r>
      <w:r>
        <w:rPr>
          <w:rFonts w:ascii="Arial" w:hAnsi="Arial" w:cs="Arial" w:eastAsia="Arial"/>
          <w:color w:val="58595B"/>
          <w:spacing w:val="10"/>
          <w:w w:val="90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11"/>
          <w:w w:val="90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0"/>
          <w:sz w:val="16"/>
          <w:szCs w:val="16"/>
        </w:rPr>
        <w:t>Rocker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6" w:h="16840"/>
          <w:pgMar w:top="360" w:bottom="280" w:left="740" w:right="740"/>
          <w:cols w:num="3" w:equalWidth="0">
            <w:col w:w="4878" w:space="480"/>
            <w:col w:w="893" w:space="191"/>
            <w:col w:w="3984"/>
          </w:cols>
        </w:sectPr>
      </w:pPr>
    </w:p>
    <w:p>
      <w:pPr>
        <w:pStyle w:val="BodyText"/>
        <w:spacing w:line="243" w:lineRule="auto"/>
        <w:ind w:right="0" w:firstLine="0"/>
        <w:jc w:val="left"/>
      </w:pPr>
      <w:r>
        <w:rPr>
          <w:color w:val="58595B"/>
          <w:w w:val="95"/>
        </w:rPr>
        <w:t>1080i,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1080p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(1920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x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1080),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VGA,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SVGA,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SXGA,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UXGA</w:t>
      </w:r>
      <w:r>
        <w:rPr>
          <w:color w:val="58595B"/>
          <w:w w:val="94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WUXGA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(1920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x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1200)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60"/>
        <w:jc w:val="left"/>
      </w:pPr>
      <w:r>
        <w:rPr>
          <w:color w:val="9E0A0F"/>
          <w:spacing w:val="-2"/>
          <w:w w:val="95"/>
        </w:rPr>
        <w:t>Features</w:t>
      </w:r>
      <w:r>
        <w:rPr>
          <w:color w:val="9E0A0F"/>
          <w:spacing w:val="-14"/>
          <w:w w:val="95"/>
        </w:rPr>
        <w:t> </w:t>
      </w:r>
      <w:r>
        <w:rPr>
          <w:color w:val="9E0A0F"/>
          <w:w w:val="95"/>
        </w:rPr>
        <w:t>EDID</w:t>
      </w:r>
      <w:r>
        <w:rPr>
          <w:color w:val="9E0A0F"/>
          <w:spacing w:val="-13"/>
          <w:w w:val="95"/>
        </w:rPr>
        <w:t> </w:t>
      </w:r>
      <w:r>
        <w:rPr>
          <w:color w:val="9E0A0F"/>
          <w:w w:val="95"/>
        </w:rPr>
        <w:t>Expert</w:t>
      </w:r>
      <w:r>
        <w:rPr>
          <w:color w:val="9E0A0F"/>
          <w:spacing w:val="-13"/>
          <w:w w:val="95"/>
        </w:rPr>
        <w:t> </w:t>
      </w:r>
      <w:r>
        <w:rPr>
          <w:color w:val="9E0A0F"/>
          <w:w w:val="95"/>
        </w:rPr>
        <w:t>technology</w:t>
      </w:r>
      <w:r>
        <w:rPr>
          <w:color w:val="9E0A0F"/>
          <w:spacing w:val="-13"/>
          <w:w w:val="95"/>
        </w:rPr>
        <w:t> </w:t>
      </w:r>
      <w:r>
        <w:rPr>
          <w:color w:val="9E0A0F"/>
          <w:w w:val="95"/>
        </w:rPr>
        <w:t>: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10" w:val="left" w:leader="none"/>
        </w:tabs>
        <w:spacing w:line="240" w:lineRule="auto" w:before="3" w:after="0"/>
        <w:ind w:left="410" w:right="0" w:hanging="141"/>
        <w:jc w:val="left"/>
      </w:pPr>
      <w:r>
        <w:rPr>
          <w:color w:val="9E0A0F"/>
        </w:rPr>
        <w:t>EDID</w:t>
      </w:r>
      <w:r>
        <w:rPr>
          <w:color w:val="9E0A0F"/>
          <w:spacing w:val="-28"/>
        </w:rPr>
        <w:t> </w:t>
      </w:r>
      <w:r>
        <w:rPr>
          <w:color w:val="9E0A0F"/>
        </w:rPr>
        <w:t>Library</w:t>
      </w:r>
      <w:r>
        <w:rPr>
          <w:color w:val="9E0A0F"/>
          <w:spacing w:val="-27"/>
        </w:rPr>
        <w:t> </w:t>
      </w:r>
      <w:r>
        <w:rPr>
          <w:color w:val="9E0A0F"/>
        </w:rPr>
        <w:t>with</w:t>
      </w:r>
      <w:r>
        <w:rPr>
          <w:color w:val="9E0A0F"/>
          <w:spacing w:val="-27"/>
        </w:rPr>
        <w:t> </w:t>
      </w:r>
      <w:r>
        <w:rPr>
          <w:color w:val="9E0A0F"/>
        </w:rPr>
        <w:t>14</w:t>
      </w:r>
      <w:r>
        <w:rPr>
          <w:color w:val="9E0A0F"/>
          <w:spacing w:val="-28"/>
        </w:rPr>
        <w:t> </w:t>
      </w:r>
      <w:r>
        <w:rPr>
          <w:color w:val="9E0A0F"/>
        </w:rPr>
        <w:t>default</w:t>
      </w:r>
      <w:r>
        <w:rPr>
          <w:color w:val="9E0A0F"/>
          <w:spacing w:val="-27"/>
        </w:rPr>
        <w:t> </w:t>
      </w:r>
      <w:r>
        <w:rPr>
          <w:color w:val="9E0A0F"/>
        </w:rPr>
        <w:t>EDID</w:t>
      </w:r>
      <w:r>
        <w:rPr>
          <w:color w:val="9E0A0F"/>
          <w:spacing w:val="-27"/>
        </w:rPr>
        <w:t> </w:t>
      </w:r>
      <w:r>
        <w:rPr>
          <w:color w:val="9E0A0F"/>
          <w:spacing w:val="-1"/>
        </w:rPr>
        <w:t>conﬁ</w:t>
      </w:r>
      <w:r>
        <w:rPr>
          <w:color w:val="9E0A0F"/>
          <w:spacing w:val="-2"/>
        </w:rPr>
        <w:t>gurations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10" w:val="left" w:leader="none"/>
        </w:tabs>
        <w:spacing w:line="240" w:lineRule="auto" w:before="3" w:after="0"/>
        <w:ind w:left="410" w:right="0" w:hanging="141"/>
        <w:jc w:val="left"/>
      </w:pPr>
      <w:r>
        <w:rPr>
          <w:color w:val="9E0A0F"/>
          <w:w w:val="95"/>
        </w:rPr>
        <w:t>Built-in EDID Mode selection</w:t>
      </w:r>
      <w:r>
        <w:rPr>
          <w:color w:val="000000"/>
        </w:rPr>
      </w:r>
    </w:p>
    <w:p>
      <w:pPr>
        <w:pStyle w:val="BodyText"/>
        <w:numPr>
          <w:ilvl w:val="1"/>
          <w:numId w:val="1"/>
        </w:numPr>
        <w:tabs>
          <w:tab w:pos="410" w:val="left" w:leader="none"/>
        </w:tabs>
        <w:spacing w:line="173" w:lineRule="exact" w:before="3" w:after="0"/>
        <w:ind w:left="410" w:right="0" w:hanging="141"/>
        <w:jc w:val="left"/>
      </w:pPr>
      <w:r>
        <w:rPr>
          <w:color w:val="9E0A0F"/>
          <w:w w:val="95"/>
        </w:rPr>
        <w:t>Copies</w:t>
      </w:r>
      <w:r>
        <w:rPr>
          <w:color w:val="9E0A0F"/>
          <w:spacing w:val="-15"/>
          <w:w w:val="95"/>
        </w:rPr>
        <w:t> </w:t>
      </w:r>
      <w:r>
        <w:rPr>
          <w:color w:val="9E0A0F"/>
          <w:w w:val="95"/>
        </w:rPr>
        <w:t>a</w:t>
      </w:r>
      <w:r>
        <w:rPr>
          <w:color w:val="9E0A0F"/>
          <w:spacing w:val="-15"/>
          <w:w w:val="95"/>
        </w:rPr>
        <w:t> </w:t>
      </w:r>
      <w:r>
        <w:rPr>
          <w:color w:val="9E0A0F"/>
          <w:w w:val="95"/>
        </w:rPr>
        <w:t>display's</w:t>
      </w:r>
      <w:r>
        <w:rPr>
          <w:color w:val="9E0A0F"/>
          <w:spacing w:val="-15"/>
          <w:w w:val="95"/>
        </w:rPr>
        <w:t> </w:t>
      </w:r>
      <w:r>
        <w:rPr>
          <w:color w:val="9E0A0F"/>
          <w:w w:val="95"/>
        </w:rPr>
        <w:t>EDID</w:t>
      </w:r>
      <w:r>
        <w:rPr>
          <w:color w:val="9E0A0F"/>
          <w:spacing w:val="-15"/>
          <w:w w:val="95"/>
        </w:rPr>
        <w:t> </w:t>
      </w:r>
      <w:r>
        <w:rPr>
          <w:color w:val="9E0A0F"/>
          <w:w w:val="95"/>
        </w:rPr>
        <w:t>to</w:t>
      </w:r>
      <w:r>
        <w:rPr>
          <w:color w:val="9E0A0F"/>
          <w:spacing w:val="-15"/>
          <w:w w:val="95"/>
        </w:rPr>
        <w:t> </w:t>
      </w:r>
      <w:r>
        <w:rPr>
          <w:color w:val="9E0A0F"/>
          <w:w w:val="95"/>
        </w:rPr>
        <w:t>selected</w:t>
      </w:r>
      <w:r>
        <w:rPr>
          <w:color w:val="9E0A0F"/>
          <w:spacing w:val="-15"/>
          <w:w w:val="95"/>
        </w:rPr>
        <w:t> </w:t>
      </w:r>
      <w:r>
        <w:rPr>
          <w:color w:val="9E0A0F"/>
          <w:spacing w:val="-1"/>
          <w:w w:val="95"/>
        </w:rPr>
        <w:t>sour</w:t>
      </w:r>
      <w:r>
        <w:rPr>
          <w:color w:val="9E0A0F"/>
          <w:spacing w:val="-2"/>
          <w:w w:val="95"/>
        </w:rPr>
        <w:t>ce</w:t>
      </w:r>
      <w:r>
        <w:rPr>
          <w:color w:val="9E0A0F"/>
          <w:spacing w:val="-15"/>
          <w:w w:val="95"/>
        </w:rPr>
        <w:t> </w:t>
      </w:r>
      <w:r>
        <w:rPr>
          <w:color w:val="9E0A0F"/>
          <w:w w:val="95"/>
        </w:rPr>
        <w:t>devices</w:t>
      </w:r>
      <w:r>
        <w:rPr>
          <w:color w:val="000000"/>
        </w:rPr>
      </w:r>
    </w:p>
    <w:p>
      <w:pPr>
        <w:tabs>
          <w:tab w:pos="3318" w:val="left" w:leader="none"/>
        </w:tabs>
        <w:spacing w:line="130" w:lineRule="exact" w:before="0"/>
        <w:ind w:left="119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Menu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1</w:t>
      </w:r>
      <w:r>
        <w:rPr>
          <w:rFonts w:ascii="Arial" w:hAnsi="Arial" w:cs="Arial" w:eastAsia="Arial"/>
          <w:color w:val="58595B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(Green)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line="113" w:lineRule="exact" w:before="0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80"/>
          <w:sz w:val="16"/>
          <w:szCs w:val="16"/>
        </w:rPr>
        <w:t>LEDs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3318" w:val="left" w:leader="none"/>
        </w:tabs>
        <w:spacing w:line="149" w:lineRule="exact" w:before="0"/>
        <w:ind w:left="119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Pr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oﬁ</w:t>
      </w: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le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1</w:t>
      </w:r>
      <w:r>
        <w:rPr>
          <w:rFonts w:ascii="Arial" w:hAnsi="Arial" w:cs="Arial" w:eastAsia="Arial"/>
          <w:color w:val="58595B"/>
          <w:spacing w:val="-7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(Green)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734" w:val="left" w:leader="none"/>
        </w:tabs>
        <w:spacing w:before="42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I/P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Rating</w:t>
        <w:tab/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100-240VAC;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  50-60Hz;1A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897" w:val="left" w:leader="none"/>
        </w:tabs>
        <w:spacing w:line="220" w:lineRule="atLeast" w:before="6"/>
        <w:ind w:left="1194" w:right="691" w:hanging="108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Power</w:t>
      </w:r>
      <w:r>
        <w:rPr>
          <w:rFonts w:ascii="Arial" w:hAnsi="Arial" w:cs="Arial" w:eastAsia="Arial"/>
          <w:color w:val="58595B"/>
          <w:spacing w:val="25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Consumption</w:t>
        <w:tab/>
      </w:r>
      <w:r>
        <w:rPr>
          <w:rFonts w:ascii="Arial" w:hAnsi="Arial" w:cs="Arial" w:eastAsia="Arial"/>
          <w:color w:val="58595B"/>
          <w:spacing w:val="-3"/>
          <w:w w:val="95"/>
          <w:sz w:val="16"/>
          <w:szCs w:val="16"/>
        </w:rPr>
        <w:t>120</w:t>
      </w:r>
      <w:r>
        <w:rPr>
          <w:rFonts w:ascii="Arial" w:hAnsi="Arial" w:cs="Arial" w:eastAsia="Arial"/>
          <w:color w:val="58595B"/>
          <w:spacing w:val="-4"/>
          <w:w w:val="95"/>
          <w:sz w:val="16"/>
          <w:szCs w:val="16"/>
        </w:rPr>
        <w:t>V</w:t>
      </w:r>
      <w:r>
        <w:rPr>
          <w:rFonts w:ascii="Arial" w:hAnsi="Arial" w:cs="Arial" w:eastAsia="Arial"/>
          <w:color w:val="58595B"/>
          <w:spacing w:val="-3"/>
          <w:w w:val="95"/>
          <w:sz w:val="16"/>
          <w:szCs w:val="16"/>
        </w:rPr>
        <w:t>,32W/230</w:t>
      </w:r>
      <w:r>
        <w:rPr>
          <w:rFonts w:ascii="Arial" w:hAnsi="Arial" w:cs="Arial" w:eastAsia="Arial"/>
          <w:color w:val="58595B"/>
          <w:spacing w:val="-4"/>
          <w:w w:val="95"/>
          <w:sz w:val="16"/>
          <w:szCs w:val="16"/>
        </w:rPr>
        <w:t>V</w:t>
      </w:r>
      <w:r>
        <w:rPr>
          <w:rFonts w:ascii="Arial" w:hAnsi="Arial" w:cs="Arial" w:eastAsia="Arial"/>
          <w:color w:val="58595B"/>
          <w:spacing w:val="-3"/>
          <w:w w:val="95"/>
          <w:sz w:val="16"/>
          <w:szCs w:val="16"/>
        </w:rPr>
        <w:t>,34W</w:t>
      </w:r>
      <w:r>
        <w:rPr>
          <w:rFonts w:ascii="Arial" w:hAnsi="Arial" w:cs="Arial" w:eastAsia="Arial"/>
          <w:color w:val="58595B"/>
          <w:spacing w:val="29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Operating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3381" w:val="left" w:leader="none"/>
        </w:tabs>
        <w:spacing w:line="159" w:lineRule="exact" w:before="0"/>
        <w:ind w:left="119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spacing w:val="-5"/>
          <w:w w:val="95"/>
          <w:position w:val="-9"/>
          <w:sz w:val="16"/>
          <w:szCs w:val="16"/>
        </w:rPr>
        <w:t>T</w:t>
      </w:r>
      <w:r>
        <w:rPr>
          <w:rFonts w:ascii="Arial" w:hAnsi="Arial" w:cs="Arial" w:eastAsia="Arial"/>
          <w:color w:val="58595B"/>
          <w:spacing w:val="-4"/>
          <w:w w:val="95"/>
          <w:position w:val="-9"/>
          <w:sz w:val="16"/>
          <w:szCs w:val="16"/>
        </w:rPr>
        <w:t>emp.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0–50ºC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after="0" w:line="159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6" w:h="16840"/>
          <w:pgMar w:top="360" w:bottom="280" w:left="740" w:right="740"/>
          <w:cols w:num="2" w:equalWidth="0">
            <w:col w:w="4923" w:space="435"/>
            <w:col w:w="5068"/>
          </w:cols>
        </w:sectPr>
      </w:pP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7" w:after="0"/>
        <w:ind w:left="270" w:right="0" w:hanging="160"/>
        <w:jc w:val="left"/>
      </w:pPr>
      <w:r>
        <w:rPr>
          <w:color w:val="58595B"/>
          <w:w w:val="95"/>
        </w:rPr>
        <w:t>Supports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Dolby</w:t>
      </w:r>
      <w:r>
        <w:rPr>
          <w:color w:val="58595B"/>
          <w:spacing w:val="-5"/>
          <w:w w:val="95"/>
        </w:rPr>
        <w:t> </w:t>
      </w:r>
      <w:r>
        <w:rPr>
          <w:color w:val="58595B"/>
          <w:spacing w:val="-6"/>
          <w:w w:val="95"/>
        </w:rPr>
        <w:t>T</w:t>
      </w:r>
      <w:r>
        <w:rPr>
          <w:color w:val="58595B"/>
          <w:spacing w:val="-5"/>
          <w:w w:val="95"/>
        </w:rPr>
        <w:t>rue </w:t>
      </w:r>
      <w:r>
        <w:rPr>
          <w:color w:val="58595B"/>
          <w:w w:val="95"/>
        </w:rPr>
        <w:t>HD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DTS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HD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Master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audio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270" w:right="0" w:hanging="160"/>
        <w:jc w:val="left"/>
      </w:pPr>
      <w:r>
        <w:rPr>
          <w:color w:val="9E0A0F"/>
        </w:rPr>
        <w:t>Signaling</w:t>
      </w:r>
      <w:r>
        <w:rPr>
          <w:color w:val="9E0A0F"/>
          <w:spacing w:val="-14"/>
        </w:rPr>
        <w:t> </w:t>
      </w:r>
      <w:r>
        <w:rPr>
          <w:color w:val="9E0A0F"/>
        </w:rPr>
        <w:t>rates</w:t>
      </w:r>
      <w:r>
        <w:rPr>
          <w:color w:val="9E0A0F"/>
          <w:spacing w:val="-14"/>
        </w:rPr>
        <w:t> </w:t>
      </w:r>
      <w:r>
        <w:rPr>
          <w:color w:val="9E0A0F"/>
        </w:rPr>
        <w:t>up</w:t>
      </w:r>
      <w:r>
        <w:rPr>
          <w:color w:val="9E0A0F"/>
          <w:spacing w:val="-13"/>
        </w:rPr>
        <w:t> </w:t>
      </w:r>
      <w:r>
        <w:rPr>
          <w:color w:val="9E0A0F"/>
        </w:rPr>
        <w:t>to</w:t>
      </w:r>
      <w:r>
        <w:rPr>
          <w:color w:val="9E0A0F"/>
          <w:spacing w:val="-14"/>
        </w:rPr>
        <w:t> </w:t>
      </w:r>
      <w:r>
        <w:rPr>
          <w:color w:val="9E0A0F"/>
        </w:rPr>
        <w:t>2.25</w:t>
      </w:r>
      <w:r>
        <w:rPr>
          <w:color w:val="9E0A0F"/>
          <w:spacing w:val="-14"/>
        </w:rPr>
        <w:t> </w:t>
      </w:r>
      <w:r>
        <w:rPr>
          <w:color w:val="9E0A0F"/>
        </w:rPr>
        <w:t>Gbits</w:t>
      </w:r>
      <w:r>
        <w:rPr>
          <w:color w:val="9E0A0F"/>
          <w:spacing w:val="-13"/>
        </w:rPr>
        <w:t> </w:t>
      </w:r>
      <w:r>
        <w:rPr>
          <w:color w:val="9E0A0F"/>
        </w:rPr>
        <w:t>in</w:t>
      </w:r>
      <w:r>
        <w:rPr>
          <w:color w:val="9E0A0F"/>
          <w:spacing w:val="-14"/>
        </w:rPr>
        <w:t> </w:t>
      </w:r>
      <w:r>
        <w:rPr>
          <w:color w:val="9E0A0F"/>
        </w:rPr>
        <w:t>support</w:t>
      </w:r>
      <w:r>
        <w:rPr>
          <w:color w:val="9E0A0F"/>
          <w:spacing w:val="-13"/>
        </w:rPr>
        <w:t> </w:t>
      </w:r>
      <w:r>
        <w:rPr>
          <w:color w:val="9E0A0F"/>
        </w:rPr>
        <w:t>of</w:t>
      </w:r>
      <w:r>
        <w:rPr>
          <w:color w:val="9E0A0F"/>
          <w:spacing w:val="-14"/>
        </w:rPr>
        <w:t> </w:t>
      </w:r>
      <w:r>
        <w:rPr>
          <w:color w:val="9E0A0F"/>
        </w:rPr>
        <w:t>1080p</w:t>
      </w:r>
      <w:r>
        <w:rPr>
          <w:color w:val="9E0A0F"/>
          <w:spacing w:val="-14"/>
        </w:rPr>
        <w:t> </w:t>
      </w:r>
      <w:r>
        <w:rPr>
          <w:color w:val="9E0A0F"/>
        </w:rPr>
        <w:t>display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3" w:lineRule="auto" w:before="3" w:after="0"/>
        <w:ind w:left="270" w:right="780" w:hanging="160"/>
        <w:jc w:val="left"/>
      </w:pPr>
      <w:r>
        <w:rPr>
          <w:color w:val="9E0A0F"/>
          <w:spacing w:val="-2"/>
          <w:w w:val="95"/>
        </w:rPr>
        <w:t>Feature</w:t>
      </w:r>
      <w:r>
        <w:rPr>
          <w:color w:val="9E0A0F"/>
          <w:spacing w:val="2"/>
          <w:w w:val="95"/>
        </w:rPr>
        <w:t> </w:t>
      </w:r>
      <w:r>
        <w:rPr>
          <w:color w:val="9E0A0F"/>
          <w:w w:val="95"/>
        </w:rPr>
        <w:t>EDID</w:t>
      </w:r>
      <w:r>
        <w:rPr>
          <w:color w:val="9E0A0F"/>
          <w:spacing w:val="3"/>
          <w:w w:val="95"/>
        </w:rPr>
        <w:t> </w:t>
      </w:r>
      <w:r>
        <w:rPr>
          <w:color w:val="9E0A0F"/>
          <w:w w:val="95"/>
        </w:rPr>
        <w:t>Expert</w:t>
      </w:r>
      <w:r>
        <w:rPr>
          <w:color w:val="9E0A0F"/>
          <w:spacing w:val="3"/>
          <w:w w:val="95"/>
        </w:rPr>
        <w:t> </w:t>
      </w:r>
      <w:r>
        <w:rPr>
          <w:color w:val="9E0A0F"/>
          <w:w w:val="95"/>
        </w:rPr>
        <w:t>technology</w:t>
      </w:r>
      <w:r>
        <w:rPr>
          <w:color w:val="9E0A0F"/>
          <w:spacing w:val="3"/>
          <w:w w:val="95"/>
        </w:rPr>
        <w:t> </w:t>
      </w:r>
      <w:r>
        <w:rPr>
          <w:color w:val="9E0A0F"/>
          <w:w w:val="95"/>
        </w:rPr>
        <w:t>to</w:t>
      </w:r>
      <w:r>
        <w:rPr>
          <w:color w:val="9E0A0F"/>
          <w:spacing w:val="3"/>
          <w:w w:val="95"/>
        </w:rPr>
        <w:t> </w:t>
      </w:r>
      <w:r>
        <w:rPr>
          <w:color w:val="9E0A0F"/>
          <w:w w:val="95"/>
        </w:rPr>
        <w:t>set</w:t>
      </w:r>
      <w:r>
        <w:rPr>
          <w:color w:val="9E0A0F"/>
          <w:spacing w:val="3"/>
          <w:w w:val="95"/>
        </w:rPr>
        <w:t> </w:t>
      </w:r>
      <w:r>
        <w:rPr>
          <w:color w:val="9E0A0F"/>
          <w:w w:val="95"/>
        </w:rPr>
        <w:t>up</w:t>
      </w:r>
      <w:r>
        <w:rPr>
          <w:color w:val="9E0A0F"/>
          <w:spacing w:val="3"/>
          <w:w w:val="95"/>
        </w:rPr>
        <w:t> </w:t>
      </w:r>
      <w:r>
        <w:rPr>
          <w:color w:val="9E0A0F"/>
          <w:spacing w:val="-1"/>
          <w:w w:val="95"/>
        </w:rPr>
        <w:t>different</w:t>
      </w:r>
      <w:r>
        <w:rPr>
          <w:color w:val="9E0A0F"/>
          <w:spacing w:val="25"/>
          <w:w w:val="99"/>
        </w:rPr>
        <w:t> </w:t>
      </w:r>
      <w:r>
        <w:rPr>
          <w:color w:val="9E0A0F"/>
          <w:w w:val="95"/>
        </w:rPr>
        <w:t>conﬁgurations</w:t>
      </w:r>
      <w:r>
        <w:rPr>
          <w:color w:val="9E0A0F"/>
          <w:spacing w:val="7"/>
          <w:w w:val="95"/>
        </w:rPr>
        <w:t> </w:t>
      </w:r>
      <w:r>
        <w:rPr>
          <w:color w:val="9E0A0F"/>
          <w:w w:val="95"/>
        </w:rPr>
        <w:t>via</w:t>
      </w:r>
      <w:r>
        <w:rPr>
          <w:color w:val="9E0A0F"/>
          <w:spacing w:val="6"/>
          <w:w w:val="95"/>
        </w:rPr>
        <w:t> </w:t>
      </w:r>
      <w:r>
        <w:rPr>
          <w:color w:val="9E0A0F"/>
          <w:spacing w:val="-1"/>
          <w:w w:val="95"/>
        </w:rPr>
        <w:t>different</w:t>
      </w:r>
      <w:r>
        <w:rPr>
          <w:color w:val="9E0A0F"/>
          <w:spacing w:val="7"/>
          <w:w w:val="95"/>
        </w:rPr>
        <w:t> </w:t>
      </w:r>
      <w:r>
        <w:rPr>
          <w:color w:val="9E0A0F"/>
          <w:w w:val="95"/>
        </w:rPr>
        <w:t>EDID</w:t>
      </w:r>
      <w:r>
        <w:rPr>
          <w:color w:val="9E0A0F"/>
          <w:spacing w:val="7"/>
          <w:w w:val="95"/>
        </w:rPr>
        <w:t> </w:t>
      </w:r>
      <w:r>
        <w:rPr>
          <w:color w:val="9E0A0F"/>
          <w:w w:val="95"/>
        </w:rPr>
        <w:t>modes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3" w:lineRule="auto" w:before="0" w:after="0"/>
        <w:ind w:left="270" w:right="0" w:hanging="160"/>
        <w:jc w:val="both"/>
        <w:rPr>
          <w:rFonts w:ascii="Arial" w:hAnsi="Arial" w:cs="Arial" w:eastAsia="Arial"/>
        </w:rPr>
      </w:pPr>
      <w:r>
        <w:rPr>
          <w:color w:val="58595B"/>
          <w:w w:val="95"/>
        </w:rPr>
        <w:t>Power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Detection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-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HDMI</w:t>
      </w:r>
      <w:r>
        <w:rPr>
          <w:color w:val="58595B"/>
          <w:spacing w:val="7"/>
          <w:w w:val="95"/>
        </w:rPr>
        <w:t> </w:t>
      </w:r>
      <w:r>
        <w:rPr>
          <w:color w:val="58595B"/>
          <w:spacing w:val="-1"/>
          <w:w w:val="95"/>
        </w:rPr>
        <w:t>sour</w:t>
      </w:r>
      <w:r>
        <w:rPr>
          <w:color w:val="58595B"/>
          <w:spacing w:val="-2"/>
          <w:w w:val="95"/>
        </w:rPr>
        <w:t>ces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6"/>
          <w:w w:val="95"/>
        </w:rPr>
        <w:t> </w:t>
      </w:r>
      <w:r>
        <w:rPr>
          <w:color w:val="58595B"/>
          <w:spacing w:val="-1"/>
          <w:w w:val="95"/>
        </w:rPr>
        <w:t>powered</w:t>
      </w:r>
      <w:r>
        <w:rPr>
          <w:color w:val="58595B"/>
          <w:spacing w:val="7"/>
          <w:w w:val="95"/>
        </w:rPr>
        <w:t> </w:t>
      </w:r>
      <w:r>
        <w:rPr>
          <w:color w:val="58595B"/>
          <w:spacing w:val="-1"/>
          <w:w w:val="95"/>
        </w:rPr>
        <w:t>off,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7"/>
          <w:w w:val="99"/>
        </w:rPr>
        <w:t> </w:t>
      </w:r>
      <w:r>
        <w:rPr>
          <w:rFonts w:ascii="Arial" w:hAnsi="Arial" w:cs="Arial" w:eastAsia="Arial"/>
          <w:color w:val="58595B"/>
          <w:w w:val="95"/>
        </w:rPr>
        <w:t>VM0808H</w:t>
      </w:r>
      <w:r>
        <w:rPr>
          <w:rFonts w:ascii="Arial" w:hAnsi="Arial" w:cs="Arial" w:eastAsia="Arial"/>
          <w:color w:val="58595B"/>
          <w:spacing w:val="1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can</w:t>
      </w:r>
      <w:r>
        <w:rPr>
          <w:rFonts w:ascii="Arial" w:hAnsi="Arial" w:cs="Arial" w:eastAsia="Arial"/>
          <w:color w:val="58595B"/>
          <w:spacing w:val="1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automatically</w:t>
      </w:r>
      <w:r>
        <w:rPr>
          <w:rFonts w:ascii="Arial" w:hAnsi="Arial" w:cs="Arial" w:eastAsia="Arial"/>
          <w:color w:val="58595B"/>
          <w:spacing w:val="1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switch</w:t>
      </w:r>
      <w:r>
        <w:rPr>
          <w:rFonts w:ascii="Arial" w:hAnsi="Arial" w:cs="Arial" w:eastAsia="Arial"/>
          <w:color w:val="58595B"/>
          <w:spacing w:val="1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to</w:t>
      </w:r>
      <w:r>
        <w:rPr>
          <w:rFonts w:ascii="Arial" w:hAnsi="Arial" w:cs="Arial" w:eastAsia="Arial"/>
          <w:color w:val="58595B"/>
          <w:spacing w:val="1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the</w:t>
      </w:r>
      <w:r>
        <w:rPr>
          <w:rFonts w:ascii="Arial" w:hAnsi="Arial" w:cs="Arial" w:eastAsia="Arial"/>
          <w:color w:val="58595B"/>
          <w:spacing w:val="16"/>
          <w:w w:val="95"/>
        </w:rPr>
        <w:t> </w:t>
      </w:r>
      <w:r>
        <w:rPr>
          <w:rFonts w:ascii="Arial" w:hAnsi="Arial" w:cs="Arial" w:eastAsia="Arial"/>
          <w:color w:val="58595B"/>
          <w:w w:val="95"/>
        </w:rPr>
        <w:t>next</w:t>
      </w:r>
      <w:r>
        <w:rPr>
          <w:rFonts w:ascii="Arial" w:hAnsi="Arial" w:cs="Arial" w:eastAsia="Arial"/>
          <w:color w:val="58595B"/>
          <w:spacing w:val="17"/>
          <w:w w:val="95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powered-on</w:t>
      </w:r>
      <w:r>
        <w:rPr>
          <w:rFonts w:ascii="Arial" w:hAnsi="Arial" w:cs="Arial" w:eastAsia="Arial"/>
          <w:color w:val="58595B"/>
          <w:spacing w:val="26"/>
          <w:w w:val="97"/>
        </w:rPr>
        <w:t> </w:t>
      </w:r>
      <w:r>
        <w:rPr>
          <w:rFonts w:ascii="Arial" w:hAnsi="Arial" w:cs="Arial" w:eastAsia="Arial"/>
          <w:color w:val="58595B"/>
          <w:spacing w:val="-1"/>
          <w:w w:val="95"/>
        </w:rPr>
        <w:t>sour</w:t>
      </w:r>
      <w:r>
        <w:rPr>
          <w:rFonts w:ascii="Arial" w:hAnsi="Arial" w:cs="Arial" w:eastAsia="Arial"/>
          <w:color w:val="58595B"/>
          <w:spacing w:val="-2"/>
          <w:w w:val="95"/>
        </w:rPr>
        <w:t>ce</w:t>
      </w:r>
      <w:r>
        <w:rPr>
          <w:rFonts w:ascii="Arial" w:hAnsi="Arial" w:cs="Arial" w:eastAsia="Arial"/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60"/>
        <w:jc w:val="left"/>
      </w:pPr>
      <w:r>
        <w:rPr>
          <w:color w:val="58595B"/>
          <w:spacing w:val="-1"/>
          <w:w w:val="95"/>
        </w:rPr>
        <w:t>Firmwar</w:t>
      </w:r>
      <w:r>
        <w:rPr>
          <w:color w:val="58595B"/>
          <w:spacing w:val="-2"/>
          <w:w w:val="95"/>
        </w:rPr>
        <w:t>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upgradeable</w:t>
      </w:r>
      <w:r>
        <w:rPr>
          <w:color w:val="000000"/>
        </w:rPr>
      </w:r>
    </w:p>
    <w:p>
      <w:pPr>
        <w:pStyle w:val="BodyText"/>
        <w:numPr>
          <w:ilvl w:val="0"/>
          <w:numId w:val="1"/>
        </w:numPr>
        <w:tabs>
          <w:tab w:pos="270" w:val="left" w:leader="none"/>
        </w:tabs>
        <w:spacing w:line="240" w:lineRule="auto" w:before="3" w:after="0"/>
        <w:ind w:left="270" w:right="0" w:hanging="160"/>
        <w:jc w:val="left"/>
      </w:pPr>
      <w:r>
        <w:rPr>
          <w:color w:val="58595B"/>
          <w:w w:val="95"/>
        </w:rPr>
        <w:t>Rack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Mountable</w:t>
      </w:r>
      <w:r>
        <w:rPr>
          <w:color w:val="000000"/>
        </w:rPr>
      </w:r>
    </w:p>
    <w:p>
      <w:pPr>
        <w:spacing w:line="163" w:lineRule="exact" w:before="0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color w:val="58595B"/>
          <w:spacing w:val="-2"/>
          <w:w w:val="95"/>
          <w:sz w:val="16"/>
          <w:szCs w:val="16"/>
        </w:rPr>
        <w:t>Envir</w:t>
      </w:r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>onment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0" w:lineRule="auto" w:before="0"/>
        <w:ind w:left="110" w:right="18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0"/>
          <w:sz w:val="16"/>
          <w:szCs w:val="16"/>
        </w:rPr>
        <w:t>Physical</w:t>
      </w:r>
      <w:r>
        <w:rPr>
          <w:rFonts w:ascii="Arial" w:hAnsi="Arial" w:cs="Arial" w:eastAsia="Arial"/>
          <w:color w:val="58595B"/>
          <w:w w:val="88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2"/>
          <w:w w:val="90"/>
          <w:sz w:val="16"/>
          <w:szCs w:val="16"/>
        </w:rPr>
        <w:t>Pr</w:t>
      </w:r>
      <w:r>
        <w:rPr>
          <w:rFonts w:ascii="Arial" w:hAnsi="Arial" w:cs="Arial" w:eastAsia="Arial"/>
          <w:color w:val="58595B"/>
          <w:spacing w:val="-1"/>
          <w:w w:val="90"/>
          <w:sz w:val="16"/>
          <w:szCs w:val="16"/>
        </w:rPr>
        <w:t>operties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226" w:val="left" w:leader="none"/>
        </w:tabs>
        <w:spacing w:before="70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Storage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5"/>
          <w:w w:val="95"/>
          <w:sz w:val="16"/>
          <w:szCs w:val="16"/>
        </w:rPr>
        <w:t>T</w:t>
      </w:r>
      <w:r>
        <w:rPr>
          <w:rFonts w:ascii="Arial" w:hAnsi="Arial" w:cs="Arial" w:eastAsia="Arial"/>
          <w:color w:val="58595B"/>
          <w:spacing w:val="-4"/>
          <w:w w:val="95"/>
          <w:sz w:val="16"/>
          <w:szCs w:val="16"/>
        </w:rPr>
        <w:t>emp.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-20–60ºC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1575" w:val="left" w:leader="none"/>
          <w:tab w:pos="2357" w:val="left" w:leader="none"/>
        </w:tabs>
        <w:spacing w:line="295" w:lineRule="auto" w:before="42"/>
        <w:ind w:left="110" w:right="45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Humidity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0–80%</w:t>
      </w:r>
      <w:r>
        <w:rPr>
          <w:rFonts w:ascii="Arial" w:hAnsi="Arial" w:cs="Arial" w:eastAsia="Arial"/>
          <w:color w:val="58595B"/>
          <w:spacing w:val="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RH,</w:t>
      </w:r>
      <w:r>
        <w:rPr>
          <w:rFonts w:ascii="Arial" w:hAnsi="Arial" w:cs="Arial" w:eastAsia="Arial"/>
          <w:color w:val="58595B"/>
          <w:spacing w:val="1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Non-condensing</w:t>
      </w:r>
      <w:r>
        <w:rPr>
          <w:rFonts w:ascii="Arial" w:hAnsi="Arial" w:cs="Arial" w:eastAsia="Arial"/>
          <w:color w:val="58595B"/>
          <w:w w:val="96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Housing</w:t>
        <w:tab/>
        <w:tab/>
        <w:t>Metal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2290" w:val="left" w:leader="none"/>
        </w:tabs>
        <w:spacing w:before="1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spacing w:val="-1"/>
          <w:sz w:val="16"/>
          <w:szCs w:val="16"/>
        </w:rPr>
        <w:t>Weight</w:t>
        <w:tab/>
      </w:r>
      <w:r>
        <w:rPr>
          <w:rFonts w:ascii="Arial" w:hAnsi="Arial" w:cs="Arial" w:eastAsia="Arial"/>
          <w:color w:val="58595B"/>
          <w:sz w:val="16"/>
          <w:szCs w:val="16"/>
        </w:rPr>
        <w:t>4.01 kg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line="140" w:lineRule="exact" w:before="37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sz w:val="16"/>
          <w:szCs w:val="16"/>
        </w:rPr>
        <w:t>Dimensions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1712" w:val="left" w:leader="none"/>
        </w:tabs>
        <w:spacing w:line="240" w:lineRule="exact" w:before="0"/>
        <w:ind w:left="11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color w:val="58595B"/>
          <w:w w:val="95"/>
          <w:position w:val="-9"/>
          <w:sz w:val="16"/>
          <w:szCs w:val="16"/>
        </w:rPr>
        <w:t>(L x</w:t>
      </w:r>
      <w:r>
        <w:rPr>
          <w:rFonts w:ascii="Arial" w:hAnsi="Arial" w:cs="Arial" w:eastAsia="Arial"/>
          <w:color w:val="58595B"/>
          <w:spacing w:val="1"/>
          <w:w w:val="95"/>
          <w:position w:val="-9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position w:val="-9"/>
          <w:sz w:val="16"/>
          <w:szCs w:val="16"/>
        </w:rPr>
        <w:t>W</w:t>
      </w:r>
      <w:r>
        <w:rPr>
          <w:rFonts w:ascii="Arial" w:hAnsi="Arial" w:cs="Arial" w:eastAsia="Arial"/>
          <w:color w:val="58595B"/>
          <w:spacing w:val="1"/>
          <w:w w:val="95"/>
          <w:position w:val="-9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position w:val="-9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1"/>
          <w:w w:val="95"/>
          <w:position w:val="-9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position w:val="-9"/>
          <w:sz w:val="16"/>
          <w:szCs w:val="16"/>
        </w:rPr>
        <w:t>H)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43.24</w:t>
      </w:r>
      <w:r>
        <w:rPr>
          <w:rFonts w:ascii="Arial" w:hAnsi="Arial" w:cs="Arial" w:eastAsia="Arial"/>
          <w:color w:val="58595B"/>
          <w:spacing w:val="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27.12</w:t>
      </w:r>
      <w:r>
        <w:rPr>
          <w:rFonts w:ascii="Arial" w:hAnsi="Arial" w:cs="Arial" w:eastAsia="Arial"/>
          <w:color w:val="58595B"/>
          <w:spacing w:val="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x</w:t>
      </w:r>
      <w:r>
        <w:rPr>
          <w:rFonts w:ascii="Arial" w:hAnsi="Arial" w:cs="Arial" w:eastAsia="Arial"/>
          <w:color w:val="58595B"/>
          <w:spacing w:val="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4.40</w:t>
      </w:r>
      <w:r>
        <w:rPr>
          <w:rFonts w:ascii="Arial" w:hAnsi="Arial" w:cs="Arial" w:eastAsia="Arial"/>
          <w:color w:val="58595B"/>
          <w:spacing w:val="1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cm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after="0" w:line="24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06" w:h="16840"/>
          <w:pgMar w:top="360" w:bottom="280" w:left="740" w:right="740"/>
          <w:cols w:num="3" w:equalWidth="0">
            <w:col w:w="4902" w:space="455"/>
            <w:col w:w="970" w:space="113"/>
            <w:col w:w="3986"/>
          </w:cols>
        </w:sectPr>
      </w:pP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6" w:h="16840"/>
          <w:pgMar w:top="360" w:bottom="280" w:left="740" w:right="740"/>
        </w:sectPr>
      </w:pPr>
    </w:p>
    <w:p>
      <w:pPr>
        <w:spacing w:before="74"/>
        <w:ind w:left="1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42.938694pt;margin-top:.099984pt;width:516.780915pt;height:.1pt;mso-position-horizontal-relative:page;mso-position-vertical-relative:paragraph;z-index:-2667" coordorigin="859,2" coordsize="10336,2">
            <v:shape style="position:absolute;left:859;top:2;width:10336;height:2" coordorigin="859,2" coordsize="10336,0" path="m859,2l11194,2e" filled="f" stroked="t" strokeweight=".505666pt" strokecolor="#808285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i/>
          <w:color w:val="58595B"/>
          <w:spacing w:val="-4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color w:val="58595B"/>
          <w:spacing w:val="-5"/>
          <w:sz w:val="20"/>
          <w:szCs w:val="20"/>
        </w:rPr>
        <w:t>TEN</w:t>
      </w:r>
      <w:r>
        <w:rPr>
          <w:rFonts w:ascii="Arial" w:hAnsi="Arial" w:cs="Arial" w:eastAsia="Arial"/>
          <w:b/>
          <w:bCs/>
          <w:i/>
          <w:color w:val="58595B"/>
          <w:spacing w:val="-2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58595B"/>
          <w:sz w:val="20"/>
          <w:szCs w:val="20"/>
        </w:rPr>
        <w:t>International</w:t>
      </w:r>
      <w:r>
        <w:rPr>
          <w:rFonts w:ascii="Arial" w:hAnsi="Arial" w:cs="Arial" w:eastAsia="Arial"/>
          <w:b/>
          <w:bCs/>
          <w:i/>
          <w:color w:val="58595B"/>
          <w:spacing w:val="-19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58595B"/>
          <w:sz w:val="20"/>
          <w:szCs w:val="20"/>
        </w:rPr>
        <w:t>Co.,</w:t>
      </w:r>
      <w:r>
        <w:rPr>
          <w:rFonts w:ascii="Arial" w:hAnsi="Arial" w:cs="Arial" w:eastAsia="Arial"/>
          <w:b/>
          <w:bCs/>
          <w:i/>
          <w:color w:val="58595B"/>
          <w:spacing w:val="-2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color w:val="58595B"/>
          <w:sz w:val="20"/>
          <w:szCs w:val="20"/>
        </w:rPr>
        <w:t>Ltd.</w:t>
      </w:r>
      <w:r>
        <w:rPr>
          <w:rFonts w:ascii="Arial" w:hAnsi="Arial" w:cs="Arial" w:eastAsia="Arial"/>
          <w:color w:val="000000"/>
          <w:sz w:val="20"/>
          <w:szCs w:val="20"/>
        </w:rPr>
      </w:r>
    </w:p>
    <w:p>
      <w:pPr>
        <w:spacing w:before="33"/>
        <w:ind w:left="1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1.943382pt;margin-top:2.310596pt;width:518.797278pt;height:36.703273pt;mso-position-horizontal-relative:page;mso-position-vertical-relative:paragraph;z-index:-2669" coordorigin="839,46" coordsize="10376,734">
            <v:group style="position:absolute;left:7142;top:249;width:145;height:151" coordorigin="7142,249" coordsize="145,151">
              <v:shape style="position:absolute;left:7142;top:249;width:145;height:151" coordorigin="7142,249" coordsize="145,151" path="m7142,351l7183,273,7196,258,7213,250,7231,249,7249,254,7264,264,7286,303,7231,400,7142,351xe" filled="f" stroked="t" strokeweight=".535178pt" strokecolor="#58595B">
                <v:path arrowok="t"/>
              </v:shape>
            </v:group>
            <v:group style="position:absolute;left:7340;top:338;width:141;height:150" coordorigin="7340,338" coordsize="141,150">
              <v:shape style="position:absolute;left:7340;top:338;width:141;height:150" coordorigin="7340,338" coordsize="141,150" path="m7425,338l7474,413,7481,430,7480,448,7473,464,7461,478,7445,486,7397,488,7340,392,7425,338xe" filled="f" stroked="t" strokeweight=".535207pt" strokecolor="#58595B">
                <v:path arrowok="t"/>
              </v:shape>
            </v:group>
            <v:group style="position:absolute;left:7157;top:489;width:137;height:103" coordorigin="7157,489" coordsize="137,103">
              <v:shape style="position:absolute;left:7157;top:489;width:137;height:103" coordorigin="7157,489" coordsize="137,103" path="m7293,592l7205,592,7157,544,7159,526,7182,489,7293,489,7293,592xe" filled="f" stroked="t" strokeweight=".534510pt" strokecolor="#58595B">
                <v:path arrowok="t"/>
              </v:shape>
            </v:group>
            <v:group style="position:absolute;left:7080;top:378;width:157;height:196" coordorigin="7080,378" coordsize="157,196">
              <v:shape style="position:absolute;left:7080;top:378;width:157;height:196" coordorigin="7080,378" coordsize="157,196" path="m7204,456l7237,479,7184,384,7080,378,7112,402,7095,427,7090,442,7089,461,7098,481,7168,574,7158,555,7157,535,7163,518,7204,456xe" filled="f" stroked="t" strokeweight=".535538pt" strokecolor="#58595B">
                <v:path arrowok="t"/>
              </v:shape>
            </v:group>
            <v:group style="position:absolute;left:7306;top:448;width:171;height:184" coordorigin="7306,448" coordsize="171,184">
              <v:shape style="position:absolute;left:7306;top:448;width:171;height:184" coordorigin="7306,448" coordsize="171,184" path="m7358,488l7358,448,7306,541,7360,632,7360,593,7391,593,7408,589,7426,577,7478,454,7466,473,7448,485,7358,488xe" filled="f" stroked="t" strokeweight=".535233pt" strokecolor="#58595B">
                <v:path arrowok="t"/>
              </v:shape>
            </v:group>
            <v:group style="position:absolute;left:7218;top:235;width:215;height:121" coordorigin="7218,235" coordsize="215,121">
              <v:shape style="position:absolute;left:7218;top:235;width:215;height:121" coordorigin="7218,235" coordsize="215,121" path="m7305,338l7268,357,7377,357,7433,268,7397,285,7382,258,7371,245,7354,235,7218,249,7240,250,7258,259,7270,272,7305,338xe" filled="f" stroked="t" strokeweight=".533994pt" strokecolor="#58595B">
                <v:path arrowok="t"/>
              </v:shape>
            </v:group>
            <v:group style="position:absolute;left:844;top:51;width:10366;height:724" coordorigin="844,51" coordsize="10366,724">
              <v:shape style="position:absolute;left:844;top:51;width:10366;height:724" coordorigin="844,51" coordsize="10366,724" path="m11210,51l7234,51,7205,52,7119,70,7042,106,6976,157,6924,223,6888,299,6871,384,6870,413,6871,443,6888,528,6924,604,6976,669,7042,721,7119,757,7205,774,7234,775,844,775e" filled="f" stroked="t" strokeweight=".505685pt" strokecolor="#808285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58595B"/>
          <w:spacing w:val="-6"/>
          <w:w w:val="95"/>
          <w:sz w:val="16"/>
          <w:szCs w:val="16"/>
        </w:rPr>
        <w:t>3</w:t>
      </w:r>
      <w:r>
        <w:rPr>
          <w:rFonts w:ascii="Arial" w:hAnsi="Arial" w:cs="Arial" w:eastAsia="Arial"/>
          <w:color w:val="58595B"/>
          <w:spacing w:val="-8"/>
          <w:w w:val="95"/>
          <w:sz w:val="16"/>
          <w:szCs w:val="16"/>
        </w:rPr>
        <w:t>F</w:t>
      </w:r>
      <w:r>
        <w:rPr>
          <w:rFonts w:ascii="Arial" w:hAnsi="Arial" w:cs="Arial" w:eastAsia="Arial"/>
          <w:color w:val="58595B"/>
          <w:spacing w:val="-6"/>
          <w:w w:val="95"/>
          <w:sz w:val="16"/>
          <w:szCs w:val="16"/>
        </w:rPr>
        <w:t>.,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No.125,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Sec.</w:t>
      </w:r>
      <w:r>
        <w:rPr>
          <w:rFonts w:ascii="Arial" w:hAnsi="Arial" w:cs="Arial" w:eastAsia="Arial"/>
          <w:color w:val="58595B"/>
          <w:spacing w:val="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2,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Datong</w:t>
      </w:r>
      <w:r>
        <w:rPr>
          <w:rFonts w:ascii="Arial" w:hAnsi="Arial" w:cs="Arial" w:eastAsia="Arial"/>
          <w:color w:val="58595B"/>
          <w:spacing w:val="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Rd.,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Sijhih</w:t>
      </w:r>
      <w:r>
        <w:rPr>
          <w:rFonts w:ascii="Arial" w:hAnsi="Arial" w:cs="Arial" w:eastAsia="Arial"/>
          <w:color w:val="58595B"/>
          <w:spacing w:val="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District.,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New</w:t>
      </w:r>
      <w:r>
        <w:rPr>
          <w:rFonts w:ascii="Arial" w:hAnsi="Arial" w:cs="Arial" w:eastAsia="Arial"/>
          <w:color w:val="58595B"/>
          <w:spacing w:val="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4"/>
          <w:w w:val="95"/>
          <w:sz w:val="16"/>
          <w:szCs w:val="16"/>
        </w:rPr>
        <w:t>Taipei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City</w:t>
      </w:r>
      <w:r>
        <w:rPr>
          <w:rFonts w:ascii="Arial" w:hAnsi="Arial" w:cs="Arial" w:eastAsia="Arial"/>
          <w:color w:val="58595B"/>
          <w:spacing w:val="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221,</w:t>
      </w:r>
      <w:r>
        <w:rPr>
          <w:rFonts w:ascii="Arial" w:hAnsi="Arial" w:cs="Arial" w:eastAsia="Arial"/>
          <w:color w:val="58595B"/>
          <w:spacing w:val="1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spacing w:val="-4"/>
          <w:w w:val="95"/>
          <w:sz w:val="16"/>
          <w:szCs w:val="16"/>
        </w:rPr>
        <w:t>T</w:t>
      </w:r>
      <w:r>
        <w:rPr>
          <w:rFonts w:ascii="Arial" w:hAnsi="Arial" w:cs="Arial" w:eastAsia="Arial"/>
          <w:color w:val="58595B"/>
          <w:spacing w:val="-3"/>
          <w:w w:val="95"/>
          <w:sz w:val="16"/>
          <w:szCs w:val="16"/>
        </w:rPr>
        <w:t>aiwan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20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color w:val="58595B"/>
          <w:sz w:val="10"/>
          <w:szCs w:val="10"/>
        </w:rPr>
        <w:t>©</w:t>
      </w:r>
      <w:r>
        <w:rPr>
          <w:rFonts w:ascii="Arial" w:hAnsi="Arial" w:cs="Arial" w:eastAsia="Arial"/>
          <w:color w:val="58595B"/>
          <w:spacing w:val="-9"/>
          <w:sz w:val="10"/>
          <w:szCs w:val="10"/>
        </w:rPr>
        <w:t> </w:t>
      </w:r>
      <w:r>
        <w:rPr>
          <w:rFonts w:ascii="Arial" w:hAnsi="Arial" w:cs="Arial" w:eastAsia="Arial"/>
          <w:color w:val="58595B"/>
          <w:sz w:val="10"/>
          <w:szCs w:val="10"/>
        </w:rPr>
        <w:t>Copyright</w:t>
      </w:r>
      <w:r>
        <w:rPr>
          <w:rFonts w:ascii="Arial" w:hAnsi="Arial" w:cs="Arial" w:eastAsia="Arial"/>
          <w:color w:val="58595B"/>
          <w:spacing w:val="-9"/>
          <w:sz w:val="10"/>
          <w:szCs w:val="10"/>
        </w:rPr>
        <w:t> </w:t>
      </w:r>
      <w:r>
        <w:rPr>
          <w:rFonts w:ascii="Arial" w:hAnsi="Arial" w:cs="Arial" w:eastAsia="Arial"/>
          <w:color w:val="58595B"/>
          <w:sz w:val="10"/>
          <w:szCs w:val="10"/>
        </w:rPr>
        <w:t>2012</w:t>
      </w:r>
      <w:r>
        <w:rPr>
          <w:rFonts w:ascii="Arial" w:hAnsi="Arial" w:cs="Arial" w:eastAsia="Arial"/>
          <w:color w:val="58595B"/>
          <w:spacing w:val="-8"/>
          <w:sz w:val="10"/>
          <w:szCs w:val="10"/>
        </w:rPr>
        <w:t> </w:t>
      </w:r>
      <w:r>
        <w:rPr>
          <w:rFonts w:ascii="Arial" w:hAnsi="Arial" w:cs="Arial" w:eastAsia="Arial"/>
          <w:color w:val="58595B"/>
          <w:spacing w:val="-2"/>
          <w:sz w:val="10"/>
          <w:szCs w:val="10"/>
        </w:rPr>
        <w:t>A</w:t>
      </w:r>
      <w:r>
        <w:rPr>
          <w:rFonts w:ascii="Arial" w:hAnsi="Arial" w:cs="Arial" w:eastAsia="Arial"/>
          <w:color w:val="58595B"/>
          <w:spacing w:val="-3"/>
          <w:sz w:val="10"/>
          <w:szCs w:val="10"/>
        </w:rPr>
        <w:t>TEN®</w:t>
      </w:r>
      <w:r>
        <w:rPr>
          <w:rFonts w:ascii="Arial" w:hAnsi="Arial" w:cs="Arial" w:eastAsia="Arial"/>
          <w:color w:val="58595B"/>
          <w:spacing w:val="-9"/>
          <w:sz w:val="10"/>
          <w:szCs w:val="10"/>
        </w:rPr>
        <w:t> </w:t>
      </w:r>
      <w:r>
        <w:rPr>
          <w:rFonts w:ascii="Arial" w:hAnsi="Arial" w:cs="Arial" w:eastAsia="Arial"/>
          <w:color w:val="58595B"/>
          <w:sz w:val="10"/>
          <w:szCs w:val="10"/>
        </w:rPr>
        <w:t>International</w:t>
      </w:r>
      <w:r>
        <w:rPr>
          <w:rFonts w:ascii="Arial" w:hAnsi="Arial" w:cs="Arial" w:eastAsia="Arial"/>
          <w:color w:val="58595B"/>
          <w:spacing w:val="-8"/>
          <w:sz w:val="10"/>
          <w:szCs w:val="10"/>
        </w:rPr>
        <w:t> </w:t>
      </w:r>
      <w:r>
        <w:rPr>
          <w:rFonts w:ascii="Arial" w:hAnsi="Arial" w:cs="Arial" w:eastAsia="Arial"/>
          <w:color w:val="58595B"/>
          <w:sz w:val="10"/>
          <w:szCs w:val="10"/>
        </w:rPr>
        <w:t>Co.,</w:t>
      </w:r>
      <w:r>
        <w:rPr>
          <w:rFonts w:ascii="Arial" w:hAnsi="Arial" w:cs="Arial" w:eastAsia="Arial"/>
          <w:color w:val="58595B"/>
          <w:spacing w:val="-9"/>
          <w:sz w:val="10"/>
          <w:szCs w:val="10"/>
        </w:rPr>
        <w:t> </w:t>
      </w:r>
      <w:r>
        <w:rPr>
          <w:rFonts w:ascii="Arial" w:hAnsi="Arial" w:cs="Arial" w:eastAsia="Arial"/>
          <w:color w:val="58595B"/>
          <w:sz w:val="10"/>
          <w:szCs w:val="10"/>
        </w:rPr>
        <w:t>Ltd.</w:t>
      </w:r>
      <w:r>
        <w:rPr>
          <w:rFonts w:ascii="Arial" w:hAnsi="Arial" w:cs="Arial" w:eastAsia="Arial"/>
          <w:color w:val="000000"/>
          <w:sz w:val="10"/>
          <w:szCs w:val="10"/>
        </w:rPr>
      </w:r>
    </w:p>
    <w:p>
      <w:pPr>
        <w:spacing w:line="120" w:lineRule="exact" w:before="0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before="0"/>
        <w:ind w:left="9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color w:val="58595B"/>
          <w:w w:val="95"/>
          <w:sz w:val="14"/>
          <w:szCs w:val="14"/>
        </w:rPr>
        <w:t>Printed</w:t>
      </w:r>
      <w:r>
        <w:rPr>
          <w:rFonts w:ascii="Arial" w:hAnsi="Arial" w:cs="Arial" w:eastAsia="Arial"/>
          <w:color w:val="58595B"/>
          <w:spacing w:val="15"/>
          <w:w w:val="95"/>
          <w:sz w:val="14"/>
          <w:szCs w:val="14"/>
        </w:rPr>
        <w:t> </w:t>
      </w:r>
      <w:r>
        <w:rPr>
          <w:rFonts w:ascii="Arial" w:hAnsi="Arial" w:cs="Arial" w:eastAsia="Arial"/>
          <w:color w:val="58595B"/>
          <w:w w:val="95"/>
          <w:sz w:val="14"/>
          <w:szCs w:val="14"/>
        </w:rPr>
        <w:t>03/2014</w:t>
      </w:r>
      <w:r>
        <w:rPr>
          <w:rFonts w:ascii="Arial" w:hAnsi="Arial" w:cs="Arial" w:eastAsia="Arial"/>
          <w:color w:val="58595B"/>
          <w:spacing w:val="15"/>
          <w:w w:val="95"/>
          <w:sz w:val="14"/>
          <w:szCs w:val="14"/>
        </w:rPr>
        <w:t> </w:t>
      </w:r>
      <w:r>
        <w:rPr>
          <w:rFonts w:ascii="Arial" w:hAnsi="Arial" w:cs="Arial" w:eastAsia="Arial"/>
          <w:color w:val="58595B"/>
          <w:w w:val="95"/>
          <w:sz w:val="14"/>
          <w:szCs w:val="14"/>
        </w:rPr>
        <w:t>V2.0</w:t>
      </w:r>
      <w:r>
        <w:rPr>
          <w:rFonts w:ascii="Arial" w:hAnsi="Arial" w:cs="Arial" w:eastAsia="Arial"/>
          <w:color w:val="000000"/>
          <w:sz w:val="14"/>
          <w:szCs w:val="14"/>
        </w:rPr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1906" w:h="16840"/>
          <w:pgMar w:top="360" w:bottom="280" w:left="740" w:right="740"/>
          <w:cols w:num="3" w:equalWidth="0">
            <w:col w:w="5284" w:space="1415"/>
            <w:col w:w="2198" w:space="40"/>
            <w:col w:w="1489"/>
          </w:cols>
        </w:sectPr>
      </w:pPr>
    </w:p>
    <w:p>
      <w:pPr>
        <w:tabs>
          <w:tab w:pos="2085" w:val="left" w:leader="none"/>
        </w:tabs>
        <w:spacing w:line="170" w:lineRule="exact" w:before="0"/>
        <w:ind w:left="1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1.880398pt;margin-top:834.482361pt;width:553.661104pt;height:7.67435pt;mso-position-horizontal-relative:page;mso-position-vertical-relative:page;z-index:-2668" coordorigin="838,16690" coordsize="11073,153">
            <v:group style="position:absolute;left:1313;top:16695;width:10593;height:143" coordorigin="1313,16695" coordsize="10593,143">
              <v:shape style="position:absolute;left:1313;top:16695;width:10593;height:143" coordorigin="1313,16695" coordsize="10593,143" path="m11906,16695l1313,16695,1313,16838,11906,16838,11906,16695xe" filled="t" fillcolor="#0066B3" stroked="f">
                <v:path arrowok="t"/>
                <v:fill type="solid"/>
              </v:shape>
            </v:group>
            <v:group style="position:absolute;left:843;top:16695;width:468;height:143" coordorigin="843,16695" coordsize="468,143">
              <v:shape style="position:absolute;left:843;top:16695;width:468;height:143" coordorigin="843,16695" coordsize="468,143" path="m1311,16838l1311,16695,843,16695,843,16838,1311,16838xe" filled="t" fillcolor="#00AEE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-.249pt;margin-top:40.981915pt;width:562.3587pt;height:34.713pt;mso-position-horizontal-relative:page;mso-position-vertical-relative:page;z-index:-2654" coordorigin="-5,820" coordsize="11247,694">
            <v:group style="position:absolute;left:7931;top:825;width:2;height:513" coordorigin="7931,825" coordsize="2,513">
              <v:shape style="position:absolute;left:7931;top:825;width:2;height:513" coordorigin="7931,825" coordsize="0,513" path="m7931,1337l7931,825e" filled="f" stroked="t" strokeweight=".498pt" strokecolor="#808285">
                <v:path arrowok="t"/>
              </v:shape>
            </v:group>
            <v:group style="position:absolute;left:0;top:1329;width:7934;height:180" coordorigin="0,1329" coordsize="7934,180">
              <v:shape style="position:absolute;left:0;top:1329;width:7934;height:180" coordorigin="0,1329" coordsize="7934,180" path="m2,1509l7936,1509,7936,1329,2,1329,2,1509e" filled="t" fillcolor="#0066B3" stroked="f">
                <v:path arrowok="t"/>
                <v:fill type="solid"/>
              </v:shape>
            </v:group>
            <v:group style="position:absolute;left:7931;top:1329;width:3306;height:180" coordorigin="7931,1329" coordsize="3306,180">
              <v:shape style="position:absolute;left:7931;top:1329;width:3306;height:180" coordorigin="7931,1329" coordsize="3306,180" path="m11141,1329l7931,1329,7931,1509,11141,1509,11152,1509,11211,1483,11237,1423,11237,1419,11234,1396,11197,1343,11141,1329xe" filled="t" fillcolor="#80C342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0pt;margin-top:79.576515pt;width:560.6666pt;height:.1pt;mso-position-horizontal-relative:page;mso-position-vertical-relative:page;z-index:-2652" coordorigin="0,1592" coordsize="11213,2">
            <v:shape style="position:absolute;left:0;top:1592;width:11213;height:2" coordorigin="0,1592" coordsize="11213,0" path="m3,1592l11216,1592e" filled="f" stroked="t" strokeweight=".498pt" strokecolor="#808285">
              <v:path arrowok="t"/>
            </v:shape>
            <w10:wrap type="none"/>
          </v:group>
        </w:pict>
      </w:r>
      <w:r>
        <w:rPr>
          <w:rFonts w:ascii="Arial" w:hAnsi="Arial" w:cs="Arial" w:eastAsia="Arial"/>
          <w:color w:val="58595B"/>
          <w:sz w:val="16"/>
          <w:szCs w:val="16"/>
        </w:rPr>
        <w:t>Phone:</w:t>
      </w:r>
      <w:r>
        <w:rPr>
          <w:rFonts w:ascii="Arial" w:hAnsi="Arial" w:cs="Arial" w:eastAsia="Arial"/>
          <w:color w:val="58595B"/>
          <w:spacing w:val="-7"/>
          <w:sz w:val="16"/>
          <w:szCs w:val="16"/>
        </w:rPr>
        <w:t> </w:t>
      </w:r>
      <w:r>
        <w:rPr>
          <w:rFonts w:ascii="Arial" w:hAnsi="Arial" w:cs="Arial" w:eastAsia="Arial"/>
          <w:color w:val="58595B"/>
          <w:sz w:val="16"/>
          <w:szCs w:val="16"/>
        </w:rPr>
        <w:t>886-2-8692-6789</w:t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Fax:</w:t>
      </w:r>
      <w:r>
        <w:rPr>
          <w:rFonts w:ascii="Arial" w:hAnsi="Arial" w:cs="Arial" w:eastAsia="Arial"/>
          <w:color w:val="58595B"/>
          <w:spacing w:val="32"/>
          <w:w w:val="95"/>
          <w:sz w:val="16"/>
          <w:szCs w:val="16"/>
        </w:rPr>
        <w:t> </w:t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886-2-8692-6767</w:t>
      </w:r>
      <w:r>
        <w:rPr>
          <w:rFonts w:ascii="Arial" w:hAnsi="Arial" w:cs="Arial" w:eastAsia="Arial"/>
          <w:color w:val="000000"/>
          <w:sz w:val="16"/>
          <w:szCs w:val="16"/>
        </w:rPr>
      </w:r>
    </w:p>
    <w:p>
      <w:pPr>
        <w:tabs>
          <w:tab w:pos="1391" w:val="left" w:leader="none"/>
        </w:tabs>
        <w:spacing w:before="36"/>
        <w:ind w:left="120" w:right="0" w:firstLine="0"/>
        <w:jc w:val="left"/>
        <w:rPr>
          <w:rFonts w:ascii="Arial" w:hAnsi="Arial" w:cs="Arial" w:eastAsia="Arial"/>
          <w:sz w:val="16"/>
          <w:szCs w:val="16"/>
        </w:rPr>
      </w:pPr>
      <w:hyperlink r:id="rId279">
        <w:r>
          <w:rPr>
            <w:rFonts w:ascii="Arial" w:hAnsi="Arial" w:cs="Arial" w:eastAsia="Arial"/>
            <w:color w:val="58595B"/>
            <w:spacing w:val="-1"/>
            <w:w w:val="95"/>
            <w:sz w:val="16"/>
            <w:szCs w:val="16"/>
          </w:rPr>
          <w:t>www.aten.com</w:t>
        </w:r>
      </w:hyperlink>
      <w:r>
        <w:rPr>
          <w:rFonts w:ascii="Arial" w:hAnsi="Arial" w:cs="Arial" w:eastAsia="Arial"/>
          <w:color w:val="58595B"/>
          <w:spacing w:val="-1"/>
          <w:w w:val="95"/>
          <w:sz w:val="16"/>
          <w:szCs w:val="16"/>
        </w:rPr>
        <w:tab/>
      </w:r>
      <w:r>
        <w:rPr>
          <w:rFonts w:ascii="Arial" w:hAnsi="Arial" w:cs="Arial" w:eastAsia="Arial"/>
          <w:color w:val="58595B"/>
          <w:w w:val="95"/>
          <w:sz w:val="16"/>
          <w:szCs w:val="16"/>
        </w:rPr>
        <w:t>E-mail:</w:t>
      </w:r>
      <w:r>
        <w:rPr>
          <w:rFonts w:ascii="Arial" w:hAnsi="Arial" w:cs="Arial" w:eastAsia="Arial"/>
          <w:color w:val="58595B"/>
          <w:spacing w:val="-13"/>
          <w:w w:val="95"/>
          <w:sz w:val="16"/>
          <w:szCs w:val="16"/>
        </w:rPr>
        <w:t> </w:t>
      </w:r>
      <w:hyperlink r:id="rId280">
        <w:r>
          <w:rPr>
            <w:rFonts w:ascii="Arial" w:hAnsi="Arial" w:cs="Arial" w:eastAsia="Arial"/>
            <w:color w:val="58595B"/>
            <w:w w:val="95"/>
            <w:sz w:val="16"/>
            <w:szCs w:val="16"/>
          </w:rPr>
          <w:t>marketing@aten.com</w:t>
        </w:r>
        <w:r>
          <w:rPr>
            <w:rFonts w:ascii="Arial" w:hAnsi="Arial" w:cs="Arial" w:eastAsia="Arial"/>
            <w:color w:val="000000"/>
            <w:sz w:val="16"/>
            <w:szCs w:val="16"/>
          </w:rPr>
        </w:r>
      </w:hyperlink>
    </w:p>
    <w:p>
      <w:pPr>
        <w:spacing w:line="292" w:lineRule="auto" w:before="25"/>
        <w:ind w:left="120" w:right="553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color w:val="58595B"/>
          <w:spacing w:val="-2"/>
          <w:w w:val="95"/>
          <w:sz w:val="10"/>
          <w:szCs w:val="10"/>
        </w:rPr>
        <w:t>A</w:t>
      </w:r>
      <w:r>
        <w:rPr>
          <w:rFonts w:ascii="Arial" w:hAnsi="Arial" w:cs="Arial" w:eastAsia="Arial"/>
          <w:color w:val="58595B"/>
          <w:spacing w:val="-3"/>
          <w:w w:val="95"/>
          <w:sz w:val="10"/>
          <w:szCs w:val="10"/>
        </w:rPr>
        <w:t>TEN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 and the</w:t>
      </w:r>
      <w:r>
        <w:rPr>
          <w:rFonts w:ascii="Arial" w:hAnsi="Arial" w:cs="Arial" w:eastAsia="Arial"/>
          <w:color w:val="58595B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spacing w:val="-2"/>
          <w:w w:val="95"/>
          <w:sz w:val="10"/>
          <w:szCs w:val="10"/>
        </w:rPr>
        <w:t>A</w:t>
      </w:r>
      <w:r>
        <w:rPr>
          <w:rFonts w:ascii="Arial" w:hAnsi="Arial" w:cs="Arial" w:eastAsia="Arial"/>
          <w:color w:val="58595B"/>
          <w:spacing w:val="-3"/>
          <w:w w:val="95"/>
          <w:sz w:val="10"/>
          <w:szCs w:val="10"/>
        </w:rPr>
        <w:t>TEN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 logo </w:t>
      </w:r>
      <w:r>
        <w:rPr>
          <w:rFonts w:ascii="Arial" w:hAnsi="Arial" w:cs="Arial" w:eastAsia="Arial"/>
          <w:color w:val="58595B"/>
          <w:spacing w:val="-1"/>
          <w:w w:val="95"/>
          <w:sz w:val="10"/>
          <w:szCs w:val="10"/>
        </w:rPr>
        <w:t>ar</w:t>
      </w:r>
      <w:r>
        <w:rPr>
          <w:rFonts w:ascii="Arial" w:hAnsi="Arial" w:cs="Arial" w:eastAsia="Arial"/>
          <w:color w:val="58595B"/>
          <w:spacing w:val="-2"/>
          <w:w w:val="95"/>
          <w:sz w:val="10"/>
          <w:szCs w:val="10"/>
        </w:rPr>
        <w:t>e</w:t>
      </w:r>
      <w:r>
        <w:rPr>
          <w:rFonts w:ascii="Arial" w:hAnsi="Arial" w:cs="Arial" w:eastAsia="Arial"/>
          <w:color w:val="58595B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trademarks of </w:t>
      </w:r>
      <w:r>
        <w:rPr>
          <w:rFonts w:ascii="Arial" w:hAnsi="Arial" w:cs="Arial" w:eastAsia="Arial"/>
          <w:color w:val="58595B"/>
          <w:spacing w:val="-2"/>
          <w:w w:val="95"/>
          <w:sz w:val="10"/>
          <w:szCs w:val="10"/>
        </w:rPr>
        <w:t>A</w:t>
      </w:r>
      <w:r>
        <w:rPr>
          <w:rFonts w:ascii="Arial" w:hAnsi="Arial" w:cs="Arial" w:eastAsia="Arial"/>
          <w:color w:val="58595B"/>
          <w:spacing w:val="-3"/>
          <w:w w:val="95"/>
          <w:sz w:val="10"/>
          <w:szCs w:val="10"/>
        </w:rPr>
        <w:t>TEN</w:t>
      </w:r>
      <w:r>
        <w:rPr>
          <w:rFonts w:ascii="Arial" w:hAnsi="Arial" w:cs="Arial" w:eastAsia="Arial"/>
          <w:color w:val="58595B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International Co., Ltd.</w:t>
      </w:r>
      <w:r>
        <w:rPr>
          <w:rFonts w:ascii="Arial" w:hAnsi="Arial" w:cs="Arial" w:eastAsia="Arial"/>
          <w:color w:val="58595B"/>
          <w:spacing w:val="28"/>
          <w:w w:val="96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All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rights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spacing w:val="-1"/>
          <w:w w:val="95"/>
          <w:sz w:val="10"/>
          <w:szCs w:val="10"/>
        </w:rPr>
        <w:t>r</w:t>
      </w:r>
      <w:r>
        <w:rPr>
          <w:rFonts w:ascii="Arial" w:hAnsi="Arial" w:cs="Arial" w:eastAsia="Arial"/>
          <w:color w:val="58595B"/>
          <w:spacing w:val="-2"/>
          <w:w w:val="95"/>
          <w:sz w:val="10"/>
          <w:szCs w:val="10"/>
        </w:rPr>
        <w:t>eserved.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All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other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trademarks</w:t>
      </w:r>
      <w:r>
        <w:rPr>
          <w:rFonts w:ascii="Arial" w:hAnsi="Arial" w:cs="Arial" w:eastAsia="Arial"/>
          <w:color w:val="58595B"/>
          <w:spacing w:val="7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spacing w:val="-1"/>
          <w:w w:val="95"/>
          <w:sz w:val="10"/>
          <w:szCs w:val="10"/>
        </w:rPr>
        <w:t>ar</w:t>
      </w:r>
      <w:r>
        <w:rPr>
          <w:rFonts w:ascii="Arial" w:hAnsi="Arial" w:cs="Arial" w:eastAsia="Arial"/>
          <w:color w:val="58595B"/>
          <w:spacing w:val="-2"/>
          <w:w w:val="95"/>
          <w:sz w:val="10"/>
          <w:szCs w:val="10"/>
        </w:rPr>
        <w:t>e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the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spacing w:val="-1"/>
          <w:w w:val="95"/>
          <w:sz w:val="10"/>
          <w:szCs w:val="10"/>
        </w:rPr>
        <w:t>property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of</w:t>
      </w:r>
      <w:r>
        <w:rPr>
          <w:rFonts w:ascii="Arial" w:hAnsi="Arial" w:cs="Arial" w:eastAsia="Arial"/>
          <w:color w:val="58595B"/>
          <w:spacing w:val="6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their</w:t>
      </w:r>
      <w:r>
        <w:rPr>
          <w:rFonts w:ascii="Arial" w:hAnsi="Arial" w:cs="Arial" w:eastAsia="Arial"/>
          <w:color w:val="58595B"/>
          <w:spacing w:val="29"/>
          <w:w w:val="99"/>
          <w:sz w:val="10"/>
          <w:szCs w:val="10"/>
        </w:rPr>
        <w:t> </w:t>
      </w:r>
      <w:r>
        <w:rPr>
          <w:rFonts w:ascii="Arial" w:hAnsi="Arial" w:cs="Arial" w:eastAsia="Arial"/>
          <w:color w:val="58595B"/>
          <w:spacing w:val="-1"/>
          <w:w w:val="95"/>
          <w:sz w:val="10"/>
          <w:szCs w:val="10"/>
        </w:rPr>
        <w:t>r</w:t>
      </w:r>
      <w:r>
        <w:rPr>
          <w:rFonts w:ascii="Arial" w:hAnsi="Arial" w:cs="Arial" w:eastAsia="Arial"/>
          <w:color w:val="58595B"/>
          <w:spacing w:val="-2"/>
          <w:w w:val="95"/>
          <w:sz w:val="10"/>
          <w:szCs w:val="10"/>
        </w:rPr>
        <w:t>espective</w:t>
      </w:r>
      <w:r>
        <w:rPr>
          <w:rFonts w:ascii="Arial" w:hAnsi="Arial" w:cs="Arial" w:eastAsia="Arial"/>
          <w:color w:val="58595B"/>
          <w:spacing w:val="2"/>
          <w:w w:val="95"/>
          <w:sz w:val="10"/>
          <w:szCs w:val="10"/>
        </w:rPr>
        <w:t> </w:t>
      </w:r>
      <w:r>
        <w:rPr>
          <w:rFonts w:ascii="Arial" w:hAnsi="Arial" w:cs="Arial" w:eastAsia="Arial"/>
          <w:color w:val="58595B"/>
          <w:w w:val="95"/>
          <w:sz w:val="10"/>
          <w:szCs w:val="10"/>
        </w:rPr>
        <w:t>owners.</w:t>
      </w:r>
      <w:r>
        <w:rPr>
          <w:rFonts w:ascii="Arial" w:hAnsi="Arial" w:cs="Arial" w:eastAsia="Arial"/>
          <w:color w:val="000000"/>
          <w:sz w:val="10"/>
          <w:szCs w:val="10"/>
        </w:rPr>
      </w:r>
    </w:p>
    <w:sectPr>
      <w:type w:val="continuous"/>
      <w:pgSz w:w="11906" w:h="16840"/>
      <w:pgMar w:top="360" w:bottom="280" w:left="740" w:right="740"/>
      <w:cols w:num="2" w:equalWidth="0">
        <w:col w:w="3625" w:space="3074"/>
        <w:col w:w="37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160"/>
      </w:pPr>
      <w:rPr>
        <w:rFonts w:hint="default" w:ascii="Arial" w:hAnsi="Arial" w:eastAsia="Arial"/>
        <w:color w:val="58595B"/>
        <w:w w:val="142"/>
        <w:sz w:val="18"/>
        <w:szCs w:val="18"/>
      </w:rPr>
    </w:lvl>
    <w:lvl w:ilvl="1">
      <w:start w:val="1"/>
      <w:numFmt w:val="bullet"/>
      <w:lvlText w:val="•"/>
      <w:lvlJc w:val="left"/>
      <w:pPr>
        <w:ind w:hanging="141"/>
      </w:pPr>
      <w:rPr>
        <w:rFonts w:hint="default" w:ascii="Arial" w:hAnsi="Arial" w:eastAsia="Arial"/>
        <w:color w:val="58595B"/>
        <w:w w:val="142"/>
        <w:sz w:val="18"/>
        <w:szCs w:val="1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"/>
      <w:ind w:left="270" w:hanging="160"/>
    </w:pPr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70"/>
      <w:ind w:left="110"/>
      <w:outlineLvl w:val="1"/>
    </w:pPr>
    <w:rPr>
      <w:rFonts w:ascii="Arial" w:hAnsi="Arial" w:eastAsia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image" Target="media/image216.png"/><Relationship Id="rId221" Type="http://schemas.openxmlformats.org/officeDocument/2006/relationships/image" Target="media/image217.png"/><Relationship Id="rId222" Type="http://schemas.openxmlformats.org/officeDocument/2006/relationships/image" Target="media/image218.png"/><Relationship Id="rId223" Type="http://schemas.openxmlformats.org/officeDocument/2006/relationships/image" Target="media/image219.png"/><Relationship Id="rId224" Type="http://schemas.openxmlformats.org/officeDocument/2006/relationships/image" Target="media/image220.png"/><Relationship Id="rId225" Type="http://schemas.openxmlformats.org/officeDocument/2006/relationships/image" Target="media/image221.png"/><Relationship Id="rId226" Type="http://schemas.openxmlformats.org/officeDocument/2006/relationships/image" Target="media/image222.png"/><Relationship Id="rId227" Type="http://schemas.openxmlformats.org/officeDocument/2006/relationships/image" Target="media/image223.png"/><Relationship Id="rId228" Type="http://schemas.openxmlformats.org/officeDocument/2006/relationships/image" Target="media/image224.png"/><Relationship Id="rId229" Type="http://schemas.openxmlformats.org/officeDocument/2006/relationships/image" Target="media/image225.png"/><Relationship Id="rId230" Type="http://schemas.openxmlformats.org/officeDocument/2006/relationships/image" Target="media/image226.png"/><Relationship Id="rId231" Type="http://schemas.openxmlformats.org/officeDocument/2006/relationships/image" Target="media/image227.png"/><Relationship Id="rId232" Type="http://schemas.openxmlformats.org/officeDocument/2006/relationships/image" Target="media/image228.png"/><Relationship Id="rId233" Type="http://schemas.openxmlformats.org/officeDocument/2006/relationships/image" Target="media/image229.png"/><Relationship Id="rId234" Type="http://schemas.openxmlformats.org/officeDocument/2006/relationships/image" Target="media/image230.png"/><Relationship Id="rId235" Type="http://schemas.openxmlformats.org/officeDocument/2006/relationships/image" Target="media/image231.png"/><Relationship Id="rId236" Type="http://schemas.openxmlformats.org/officeDocument/2006/relationships/image" Target="media/image232.png"/><Relationship Id="rId237" Type="http://schemas.openxmlformats.org/officeDocument/2006/relationships/image" Target="media/image233.png"/><Relationship Id="rId238" Type="http://schemas.openxmlformats.org/officeDocument/2006/relationships/image" Target="media/image234.png"/><Relationship Id="rId239" Type="http://schemas.openxmlformats.org/officeDocument/2006/relationships/image" Target="media/image235.png"/><Relationship Id="rId240" Type="http://schemas.openxmlformats.org/officeDocument/2006/relationships/image" Target="media/image236.png"/><Relationship Id="rId241" Type="http://schemas.openxmlformats.org/officeDocument/2006/relationships/image" Target="media/image237.png"/><Relationship Id="rId242" Type="http://schemas.openxmlformats.org/officeDocument/2006/relationships/image" Target="media/image238.png"/><Relationship Id="rId243" Type="http://schemas.openxmlformats.org/officeDocument/2006/relationships/image" Target="media/image239.png"/><Relationship Id="rId244" Type="http://schemas.openxmlformats.org/officeDocument/2006/relationships/image" Target="media/image240.png"/><Relationship Id="rId245" Type="http://schemas.openxmlformats.org/officeDocument/2006/relationships/image" Target="media/image241.png"/><Relationship Id="rId246" Type="http://schemas.openxmlformats.org/officeDocument/2006/relationships/image" Target="media/image242.png"/><Relationship Id="rId247" Type="http://schemas.openxmlformats.org/officeDocument/2006/relationships/image" Target="media/image243.png"/><Relationship Id="rId248" Type="http://schemas.openxmlformats.org/officeDocument/2006/relationships/image" Target="media/image244.png"/><Relationship Id="rId249" Type="http://schemas.openxmlformats.org/officeDocument/2006/relationships/image" Target="media/image245.png"/><Relationship Id="rId250" Type="http://schemas.openxmlformats.org/officeDocument/2006/relationships/image" Target="media/image246.png"/><Relationship Id="rId251" Type="http://schemas.openxmlformats.org/officeDocument/2006/relationships/image" Target="media/image247.png"/><Relationship Id="rId252" Type="http://schemas.openxmlformats.org/officeDocument/2006/relationships/image" Target="media/image248.png"/><Relationship Id="rId253" Type="http://schemas.openxmlformats.org/officeDocument/2006/relationships/image" Target="media/image249.png"/><Relationship Id="rId254" Type="http://schemas.openxmlformats.org/officeDocument/2006/relationships/image" Target="media/image250.png"/><Relationship Id="rId255" Type="http://schemas.openxmlformats.org/officeDocument/2006/relationships/image" Target="media/image251.png"/><Relationship Id="rId256" Type="http://schemas.openxmlformats.org/officeDocument/2006/relationships/image" Target="media/image252.png"/><Relationship Id="rId257" Type="http://schemas.openxmlformats.org/officeDocument/2006/relationships/image" Target="media/image253.png"/><Relationship Id="rId258" Type="http://schemas.openxmlformats.org/officeDocument/2006/relationships/image" Target="media/image254.png"/><Relationship Id="rId259" Type="http://schemas.openxmlformats.org/officeDocument/2006/relationships/image" Target="media/image255.png"/><Relationship Id="rId260" Type="http://schemas.openxmlformats.org/officeDocument/2006/relationships/image" Target="media/image256.png"/><Relationship Id="rId261" Type="http://schemas.openxmlformats.org/officeDocument/2006/relationships/image" Target="media/image257.png"/><Relationship Id="rId262" Type="http://schemas.openxmlformats.org/officeDocument/2006/relationships/image" Target="media/image258.png"/><Relationship Id="rId263" Type="http://schemas.openxmlformats.org/officeDocument/2006/relationships/image" Target="media/image259.png"/><Relationship Id="rId264" Type="http://schemas.openxmlformats.org/officeDocument/2006/relationships/image" Target="media/image260.png"/><Relationship Id="rId265" Type="http://schemas.openxmlformats.org/officeDocument/2006/relationships/image" Target="media/image261.png"/><Relationship Id="rId266" Type="http://schemas.openxmlformats.org/officeDocument/2006/relationships/image" Target="media/image262.png"/><Relationship Id="rId267" Type="http://schemas.openxmlformats.org/officeDocument/2006/relationships/image" Target="media/image263.png"/><Relationship Id="rId268" Type="http://schemas.openxmlformats.org/officeDocument/2006/relationships/image" Target="media/image264.png"/><Relationship Id="rId269" Type="http://schemas.openxmlformats.org/officeDocument/2006/relationships/image" Target="media/image265.png"/><Relationship Id="rId270" Type="http://schemas.openxmlformats.org/officeDocument/2006/relationships/image" Target="media/image266.png"/><Relationship Id="rId271" Type="http://schemas.openxmlformats.org/officeDocument/2006/relationships/image" Target="media/image267.png"/><Relationship Id="rId272" Type="http://schemas.openxmlformats.org/officeDocument/2006/relationships/image" Target="media/image268.png"/><Relationship Id="rId273" Type="http://schemas.openxmlformats.org/officeDocument/2006/relationships/image" Target="media/image269.png"/><Relationship Id="rId274" Type="http://schemas.openxmlformats.org/officeDocument/2006/relationships/image" Target="media/image270.png"/><Relationship Id="rId275" Type="http://schemas.openxmlformats.org/officeDocument/2006/relationships/image" Target="media/image271.png"/><Relationship Id="rId276" Type="http://schemas.openxmlformats.org/officeDocument/2006/relationships/image" Target="media/image272.png"/><Relationship Id="rId277" Type="http://schemas.openxmlformats.org/officeDocument/2006/relationships/image" Target="media/image273.png"/><Relationship Id="rId278" Type="http://schemas.openxmlformats.org/officeDocument/2006/relationships/image" Target="media/image274.png"/><Relationship Id="rId279" Type="http://schemas.openxmlformats.org/officeDocument/2006/relationships/hyperlink" Target="http://www.aten.com/" TargetMode="External"/><Relationship Id="rId280" Type="http://schemas.openxmlformats.org/officeDocument/2006/relationships/hyperlink" Target="mailto:marketing@aten.com" TargetMode="External"/><Relationship Id="rId28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vm0808h_video_matrix_switch_ss_en.indd</dc:title>
  <dcterms:created xsi:type="dcterms:W3CDTF">2014-07-03T05:40:37Z</dcterms:created>
  <dcterms:modified xsi:type="dcterms:W3CDTF">2014-07-03T05:40:37Z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LastSaved">
    <vt:filetime>2014-07-03T00:00:00Z</vt:filetime>
  </property>
</Properties>
</file>